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pPr>
        <w:pStyle w:val="TitleCover"/>
      </w:pPr>
      <w:r>
        <w:t>Input Output Reference</w:t>
      </w:r>
    </w:p>
    <w:p w:rsidR="00976A26" w:rsidRDefault="00976A26">
      <w:pPr>
        <w:pStyle w:val="SubtitleCover"/>
        <w:rPr>
          <w:sz w:val="24"/>
        </w:rPr>
      </w:pPr>
      <w:r>
        <w:t xml:space="preserve">The Encyclopedic Reference to </w:t>
      </w:r>
      <w:proofErr w:type="spellStart"/>
      <w:r>
        <w:t>EnergyPlus</w:t>
      </w:r>
      <w:proofErr w:type="spellEnd"/>
      <w:r>
        <w:t xml:space="preserve"> Input and Output</w:t>
      </w: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ind w:left="0"/>
        <w:jc w:val="center"/>
        <w:rPr>
          <w:sz w:val="24"/>
        </w:rPr>
      </w:pPr>
      <w:r>
        <w:rPr>
          <w:sz w:val="24"/>
        </w:rPr>
        <w:t>D</w:t>
      </w:r>
      <w:r w:rsidR="00261867">
        <w:rPr>
          <w:sz w:val="24"/>
        </w:rPr>
        <w:t>at</w:t>
      </w:r>
      <w:r>
        <w:rPr>
          <w:sz w:val="24"/>
        </w:rPr>
        <w:t xml:space="preserve">e:  </w:t>
      </w:r>
      <w:r w:rsidR="00FA59EC">
        <w:rPr>
          <w:sz w:val="24"/>
        </w:rPr>
        <w:fldChar w:fldCharType="begin"/>
      </w:r>
      <w:r>
        <w:rPr>
          <w:sz w:val="24"/>
        </w:rPr>
        <w:instrText xml:space="preserve"> DATE \@ "MMMM d, yyyy" \* MERGEFORMAT </w:instrText>
      </w:r>
      <w:r w:rsidR="00FA59EC">
        <w:rPr>
          <w:sz w:val="24"/>
        </w:rPr>
        <w:fldChar w:fldCharType="separate"/>
      </w:r>
      <w:r w:rsidR="00733309">
        <w:rPr>
          <w:noProof/>
          <w:sz w:val="24"/>
        </w:rPr>
        <w:t>January 6, 2015</w:t>
      </w:r>
      <w:r w:rsidR="00FA59EC">
        <w:rPr>
          <w:sz w:val="24"/>
        </w:rPr>
        <w:fldChar w:fldCharType="end"/>
      </w:r>
    </w:p>
    <w:p w:rsidR="00976A26" w:rsidRDefault="00976A26">
      <w:pPr>
        <w:pStyle w:val="SubtitleCover"/>
        <w:pBdr>
          <w:top w:val="none" w:sz="0" w:space="0" w:color="auto"/>
        </w:pBdr>
        <w:rPr>
          <w:sz w:val="24"/>
        </w:rPr>
        <w:sectPr w:rsidR="00976A26">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titlePg/>
        </w:sectPr>
      </w:pPr>
      <w:r>
        <w:rPr>
          <w:sz w:val="24"/>
        </w:rPr>
        <w:br w:type="page"/>
      </w:r>
    </w:p>
    <w:p w:rsidR="007D4BC5" w:rsidRDefault="00FA59EC">
      <w:pPr>
        <w:pStyle w:val="TOC1"/>
        <w:rPr>
          <w:rFonts w:asciiTheme="minorHAnsi" w:eastAsiaTheme="minorEastAsia" w:hAnsiTheme="minorHAnsi" w:cstheme="minorBidi"/>
          <w:noProof/>
          <w:spacing w:val="0"/>
          <w:szCs w:val="22"/>
        </w:rPr>
      </w:pPr>
      <w:r>
        <w:rPr>
          <w:vanish/>
        </w:rPr>
        <w:lastRenderedPageBreak/>
        <w:fldChar w:fldCharType="begin"/>
      </w:r>
      <w:r w:rsidR="00F35D00">
        <w:rPr>
          <w:vanish/>
        </w:rPr>
        <w:instrText xml:space="preserve"> TOC \o "1-3" \h \z  </w:instrText>
      </w:r>
      <w:r>
        <w:rPr>
          <w:vanish/>
        </w:rPr>
        <w:fldChar w:fldCharType="separate"/>
      </w:r>
      <w:hyperlink w:anchor="_Toc408314830" w:history="1">
        <w:r w:rsidR="007D4BC5" w:rsidRPr="004B6B40">
          <w:rPr>
            <w:rStyle w:val="Hyperlink"/>
            <w:noProof/>
          </w:rPr>
          <w:t>Input-Output Reference</w:t>
        </w:r>
        <w:r w:rsidR="007D4BC5">
          <w:rPr>
            <w:noProof/>
            <w:webHidden/>
          </w:rPr>
          <w:tab/>
        </w:r>
        <w:r w:rsidR="007D4BC5">
          <w:rPr>
            <w:noProof/>
            <w:webHidden/>
          </w:rPr>
          <w:fldChar w:fldCharType="begin"/>
        </w:r>
        <w:r w:rsidR="007D4BC5">
          <w:rPr>
            <w:noProof/>
            <w:webHidden/>
          </w:rPr>
          <w:instrText xml:space="preserve"> PAGEREF _Toc408314830 \h </w:instrText>
        </w:r>
        <w:r w:rsidR="007D4BC5">
          <w:rPr>
            <w:noProof/>
            <w:webHidden/>
          </w:rPr>
        </w:r>
        <w:r w:rsidR="007D4BC5">
          <w:rPr>
            <w:noProof/>
            <w:webHidden/>
          </w:rPr>
          <w:fldChar w:fldCharType="separate"/>
        </w:r>
        <w:r w:rsidR="007D4BC5">
          <w:rPr>
            <w:noProof/>
            <w:webHidden/>
          </w:rPr>
          <w:t>1</w:t>
        </w:r>
        <w:r w:rsidR="007D4BC5">
          <w:rPr>
            <w:noProof/>
            <w:webHidden/>
          </w:rPr>
          <w:fldChar w:fldCharType="end"/>
        </w:r>
      </w:hyperlink>
    </w:p>
    <w:p w:rsidR="007D4BC5" w:rsidRDefault="00557698">
      <w:pPr>
        <w:pStyle w:val="TOC3"/>
        <w:rPr>
          <w:rFonts w:asciiTheme="minorHAnsi" w:eastAsiaTheme="minorEastAsia" w:hAnsiTheme="minorHAnsi" w:cstheme="minorBidi"/>
          <w:i w:val="0"/>
          <w:szCs w:val="22"/>
        </w:rPr>
      </w:pPr>
      <w:hyperlink w:anchor="_Toc408314831" w:history="1">
        <w:r w:rsidR="007D4BC5" w:rsidRPr="004B6B40">
          <w:rPr>
            <w:rStyle w:val="Hyperlink"/>
          </w:rPr>
          <w:t>Coil:WaterHeating:AirToWaterHeatPump:VariableSpeed</w:t>
        </w:r>
        <w:r w:rsidR="007D4BC5">
          <w:rPr>
            <w:webHidden/>
          </w:rPr>
          <w:tab/>
        </w:r>
        <w:r w:rsidR="007D4BC5">
          <w:rPr>
            <w:webHidden/>
          </w:rPr>
          <w:fldChar w:fldCharType="begin"/>
        </w:r>
        <w:r w:rsidR="007D4BC5">
          <w:rPr>
            <w:webHidden/>
          </w:rPr>
          <w:instrText xml:space="preserve"> PAGEREF _Toc408314831 \h </w:instrText>
        </w:r>
        <w:r w:rsidR="007D4BC5">
          <w:rPr>
            <w:webHidden/>
          </w:rPr>
        </w:r>
        <w:r w:rsidR="007D4BC5">
          <w:rPr>
            <w:webHidden/>
          </w:rPr>
          <w:fldChar w:fldCharType="separate"/>
        </w:r>
        <w:r w:rsidR="007D4BC5">
          <w:rPr>
            <w:webHidden/>
          </w:rPr>
          <w:t>1</w:t>
        </w:r>
        <w:r w:rsidR="007D4BC5">
          <w:rPr>
            <w:webHidden/>
          </w:rPr>
          <w:fldChar w:fldCharType="end"/>
        </w:r>
      </w:hyperlink>
    </w:p>
    <w:p w:rsidR="007D4BC5" w:rsidRDefault="00557698">
      <w:pPr>
        <w:pStyle w:val="TOC3"/>
        <w:rPr>
          <w:rFonts w:asciiTheme="minorHAnsi" w:eastAsiaTheme="minorEastAsia" w:hAnsiTheme="minorHAnsi" w:cstheme="minorBidi"/>
          <w:i w:val="0"/>
          <w:szCs w:val="22"/>
        </w:rPr>
      </w:pPr>
      <w:hyperlink w:anchor="_Toc408314832" w:history="1">
        <w:r w:rsidR="007D4BC5" w:rsidRPr="004B6B40">
          <w:rPr>
            <w:rStyle w:val="Hyperlink"/>
          </w:rPr>
          <w:t>Variable-Speed Heat Pump Water Heating Coil Outputs</w:t>
        </w:r>
        <w:r w:rsidR="007D4BC5">
          <w:rPr>
            <w:webHidden/>
          </w:rPr>
          <w:tab/>
        </w:r>
        <w:r w:rsidR="007D4BC5">
          <w:rPr>
            <w:webHidden/>
          </w:rPr>
          <w:fldChar w:fldCharType="begin"/>
        </w:r>
        <w:r w:rsidR="007D4BC5">
          <w:rPr>
            <w:webHidden/>
          </w:rPr>
          <w:instrText xml:space="preserve"> PAGEREF _Toc408314832 \h </w:instrText>
        </w:r>
        <w:r w:rsidR="007D4BC5">
          <w:rPr>
            <w:webHidden/>
          </w:rPr>
        </w:r>
        <w:r w:rsidR="007D4BC5">
          <w:rPr>
            <w:webHidden/>
          </w:rPr>
          <w:fldChar w:fldCharType="separate"/>
        </w:r>
        <w:r w:rsidR="007D4BC5">
          <w:rPr>
            <w:webHidden/>
          </w:rPr>
          <w:t>23</w:t>
        </w:r>
        <w:r w:rsidR="007D4BC5">
          <w:rPr>
            <w:webHidden/>
          </w:rPr>
          <w:fldChar w:fldCharType="end"/>
        </w:r>
      </w:hyperlink>
    </w:p>
    <w:p w:rsidR="00A247C6" w:rsidRDefault="00FA59EC">
      <w:pPr>
        <w:pStyle w:val="BodyText"/>
      </w:pPr>
      <w:r>
        <w:rPr>
          <w:vanish/>
          <w:spacing w:val="-4"/>
          <w:sz w:val="22"/>
        </w:rPr>
        <w:fldChar w:fldCharType="end"/>
      </w:r>
    </w:p>
    <w:p w:rsidR="00A247C6" w:rsidRDefault="00A247C6" w:rsidP="00A247C6"/>
    <w:p w:rsidR="00976A26" w:rsidRPr="00A247C6" w:rsidRDefault="00976A26" w:rsidP="00A247C6">
      <w:pPr>
        <w:sectPr w:rsidR="00976A26" w:rsidRPr="00A247C6">
          <w:headerReference w:type="default" r:id="rId13"/>
          <w:footerReference w:type="even" r:id="rId14"/>
          <w:footerReference w:type="default" r:id="rId15"/>
          <w:headerReference w:type="first" r:id="rId16"/>
          <w:footerReference w:type="first" r:id="rId17"/>
          <w:pgSz w:w="12240" w:h="15840" w:code="1"/>
          <w:pgMar w:top="1440" w:right="1440" w:bottom="1440" w:left="1440" w:header="965" w:footer="965" w:gutter="0"/>
          <w:pgNumType w:fmt="lowerRoman" w:start="1"/>
          <w:cols w:space="720"/>
        </w:sectPr>
      </w:pPr>
    </w:p>
    <w:p w:rsidR="00976A26" w:rsidRDefault="00976A26">
      <w:pPr>
        <w:pStyle w:val="Heading1"/>
      </w:pPr>
      <w:bookmarkStart w:id="0" w:name="_Toc99527567"/>
      <w:bookmarkStart w:id="1" w:name="_Toc408314830"/>
      <w:r>
        <w:lastRenderedPageBreak/>
        <w:t>Input-Output Reference</w:t>
      </w:r>
      <w:bookmarkEnd w:id="0"/>
      <w:bookmarkEnd w:id="1"/>
    </w:p>
    <w:p w:rsidR="0097024D" w:rsidRPr="00BF0D20" w:rsidRDefault="0097024D" w:rsidP="0097024D">
      <w:pPr>
        <w:pStyle w:val="Heading3"/>
      </w:pPr>
      <w:bookmarkStart w:id="2" w:name="_Toc320525803"/>
      <w:bookmarkStart w:id="3" w:name="_Toc408241313"/>
      <w:bookmarkStart w:id="4" w:name="_Toc408314831"/>
      <w:bookmarkStart w:id="5" w:name="_Toc469283209"/>
      <w:bookmarkStart w:id="6" w:name="_Toc488474309"/>
      <w:bookmarkStart w:id="7" w:name="_Toc488647271"/>
      <w:bookmarkStart w:id="8" w:name="_Toc99527906"/>
      <w:bookmarkStart w:id="9" w:name="_Toc84225459"/>
      <w:bookmarkStart w:id="10" w:name="_Toc181786300"/>
      <w:bookmarkStart w:id="11" w:name="_Toc488474308"/>
      <w:bookmarkStart w:id="12" w:name="_Toc488647270"/>
      <w:proofErr w:type="spellStart"/>
      <w:r w:rsidRPr="00BF0D20">
        <w:t>Coil</w:t>
      </w:r>
      <w:proofErr w:type="gramStart"/>
      <w:r w:rsidRPr="00BF0D20">
        <w:t>:WaterHeating:AirToWaterHeatPump:VariableSpeed</w:t>
      </w:r>
      <w:bookmarkEnd w:id="2"/>
      <w:bookmarkEnd w:id="3"/>
      <w:bookmarkEnd w:id="4"/>
      <w:proofErr w:type="spellEnd"/>
      <w:proofErr w:type="gramEnd"/>
    </w:p>
    <w:p w:rsidR="0097024D" w:rsidRDefault="0097024D" w:rsidP="0097024D">
      <w:proofErr w:type="spellStart"/>
      <w:r w:rsidRPr="00C77CAC">
        <w:rPr>
          <w:lang w:eastAsia="zh-CN"/>
        </w:rPr>
        <w:t>Coil</w:t>
      </w:r>
      <w:proofErr w:type="gramStart"/>
      <w:r w:rsidRPr="00C77CAC">
        <w:rPr>
          <w:lang w:eastAsia="zh-CN"/>
        </w:rPr>
        <w:t>:WaterHeating:AirToWaterHeatPump</w:t>
      </w:r>
      <w:r>
        <w:rPr>
          <w:lang w:eastAsia="zh-CN"/>
        </w:rPr>
        <w:t>:VariableSpeed</w:t>
      </w:r>
      <w:proofErr w:type="spellEnd"/>
      <w:proofErr w:type="gramEnd"/>
      <w:r>
        <w:rPr>
          <w:lang w:eastAsia="zh-CN"/>
        </w:rPr>
        <w:t xml:space="preserve"> object described here models a variable-speed,</w:t>
      </w:r>
      <w:r w:rsidRPr="00C77CAC">
        <w:rPr>
          <w:lang w:eastAsia="zh-CN"/>
        </w:rPr>
        <w:t xml:space="preserve"> air-to-water compression system to determine its air-side and</w:t>
      </w:r>
      <w:r w:rsidR="00F01960">
        <w:rPr>
          <w:lang w:eastAsia="zh-CN"/>
        </w:rPr>
        <w:t xml:space="preserve"> water-side performance. This water heating</w:t>
      </w:r>
      <w:r w:rsidRPr="00C77CAC">
        <w:rPr>
          <w:lang w:eastAsia="zh-CN"/>
        </w:rPr>
        <w:t xml:space="preserve"> coil object calculates the air-side sensible and latent cooling capacity at the specific operating conditions for each simulation </w:t>
      </w:r>
      <w:proofErr w:type="spellStart"/>
      <w:r w:rsidRPr="00C77CAC">
        <w:rPr>
          <w:lang w:eastAsia="zh-CN"/>
        </w:rPr>
        <w:t>timestep</w:t>
      </w:r>
      <w:proofErr w:type="spellEnd"/>
      <w:r w:rsidRPr="00C77CAC">
        <w:rPr>
          <w:lang w:eastAsia="zh-CN"/>
        </w:rPr>
        <w:t xml:space="preserve">, as well as the condenser’s </w:t>
      </w:r>
      <w:r>
        <w:rPr>
          <w:lang w:eastAsia="zh-CN"/>
        </w:rPr>
        <w:t xml:space="preserve">water heating capacity, and </w:t>
      </w:r>
      <w:r w:rsidRPr="00C77CAC">
        <w:rPr>
          <w:lang w:eastAsia="zh-CN"/>
        </w:rPr>
        <w:t xml:space="preserve">water-side temperature difference at a given condenser water flow rate. </w:t>
      </w:r>
      <w:r>
        <w:rPr>
          <w:lang w:eastAsia="zh-CN"/>
        </w:rPr>
        <w:t xml:space="preserve">It also calculates the required power consumptions, including total, compressor, and pump and crankcase power. </w:t>
      </w:r>
    </w:p>
    <w:p w:rsidR="0097024D" w:rsidRDefault="0097024D" w:rsidP="0097024D">
      <w:r w:rsidRPr="001776D5">
        <w:t>The Variable-Speed W</w:t>
      </w:r>
      <w:r>
        <w:t>at</w:t>
      </w:r>
      <w:r w:rsidRPr="001776D5">
        <w:t>er</w:t>
      </w:r>
      <w:r>
        <w:t xml:space="preserve"> Heating </w:t>
      </w:r>
      <w:r w:rsidRPr="001776D5">
        <w:t>Coil</w:t>
      </w:r>
      <w:r>
        <w:t xml:space="preserve"> object</w:t>
      </w:r>
      <w:r w:rsidRPr="001776D5">
        <w:t xml:space="preserve"> is a collection of performance curves th</w:t>
      </w:r>
      <w:r>
        <w:t>at</w:t>
      </w:r>
      <w:r w:rsidRPr="001776D5">
        <w:t xml:space="preserve"> represent the </w:t>
      </w:r>
      <w:r>
        <w:t>heating coil at various</w:t>
      </w:r>
      <w:r w:rsidRPr="001776D5">
        <w:t xml:space="preserve"> speed levels. The performance curves should be gener</w:t>
      </w:r>
      <w:r>
        <w:t>at</w:t>
      </w:r>
      <w:r w:rsidRPr="001776D5">
        <w:t>ed from the</w:t>
      </w:r>
      <w:r>
        <w:t xml:space="preserve"> Heat Pump Water Heater Reference Unit catalog</w:t>
      </w:r>
      <w:r w:rsidRPr="001776D5">
        <w:t xml:space="preserve"> d</w:t>
      </w:r>
      <w:r>
        <w:t>ata. This is a curve</w:t>
      </w:r>
      <w:r w:rsidRPr="001776D5">
        <w:t>-fit model th</w:t>
      </w:r>
      <w:r>
        <w:t>at</w:t>
      </w:r>
      <w:r w:rsidRPr="001776D5">
        <w:t xml:space="preserve"> resembles a black box with no usage of he</w:t>
      </w:r>
      <w:r>
        <w:t>at</w:t>
      </w:r>
      <w:r w:rsidRPr="001776D5">
        <w:t xml:space="preserve"> transfer equ</w:t>
      </w:r>
      <w:r>
        <w:t>at</w:t>
      </w:r>
      <w:r w:rsidRPr="001776D5">
        <w:t xml:space="preserve">ions. The number </w:t>
      </w:r>
      <w:r>
        <w:t>of speed levels can range from 1</w:t>
      </w:r>
      <w:r w:rsidRPr="001776D5">
        <w:t xml:space="preserve"> to 10. The he</w:t>
      </w:r>
      <w:r>
        <w:t>at</w:t>
      </w:r>
      <w:r w:rsidRPr="001776D5">
        <w:t>ing coil has four node connections, i.e. two air sides and two w</w:t>
      </w:r>
      <w:r>
        <w:t>at</w:t>
      </w:r>
      <w:r w:rsidRPr="001776D5">
        <w:t>er side</w:t>
      </w:r>
      <w:r>
        <w:t>s</w:t>
      </w:r>
      <w:r w:rsidRPr="001776D5">
        <w:t xml:space="preserve">. The user needs to specify a nominal speed level, </w:t>
      </w:r>
      <w:r>
        <w:t>at</w:t>
      </w:r>
      <w:r w:rsidRPr="001776D5">
        <w:t xml:space="preserve"> </w:t>
      </w:r>
      <w:r>
        <w:t>which</w:t>
      </w:r>
      <w:r w:rsidRPr="001776D5">
        <w:t xml:space="preserve"> </w:t>
      </w:r>
      <w:r>
        <w:t>the rated</w:t>
      </w:r>
      <w:r w:rsidRPr="001776D5">
        <w:t xml:space="preserve"> </w:t>
      </w:r>
      <w:r>
        <w:t xml:space="preserve">heating </w:t>
      </w:r>
      <w:r w:rsidRPr="001776D5">
        <w:t>capacity, r</w:t>
      </w:r>
      <w:r>
        <w:t>at</w:t>
      </w:r>
      <w:r w:rsidRPr="001776D5">
        <w:t>ed volumetric air and w</w:t>
      </w:r>
      <w:r>
        <w:t>at</w:t>
      </w:r>
      <w:r w:rsidRPr="001776D5">
        <w:t>er flow r</w:t>
      </w:r>
      <w:r>
        <w:t xml:space="preserve">ate are </w:t>
      </w:r>
      <w:r w:rsidR="00A91B23">
        <w:t>sized</w:t>
      </w:r>
      <w:r w:rsidRPr="001776D5">
        <w:t xml:space="preserve">. The </w:t>
      </w:r>
      <w:r>
        <w:t>rated</w:t>
      </w:r>
      <w:r w:rsidRPr="001776D5">
        <w:t xml:space="preserve"> </w:t>
      </w:r>
      <w:r w:rsidR="00A91B23">
        <w:t xml:space="preserve">water heating </w:t>
      </w:r>
      <w:r w:rsidRPr="001776D5">
        <w:t>capacity, r</w:t>
      </w:r>
      <w:r>
        <w:t>at</w:t>
      </w:r>
      <w:r w:rsidRPr="001776D5">
        <w:t>ed volumetric flow r</w:t>
      </w:r>
      <w:r>
        <w:t>at</w:t>
      </w:r>
      <w:r w:rsidRPr="001776D5">
        <w:t>es represent the real situ</w:t>
      </w:r>
      <w:r>
        <w:t>at</w:t>
      </w:r>
      <w:r w:rsidRPr="001776D5">
        <w:t>ion in the air and w</w:t>
      </w:r>
      <w:r>
        <w:t>at</w:t>
      </w:r>
      <w:r w:rsidRPr="001776D5">
        <w:t>er loop</w:t>
      </w:r>
      <w:r>
        <w:t>s</w:t>
      </w:r>
      <w:r w:rsidRPr="001776D5">
        <w:t xml:space="preserve">, and </w:t>
      </w:r>
      <w:r>
        <w:t xml:space="preserve">are </w:t>
      </w:r>
      <w:r w:rsidRPr="001776D5">
        <w:t xml:space="preserve">used to determine </w:t>
      </w:r>
      <w:r>
        <w:t xml:space="preserve">the </w:t>
      </w:r>
      <w:r w:rsidRPr="001776D5">
        <w:t>flow r</w:t>
      </w:r>
      <w:r>
        <w:t>at</w:t>
      </w:r>
      <w:r w:rsidRPr="001776D5">
        <w:t xml:space="preserve">es </w:t>
      </w:r>
      <w:r>
        <w:t>at</w:t>
      </w:r>
      <w:r w:rsidRPr="001776D5">
        <w:t xml:space="preserve"> various sp</w:t>
      </w:r>
      <w:r>
        <w:t>eed levels in the parent object</w:t>
      </w:r>
      <w:r w:rsidRPr="001776D5">
        <w:t xml:space="preserve">, e.g. </w:t>
      </w:r>
      <w:proofErr w:type="spellStart"/>
      <w:r>
        <w:t>WaterHeater</w:t>
      </w:r>
      <w:proofErr w:type="gramStart"/>
      <w:r>
        <w:t>:HeatPump</w:t>
      </w:r>
      <w:proofErr w:type="spellEnd"/>
      <w:proofErr w:type="gramEnd"/>
      <w:r w:rsidRPr="001776D5">
        <w:t>. It shall be mentioned th</w:t>
      </w:r>
      <w:r>
        <w:t>at</w:t>
      </w:r>
      <w:r w:rsidRPr="001776D5">
        <w:t xml:space="preserve"> the performance correction curves, i.e. the temper</w:t>
      </w:r>
      <w:r>
        <w:t>at</w:t>
      </w:r>
      <w:r w:rsidRPr="001776D5">
        <w:t>ure and flow fraction correction curves, should be normalized to the capa</w:t>
      </w:r>
      <w:r>
        <w:t>city and flow rates at each individual speed and at the rated</w:t>
      </w:r>
      <w:r w:rsidRPr="001776D5">
        <w:t xml:space="preserve"> </w:t>
      </w:r>
      <w:r>
        <w:t xml:space="preserve">operating </w:t>
      </w:r>
      <w:r w:rsidRPr="001776D5">
        <w:t>condition</w:t>
      </w:r>
      <w:r>
        <w:t>s</w:t>
      </w:r>
      <w:r w:rsidRPr="001776D5">
        <w:t>, similar to the performance curves used in the DX coils. On the other hand, the p</w:t>
      </w:r>
      <w:r>
        <w:t>erformance values at individual speed levels, e.g. capacities</w:t>
      </w:r>
      <w:r w:rsidRPr="001776D5">
        <w:t>, COP</w:t>
      </w:r>
      <w:r>
        <w:t>s</w:t>
      </w:r>
      <w:r w:rsidR="00376B18">
        <w:t>, SHRs, pump powers,</w:t>
      </w:r>
      <w:r>
        <w:t xml:space="preserve"> </w:t>
      </w:r>
      <w:r w:rsidRPr="001776D5">
        <w:t>and flow r</w:t>
      </w:r>
      <w:r>
        <w:t>at</w:t>
      </w:r>
      <w:r w:rsidRPr="001776D5">
        <w:t>es</w:t>
      </w:r>
      <w:r>
        <w:t>,</w:t>
      </w:r>
      <w:r w:rsidRPr="001776D5">
        <w:t xml:space="preserve"> should be given</w:t>
      </w:r>
      <w:r>
        <w:t>,</w:t>
      </w:r>
      <w:r w:rsidRPr="001776D5">
        <w:t xml:space="preserve"> regarding a specific unit from the </w:t>
      </w:r>
      <w:r>
        <w:t>Reference Unit catalog</w:t>
      </w:r>
      <w:r w:rsidRPr="001776D5">
        <w:t xml:space="preserve"> d</w:t>
      </w:r>
      <w:r>
        <w:t>at</w:t>
      </w:r>
      <w:r w:rsidRPr="001776D5">
        <w:t>a. In the following content, the st</w:t>
      </w:r>
      <w:r>
        <w:t>at</w:t>
      </w:r>
      <w:r w:rsidRPr="001776D5">
        <w:t>ement started with “</w:t>
      </w:r>
      <w:r>
        <w:t>Reference Unit</w:t>
      </w:r>
      <w:r w:rsidRPr="001776D5">
        <w:t xml:space="preserve">” means the actual </w:t>
      </w:r>
      <w:r>
        <w:t>Reference Unit</w:t>
      </w:r>
      <w:r w:rsidRPr="001776D5">
        <w:t xml:space="preserve"> </w:t>
      </w:r>
      <w:r>
        <w:t xml:space="preserve">catalog </w:t>
      </w:r>
      <w:r w:rsidRPr="001776D5">
        <w:t>d</w:t>
      </w:r>
      <w:r>
        <w:t>at</w:t>
      </w:r>
      <w:r w:rsidRPr="001776D5">
        <w:t>a. Some equ</w:t>
      </w:r>
      <w:r>
        <w:t>at</w:t>
      </w:r>
      <w:r w:rsidRPr="001776D5">
        <w:t>ions are provided below to help explain the function of the various performance curves and d</w:t>
      </w:r>
      <w:r>
        <w:t>at</w:t>
      </w:r>
      <w:r w:rsidRPr="001776D5">
        <w:t xml:space="preserve">a fields. </w:t>
      </w:r>
    </w:p>
    <w:p w:rsidR="0097024D" w:rsidRPr="00C77CAC" w:rsidRDefault="0097024D" w:rsidP="0097024D">
      <w:pPr>
        <w:rPr>
          <w:lang w:eastAsia="zh-CN"/>
        </w:rPr>
      </w:pPr>
    </w:p>
    <w:p w:rsidR="0097024D" w:rsidRPr="00C77CAC" w:rsidRDefault="0097024D" w:rsidP="0097024D">
      <w:pPr>
        <w:rPr>
          <w:lang w:eastAsia="zh-CN"/>
        </w:rPr>
      </w:pPr>
      <w:r w:rsidRPr="00C77CAC">
        <w:rPr>
          <w:lang w:eastAsia="zh-CN"/>
        </w:rPr>
        <w:t xml:space="preserve">The input fields for this object are described below in detail: </w:t>
      </w:r>
    </w:p>
    <w:p w:rsidR="0097024D" w:rsidRPr="00C77CAC" w:rsidRDefault="0097024D" w:rsidP="0097024D">
      <w:pPr>
        <w:rPr>
          <w:lang w:eastAsia="zh-CN"/>
        </w:rPr>
      </w:pPr>
      <w:r w:rsidRPr="00C77CAC">
        <w:rPr>
          <w:b/>
          <w:bCs/>
          <w:i/>
          <w:iCs/>
          <w:lang w:eastAsia="zh-CN"/>
        </w:rPr>
        <w:t xml:space="preserve">Field: Name </w:t>
      </w:r>
    </w:p>
    <w:p w:rsidR="0097024D" w:rsidRDefault="0097024D" w:rsidP="0097024D">
      <w:pPr>
        <w:rPr>
          <w:lang w:eastAsia="zh-CN"/>
        </w:rPr>
      </w:pPr>
      <w:r w:rsidRPr="00C77CAC">
        <w:rPr>
          <w:lang w:eastAsia="zh-CN"/>
        </w:rPr>
        <w:t>This alpha field defines a unique user-assigned name for an instanc</w:t>
      </w:r>
      <w:r w:rsidR="0021471C">
        <w:rPr>
          <w:lang w:eastAsia="zh-CN"/>
        </w:rPr>
        <w:t>e of a heat pump water heater</w:t>
      </w:r>
      <w:r w:rsidRPr="00C77CAC">
        <w:rPr>
          <w:lang w:eastAsia="zh-CN"/>
        </w:rPr>
        <w:t xml:space="preserve"> coil. Any reference to this coil by another object (e.g., </w:t>
      </w:r>
      <w:proofErr w:type="spellStart"/>
      <w:r w:rsidRPr="00C77CAC">
        <w:rPr>
          <w:lang w:eastAsia="zh-CN"/>
        </w:rPr>
        <w:t>WaterHeater</w:t>
      </w:r>
      <w:proofErr w:type="gramStart"/>
      <w:r w:rsidRPr="00C77CAC">
        <w:rPr>
          <w:lang w:eastAsia="zh-CN"/>
        </w:rPr>
        <w:t>:HeatPump</w:t>
      </w:r>
      <w:proofErr w:type="spellEnd"/>
      <w:proofErr w:type="gramEnd"/>
      <w:r w:rsidRPr="00C77CAC">
        <w:rPr>
          <w:lang w:eastAsia="zh-CN"/>
        </w:rPr>
        <w:t xml:space="preserve">) will use this name. </w:t>
      </w:r>
    </w:p>
    <w:p w:rsidR="00967CF0" w:rsidRPr="00967CF0" w:rsidRDefault="00967CF0" w:rsidP="00967CF0">
      <w:pPr>
        <w:rPr>
          <w:b/>
          <w:bCs/>
          <w:i/>
          <w:iCs/>
          <w:lang w:eastAsia="zh-CN"/>
        </w:rPr>
      </w:pPr>
      <w:r w:rsidRPr="00967CF0">
        <w:rPr>
          <w:b/>
          <w:bCs/>
          <w:i/>
          <w:iCs/>
          <w:lang w:eastAsia="zh-CN"/>
        </w:rPr>
        <w:t>Field: Number of Speeds</w:t>
      </w:r>
    </w:p>
    <w:p w:rsidR="00967CF0" w:rsidRPr="001776D5" w:rsidRDefault="00967CF0" w:rsidP="00967CF0">
      <w:pPr>
        <w:rPr>
          <w:rFonts w:eastAsia="Tahoma"/>
        </w:rPr>
      </w:pPr>
      <w:r w:rsidRPr="001776D5">
        <w:rPr>
          <w:rFonts w:eastAsia="Tahoma"/>
        </w:rPr>
        <w:t xml:space="preserve">This numeric </w:t>
      </w:r>
      <w:r w:rsidRPr="001776D5">
        <w:t>field contains the maximum number of speed levels th</w:t>
      </w:r>
      <w:r>
        <w:t>at</w:t>
      </w:r>
      <w:r w:rsidRPr="001776D5">
        <w:t xml:space="preserve"> the module uses. The number of speeds, for which the user input the performance d</w:t>
      </w:r>
      <w:r>
        <w:t>at</w:t>
      </w:r>
      <w:r w:rsidRPr="001776D5">
        <w:t>a and c</w:t>
      </w:r>
      <w:r>
        <w:t>urves, has to be equal to or higher</w:t>
      </w:r>
      <w:r w:rsidRPr="001776D5">
        <w:t xml:space="preserve"> than the maximum number</w:t>
      </w:r>
      <w:r w:rsidRPr="001776D5">
        <w:rPr>
          <w:rFonts w:eastAsia="Tahoma"/>
        </w:rPr>
        <w:t xml:space="preserve">. The performance inputs </w:t>
      </w:r>
      <w:r>
        <w:rPr>
          <w:rFonts w:eastAsia="Tahoma"/>
        </w:rPr>
        <w:t>at</w:t>
      </w:r>
      <w:r w:rsidRPr="001776D5">
        <w:rPr>
          <w:rFonts w:eastAsia="Tahoma"/>
        </w:rPr>
        <w:t xml:space="preserve"> higher speeds are ignored. </w:t>
      </w:r>
    </w:p>
    <w:p w:rsidR="00967CF0" w:rsidRPr="00967CF0" w:rsidRDefault="00967CF0" w:rsidP="00967CF0">
      <w:pPr>
        <w:rPr>
          <w:b/>
          <w:bCs/>
          <w:i/>
          <w:iCs/>
          <w:lang w:eastAsia="zh-CN"/>
        </w:rPr>
      </w:pPr>
      <w:r w:rsidRPr="00967CF0">
        <w:rPr>
          <w:b/>
          <w:bCs/>
          <w:i/>
          <w:iCs/>
          <w:lang w:eastAsia="zh-CN"/>
        </w:rPr>
        <w:t>Field: Nominal Speed Level</w:t>
      </w:r>
    </w:p>
    <w:p w:rsidR="00967CF0" w:rsidRPr="00967CF0" w:rsidRDefault="00967CF0" w:rsidP="00967CF0">
      <w:pPr>
        <w:rPr>
          <w:rFonts w:eastAsia="Tahoma"/>
        </w:rPr>
      </w:pPr>
      <w:r w:rsidRPr="001776D5">
        <w:rPr>
          <w:rFonts w:eastAsia="Tahoma"/>
        </w:rPr>
        <w:t>This numeric field defines the nominal s</w:t>
      </w:r>
      <w:r>
        <w:rPr>
          <w:rFonts w:eastAsia="Tahoma"/>
        </w:rPr>
        <w:t>peed level, at which the rated</w:t>
      </w:r>
      <w:r w:rsidR="009D52D3">
        <w:rPr>
          <w:rFonts w:eastAsia="Tahoma"/>
        </w:rPr>
        <w:t xml:space="preserve"> water</w:t>
      </w:r>
      <w:r w:rsidRPr="001776D5">
        <w:rPr>
          <w:rFonts w:eastAsia="Tahoma"/>
        </w:rPr>
        <w:t xml:space="preserve"> </w:t>
      </w:r>
      <w:r>
        <w:rPr>
          <w:rFonts w:eastAsia="Tahoma"/>
        </w:rPr>
        <w:t xml:space="preserve">heating </w:t>
      </w:r>
      <w:r w:rsidRPr="001776D5">
        <w:rPr>
          <w:rFonts w:eastAsia="Tahoma"/>
        </w:rPr>
        <w:t>capacity, r</w:t>
      </w:r>
      <w:r>
        <w:rPr>
          <w:rFonts w:eastAsia="Tahoma"/>
        </w:rPr>
        <w:t>at</w:t>
      </w:r>
      <w:r w:rsidRPr="001776D5">
        <w:rPr>
          <w:rFonts w:eastAsia="Tahoma"/>
        </w:rPr>
        <w:t>ed air and w</w:t>
      </w:r>
      <w:r>
        <w:rPr>
          <w:rFonts w:eastAsia="Tahoma"/>
        </w:rPr>
        <w:t>at</w:t>
      </w:r>
      <w:r w:rsidRPr="001776D5">
        <w:rPr>
          <w:rFonts w:eastAsia="Tahoma"/>
        </w:rPr>
        <w:t>er v</w:t>
      </w:r>
      <w:r>
        <w:rPr>
          <w:rFonts w:eastAsia="Tahoma"/>
        </w:rPr>
        <w:t>olumetric flow rate are correlated</w:t>
      </w:r>
      <w:r w:rsidRPr="001776D5">
        <w:rPr>
          <w:rFonts w:eastAsia="Tahoma"/>
        </w:rPr>
        <w:t xml:space="preserve">. </w:t>
      </w:r>
    </w:p>
    <w:p w:rsidR="0097024D" w:rsidRPr="00C77CAC" w:rsidRDefault="0097024D" w:rsidP="0097024D">
      <w:pPr>
        <w:rPr>
          <w:lang w:eastAsia="zh-CN"/>
        </w:rPr>
      </w:pPr>
      <w:r w:rsidRPr="00C77CAC">
        <w:rPr>
          <w:b/>
          <w:bCs/>
          <w:i/>
          <w:iCs/>
          <w:lang w:eastAsia="zh-CN"/>
        </w:rPr>
        <w:t xml:space="preserve">Field: Rated </w:t>
      </w:r>
      <w:r w:rsidR="00967CF0">
        <w:rPr>
          <w:b/>
          <w:bCs/>
          <w:i/>
          <w:iCs/>
          <w:lang w:eastAsia="zh-CN"/>
        </w:rPr>
        <w:t xml:space="preserve">Water </w:t>
      </w:r>
      <w:r w:rsidRPr="00C77CAC">
        <w:rPr>
          <w:b/>
          <w:bCs/>
          <w:i/>
          <w:iCs/>
          <w:lang w:eastAsia="zh-CN"/>
        </w:rPr>
        <w:t xml:space="preserve">Heating Capacity </w:t>
      </w:r>
    </w:p>
    <w:p w:rsidR="0097024D" w:rsidRPr="005F494F" w:rsidRDefault="0097024D" w:rsidP="0097024D">
      <w:pPr>
        <w:rPr>
          <w:rFonts w:eastAsia="Tahoma"/>
          <w:lang w:val="x-none"/>
        </w:rPr>
      </w:pPr>
      <w:r w:rsidRPr="005F494F">
        <w:rPr>
          <w:rFonts w:eastAsia="Tahoma"/>
          <w:lang w:val="x-none"/>
        </w:rPr>
        <w:t xml:space="preserve">This numeric field defines the coil </w:t>
      </w:r>
      <w:r w:rsidR="003C4FDD">
        <w:rPr>
          <w:rFonts w:eastAsia="Tahoma"/>
        </w:rPr>
        <w:t xml:space="preserve">water </w:t>
      </w:r>
      <w:r w:rsidRPr="005F494F">
        <w:rPr>
          <w:rFonts w:eastAsia="Tahoma"/>
          <w:lang w:val="x-none"/>
        </w:rPr>
        <w:t xml:space="preserve">heating capacity in Watts at the rated evaporator inlet air temperatures, rated condenser inlet water temperature, rated evaporator air flow rate, and rated condenser water flow rate specified below. Values must be greater than 0. This value represents water heating capacity, and it may or may not include the impact of condenser pump heat (see field Condenser Pump Heat Included in Rated Heating Capacity below). </w:t>
      </w:r>
    </w:p>
    <w:p w:rsidR="0097024D" w:rsidRPr="001776D5" w:rsidRDefault="0097024D" w:rsidP="0097024D">
      <w:pPr>
        <w:rPr>
          <w:rFonts w:eastAsia="Tahoma"/>
        </w:rPr>
      </w:pPr>
      <w:r>
        <w:rPr>
          <w:rFonts w:eastAsia="Tahoma"/>
        </w:rPr>
        <w:t>The rated heating</w:t>
      </w:r>
      <w:r w:rsidRPr="001776D5">
        <w:rPr>
          <w:rFonts w:eastAsia="Tahoma"/>
        </w:rPr>
        <w:t xml:space="preserve"> capacity is used to determine a capacity scaling factor, as compared to the </w:t>
      </w:r>
      <w:r>
        <w:rPr>
          <w:rFonts w:eastAsia="Tahoma"/>
        </w:rPr>
        <w:t>Reference Unit</w:t>
      </w:r>
      <w:r w:rsidRPr="001776D5">
        <w:rPr>
          <w:rFonts w:eastAsia="Tahoma"/>
        </w:rPr>
        <w:t xml:space="preserve"> capacity </w:t>
      </w:r>
      <w:r>
        <w:rPr>
          <w:rFonts w:eastAsia="Tahoma"/>
        </w:rPr>
        <w:t>at</w:t>
      </w:r>
      <w:r w:rsidRPr="001776D5">
        <w:rPr>
          <w:rFonts w:eastAsia="Tahoma"/>
        </w:rPr>
        <w:t xml:space="preserve"> the nominal speed level. </w:t>
      </w:r>
    </w:p>
    <w:p w:rsidR="0097024D" w:rsidRPr="001776D5" w:rsidRDefault="0097024D" w:rsidP="0097024D">
      <w:pPr>
        <w:rPr>
          <w:rFonts w:eastAsia="Tahoma"/>
        </w:rPr>
      </w:pPr>
      <m:oMathPara>
        <m:oMathParaPr>
          <m:jc m:val="left"/>
        </m:oMathParaPr>
        <m:oMath>
          <m:r>
            <w:rPr>
              <w:rFonts w:ascii="Cambria Math" w:eastAsia="Tahoma" w:hAnsi="Cambria Math"/>
            </w:rPr>
            <m:t>CapacityScaleFactor=</m:t>
          </m:r>
          <m:f>
            <m:fPr>
              <m:ctrlPr>
                <w:rPr>
                  <w:rFonts w:ascii="Cambria Math" w:eastAsia="Tahoma" w:hAnsi="Cambria Math"/>
                  <w:i/>
                </w:rPr>
              </m:ctrlPr>
            </m:fPr>
            <m:num>
              <m:r>
                <w:rPr>
                  <w:rFonts w:ascii="Cambria Math" w:eastAsia="Tahoma" w:hAnsi="Cambria Math"/>
                </w:rPr>
                <m:t>Rated Heating Capacity</m:t>
              </m:r>
            </m:num>
            <m:den>
              <m:r>
                <w:rPr>
                  <w:rFonts w:ascii="Cambria Math" w:eastAsia="Tahoma" w:hAnsi="Cambria Math"/>
                </w:rPr>
                <m:t>Reference Unit Capacity@Nominal Speed Level</m:t>
              </m:r>
            </m:den>
          </m:f>
        </m:oMath>
      </m:oMathPara>
    </w:p>
    <w:p w:rsidR="0097024D" w:rsidRPr="001776D5" w:rsidRDefault="0097024D" w:rsidP="0097024D">
      <w:pPr>
        <w:rPr>
          <w:rFonts w:eastAsia="Tahoma"/>
        </w:rPr>
      </w:pPr>
      <w:r w:rsidRPr="001776D5">
        <w:rPr>
          <w:rFonts w:eastAsia="Tahoma"/>
        </w:rPr>
        <w:lastRenderedPageBreak/>
        <w:t xml:space="preserve">And then, this scaling factor is used to determine capacities </w:t>
      </w:r>
      <w:r>
        <w:rPr>
          <w:rFonts w:eastAsia="Tahoma"/>
        </w:rPr>
        <w:t>at</w:t>
      </w:r>
      <w:r w:rsidRPr="001776D5">
        <w:rPr>
          <w:rFonts w:eastAsia="Tahoma"/>
        </w:rPr>
        <w:t xml:space="preserve"> </w:t>
      </w:r>
      <w:r>
        <w:rPr>
          <w:rFonts w:eastAsia="Tahoma"/>
        </w:rPr>
        <w:t xml:space="preserve">the </w:t>
      </w:r>
      <w:r w:rsidRPr="001776D5">
        <w:rPr>
          <w:rFonts w:eastAsia="Tahoma"/>
        </w:rPr>
        <w:t>r</w:t>
      </w:r>
      <w:r>
        <w:rPr>
          <w:rFonts w:eastAsia="Tahoma"/>
        </w:rPr>
        <w:t>at</w:t>
      </w:r>
      <w:r w:rsidRPr="001776D5">
        <w:rPr>
          <w:rFonts w:eastAsia="Tahoma"/>
        </w:rPr>
        <w:t xml:space="preserve">ed condition for other speed levels, as below, </w:t>
      </w:r>
    </w:p>
    <w:p w:rsidR="0097024D" w:rsidRPr="00C77CAC" w:rsidRDefault="0097024D" w:rsidP="0097024D">
      <w:pPr>
        <w:rPr>
          <w:lang w:eastAsia="zh-CN"/>
        </w:rPr>
      </w:pPr>
      <m:oMathPara>
        <m:oMath>
          <m:r>
            <w:rPr>
              <w:rFonts w:ascii="Cambria Math" w:eastAsia="Tahoma" w:hAnsi="Cambria Math"/>
            </w:rPr>
            <m:t>Rated Capacity@Speed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=CapacityScaleFactor×Reference Unit Capacity@Speed Level(x)</m:t>
          </m:r>
        </m:oMath>
      </m:oMathPara>
    </w:p>
    <w:p w:rsidR="0097024D" w:rsidRPr="00C77CAC" w:rsidRDefault="0097024D" w:rsidP="0097024D">
      <w:pPr>
        <w:rPr>
          <w:lang w:eastAsia="zh-CN"/>
        </w:rPr>
      </w:pPr>
      <w:r w:rsidRPr="00C77CAC">
        <w:rPr>
          <w:b/>
          <w:bCs/>
          <w:i/>
          <w:iCs/>
          <w:lang w:eastAsia="zh-CN"/>
        </w:rPr>
        <w:t xml:space="preserve">Field: Rated Evaporator Inlet Air Dry-Bulb Temperature </w:t>
      </w:r>
    </w:p>
    <w:p w:rsidR="0097024D" w:rsidRPr="00C77CAC" w:rsidRDefault="0097024D" w:rsidP="0097024D">
      <w:pPr>
        <w:rPr>
          <w:lang w:eastAsia="zh-CN"/>
        </w:rPr>
      </w:pPr>
      <w:r w:rsidRPr="00C77CAC">
        <w:rPr>
          <w:lang w:eastAsia="zh-CN"/>
        </w:rPr>
        <w:t xml:space="preserve">This numeric field defines the evaporator inlet air dry-bulb temperature, in degrees Celsius, that corresponds to rated coil performance (heating capacity, COP and SHR). Values must be greater than 5°C. If this field is left blank, the default value is 19.7°C. </w:t>
      </w:r>
    </w:p>
    <w:p w:rsidR="0097024D" w:rsidRPr="00C77CAC" w:rsidRDefault="0097024D" w:rsidP="0097024D">
      <w:pPr>
        <w:rPr>
          <w:lang w:eastAsia="zh-CN"/>
        </w:rPr>
      </w:pPr>
      <w:r w:rsidRPr="00C77CAC">
        <w:rPr>
          <w:b/>
          <w:bCs/>
          <w:i/>
          <w:iCs/>
          <w:lang w:eastAsia="zh-CN"/>
        </w:rPr>
        <w:t xml:space="preserve">Field: Rated Evaporator Inlet Air Wet-Bulb Temperature </w:t>
      </w:r>
    </w:p>
    <w:p w:rsidR="0097024D" w:rsidRPr="00C77CAC" w:rsidRDefault="0097024D" w:rsidP="0097024D">
      <w:pPr>
        <w:rPr>
          <w:lang w:eastAsia="zh-CN"/>
        </w:rPr>
      </w:pPr>
      <w:r w:rsidRPr="00C77CAC">
        <w:rPr>
          <w:lang w:eastAsia="zh-CN"/>
        </w:rPr>
        <w:t xml:space="preserve">This numeric field defines the evaporator inlet air wet-bulb temperature, in degrees Celsius, that corresponds to rated coil performance (heating capacity, COP and SHR). Values must be greater than 5°C. If this field is left blank, the default value is 13.5°C. </w:t>
      </w:r>
    </w:p>
    <w:p w:rsidR="0097024D" w:rsidRPr="00C77CAC" w:rsidRDefault="0097024D" w:rsidP="0097024D">
      <w:pPr>
        <w:rPr>
          <w:lang w:eastAsia="zh-CN"/>
        </w:rPr>
      </w:pPr>
      <w:r w:rsidRPr="00C77CAC">
        <w:rPr>
          <w:b/>
          <w:bCs/>
          <w:i/>
          <w:iCs/>
          <w:lang w:eastAsia="zh-CN"/>
        </w:rPr>
        <w:t xml:space="preserve">Field: Rated Condenser Inlet Water Temperature </w:t>
      </w:r>
    </w:p>
    <w:p w:rsidR="0097024D" w:rsidRPr="00C77CAC" w:rsidRDefault="0097024D" w:rsidP="0097024D">
      <w:pPr>
        <w:rPr>
          <w:lang w:eastAsia="zh-CN"/>
        </w:rPr>
      </w:pPr>
      <w:r w:rsidRPr="00C77CAC">
        <w:rPr>
          <w:lang w:eastAsia="zh-CN"/>
        </w:rPr>
        <w:t xml:space="preserve">This numeric field defines the condenser inlet water temperature, in degrees Celsius, that corresponds to rated coil performance (heating capacity, COP and SHR). Values must be greater than 25°C. If this field is left blank, the default value is 57.5°C. </w:t>
      </w:r>
    </w:p>
    <w:p w:rsidR="0097024D" w:rsidRPr="00C77CAC" w:rsidRDefault="0097024D" w:rsidP="0097024D">
      <w:pPr>
        <w:rPr>
          <w:lang w:eastAsia="zh-CN"/>
        </w:rPr>
      </w:pPr>
      <w:r w:rsidRPr="00C77CAC">
        <w:rPr>
          <w:b/>
          <w:bCs/>
          <w:i/>
          <w:iCs/>
          <w:lang w:eastAsia="zh-CN"/>
        </w:rPr>
        <w:t xml:space="preserve">Field: Rated Evaporator Air Flow Rate </w:t>
      </w:r>
    </w:p>
    <w:p w:rsidR="0097024D" w:rsidRPr="005F494F" w:rsidRDefault="0097024D" w:rsidP="0097024D">
      <w:pPr>
        <w:rPr>
          <w:rFonts w:eastAsia="Tahoma"/>
          <w:lang w:val="x-none"/>
        </w:rPr>
      </w:pPr>
      <w:r w:rsidRPr="005F494F">
        <w:rPr>
          <w:rFonts w:eastAsia="Tahoma"/>
          <w:lang w:val="x-none"/>
        </w:rPr>
        <w:t xml:space="preserve">This numeric field defines the evaporator air volume flow rate in cubic meters per second at rated conditions. Values must be greater than 0. If this field is left blank or </w:t>
      </w:r>
      <w:proofErr w:type="spellStart"/>
      <w:r w:rsidRPr="005F494F">
        <w:rPr>
          <w:rFonts w:eastAsia="Tahoma"/>
          <w:lang w:val="x-none"/>
        </w:rPr>
        <w:t>autocalculated</w:t>
      </w:r>
      <w:proofErr w:type="spellEnd"/>
      <w:r w:rsidRPr="005F494F">
        <w:rPr>
          <w:rFonts w:eastAsia="Tahoma"/>
          <w:lang w:val="x-none"/>
        </w:rPr>
        <w:t xml:space="preserve"> (field value = </w:t>
      </w:r>
      <w:proofErr w:type="spellStart"/>
      <w:r w:rsidRPr="005F494F">
        <w:rPr>
          <w:rFonts w:eastAsia="Tahoma"/>
          <w:lang w:val="x-none"/>
        </w:rPr>
        <w:t>autocalculate</w:t>
      </w:r>
      <w:proofErr w:type="spellEnd"/>
      <w:r w:rsidRPr="005F494F">
        <w:rPr>
          <w:rFonts w:eastAsia="Tahoma"/>
          <w:lang w:val="x-none"/>
        </w:rPr>
        <w:t xml:space="preserve">), the default value is </w:t>
      </w:r>
      <w:r>
        <w:rPr>
          <w:rFonts w:eastAsia="Tahoma"/>
        </w:rPr>
        <w:t>the Reference Unit Volumetric Air Flow Rate at the nominal speed level, scaled</w:t>
      </w:r>
      <w:r>
        <w:rPr>
          <w:rFonts w:eastAsia="Tahoma"/>
          <w:lang w:val="x-none"/>
        </w:rPr>
        <w:t xml:space="preserve"> by the </w:t>
      </w:r>
      <m:oMath>
        <m:r>
          <w:rPr>
            <w:rFonts w:ascii="Cambria Math" w:eastAsia="Tahoma" w:hAnsi="Cambria Math"/>
          </w:rPr>
          <m:t>CapacityScaleFactor</m:t>
        </m:r>
      </m:oMath>
      <w:r w:rsidRPr="005F494F">
        <w:rPr>
          <w:rFonts w:eastAsia="Tahoma"/>
          <w:lang w:val="x-none"/>
        </w:rPr>
        <w:t xml:space="preserve"> specified above. When </w:t>
      </w:r>
      <w:proofErr w:type="spellStart"/>
      <w:r w:rsidRPr="005F494F">
        <w:rPr>
          <w:rFonts w:eastAsia="Tahoma"/>
          <w:lang w:val="x-none"/>
        </w:rPr>
        <w:t>autocalculating</w:t>
      </w:r>
      <w:proofErr w:type="spellEnd"/>
      <w:r w:rsidRPr="005F494F">
        <w:rPr>
          <w:rFonts w:eastAsia="Tahoma"/>
          <w:lang w:val="x-none"/>
        </w:rPr>
        <w:t xml:space="preserve"> the rated evaporator air volumetric flow rate, a zone sizing object is not required. </w:t>
      </w:r>
    </w:p>
    <w:p w:rsidR="0097024D" w:rsidRPr="001776D5" w:rsidRDefault="0097024D" w:rsidP="0097024D">
      <w:pPr>
        <w:rPr>
          <w:rFonts w:eastAsia="Tahoma"/>
        </w:rPr>
      </w:pPr>
      <w:r w:rsidRPr="001776D5">
        <w:rPr>
          <w:rFonts w:eastAsia="Tahoma"/>
        </w:rPr>
        <w:t>The value is used to determine an internal scaling factor, and calcul</w:t>
      </w:r>
      <w:r>
        <w:rPr>
          <w:rFonts w:eastAsia="Tahoma"/>
        </w:rPr>
        <w:t>at</w:t>
      </w:r>
      <w:r w:rsidRPr="001776D5">
        <w:rPr>
          <w:rFonts w:eastAsia="Tahoma"/>
        </w:rPr>
        <w:t>e the air flow r</w:t>
      </w:r>
      <w:r>
        <w:rPr>
          <w:rFonts w:eastAsia="Tahoma"/>
        </w:rPr>
        <w:t>at</w:t>
      </w:r>
      <w:r w:rsidRPr="001776D5">
        <w:rPr>
          <w:rFonts w:eastAsia="Tahoma"/>
        </w:rPr>
        <w:t>es in the parent object.  It is recommended th</w:t>
      </w:r>
      <w:r>
        <w:rPr>
          <w:rFonts w:eastAsia="Tahoma"/>
        </w:rPr>
        <w:t>at</w:t>
      </w:r>
      <w:r w:rsidRPr="001776D5">
        <w:rPr>
          <w:rFonts w:eastAsia="Tahoma"/>
        </w:rPr>
        <w:t xml:space="preserve"> the r</w:t>
      </w:r>
      <w:r>
        <w:rPr>
          <w:rFonts w:eastAsia="Tahoma"/>
        </w:rPr>
        <w:t>at</w:t>
      </w:r>
      <w:r w:rsidRPr="001776D5">
        <w:rPr>
          <w:rFonts w:eastAsia="Tahoma"/>
        </w:rPr>
        <w:t>io of the r</w:t>
      </w:r>
      <w:r>
        <w:rPr>
          <w:rFonts w:eastAsia="Tahoma"/>
        </w:rPr>
        <w:t>at</w:t>
      </w:r>
      <w:r w:rsidRPr="001776D5">
        <w:rPr>
          <w:rFonts w:eastAsia="Tahoma"/>
        </w:rPr>
        <w:t>ed volumet</w:t>
      </w:r>
      <w:r>
        <w:rPr>
          <w:rFonts w:eastAsia="Tahoma"/>
        </w:rPr>
        <w:t>ric air flow rate to the rated</w:t>
      </w:r>
      <w:r w:rsidRPr="001776D5">
        <w:rPr>
          <w:rFonts w:eastAsia="Tahoma"/>
        </w:rPr>
        <w:t xml:space="preserve"> capacity is the same as the unit performance from the </w:t>
      </w:r>
      <w:r>
        <w:rPr>
          <w:rFonts w:eastAsia="Tahoma"/>
        </w:rPr>
        <w:t>Reference Unit</w:t>
      </w:r>
      <w:r w:rsidRPr="001776D5">
        <w:rPr>
          <w:rFonts w:eastAsia="Tahoma"/>
        </w:rPr>
        <w:t xml:space="preserve"> d</w:t>
      </w:r>
      <w:r>
        <w:rPr>
          <w:rFonts w:eastAsia="Tahoma"/>
        </w:rPr>
        <w:t>at</w:t>
      </w:r>
      <w:r w:rsidRPr="001776D5">
        <w:rPr>
          <w:rFonts w:eastAsia="Tahoma"/>
        </w:rPr>
        <w:t xml:space="preserve">a. </w:t>
      </w:r>
    </w:p>
    <w:p w:rsidR="0097024D" w:rsidRPr="001776D5" w:rsidRDefault="0097024D" w:rsidP="0097024D">
      <w:pPr>
        <w:rPr>
          <w:rFonts w:eastAsia="Tahoma"/>
        </w:rPr>
      </w:pPr>
      <m:oMathPara>
        <m:oMathParaPr>
          <m:jc m:val="left"/>
        </m:oMathParaPr>
        <m:oMath>
          <m:r>
            <w:rPr>
              <w:rFonts w:ascii="Cambria Math" w:eastAsia="Tahoma" w:hAnsi="Cambria Math"/>
            </w:rPr>
            <m:t>AirFlowScaleFactor=</m:t>
          </m:r>
          <m:f>
            <m:fPr>
              <m:ctrlPr>
                <w:rPr>
                  <w:rFonts w:ascii="Cambria Math" w:eastAsia="Tahoma" w:hAnsi="Cambria Math"/>
                  <w:i/>
                </w:rPr>
              </m:ctrlPr>
            </m:fPr>
            <m:num>
              <m:r>
                <w:rPr>
                  <w:rFonts w:ascii="Cambria Math" w:eastAsia="Tahoma" w:hAnsi="Cambria Math"/>
                </w:rPr>
                <m:t>Rated Volumetric Air Flow Rate</m:t>
              </m:r>
            </m:num>
            <m:den>
              <m:r>
                <w:rPr>
                  <w:rFonts w:ascii="Cambria Math" w:eastAsia="Tahoma" w:hAnsi="Cambria Math"/>
                </w:rPr>
                <m:t>Reference Unit Vol Air Flow Rate@Nominal Speed Level×CapacityScaleFactor</m:t>
              </m:r>
            </m:den>
          </m:f>
        </m:oMath>
      </m:oMathPara>
    </w:p>
    <w:p w:rsidR="0097024D" w:rsidRPr="001776D5" w:rsidRDefault="0097024D" w:rsidP="0097024D">
      <w:pPr>
        <w:rPr>
          <w:rFonts w:eastAsia="Tahoma"/>
        </w:rPr>
      </w:pPr>
      <w:r w:rsidRPr="001776D5">
        <w:rPr>
          <w:rFonts w:eastAsia="Tahoma"/>
        </w:rPr>
        <w:t>And the volumetric air flow r</w:t>
      </w:r>
      <w:r>
        <w:rPr>
          <w:rFonts w:eastAsia="Tahoma"/>
        </w:rPr>
        <w:t xml:space="preserve">ate in the parent object </w:t>
      </w:r>
      <w:r w:rsidRPr="001776D5">
        <w:rPr>
          <w:rFonts w:eastAsia="Tahoma"/>
        </w:rPr>
        <w:t>are calcul</w:t>
      </w:r>
      <w:r>
        <w:rPr>
          <w:rFonts w:eastAsia="Tahoma"/>
        </w:rPr>
        <w:t>at</w:t>
      </w:r>
      <w:r w:rsidRPr="001776D5">
        <w:rPr>
          <w:rFonts w:eastAsia="Tahoma"/>
        </w:rPr>
        <w:t>ed as below,</w:t>
      </w:r>
    </w:p>
    <w:p w:rsidR="0097024D" w:rsidRPr="001776D5" w:rsidRDefault="0097024D" w:rsidP="0097024D">
      <w:pPr>
        <w:rPr>
          <w:rFonts w:eastAsia="Tahoma"/>
        </w:rPr>
      </w:pPr>
      <m:oMathPara>
        <m:oMathParaPr>
          <m:jc m:val="left"/>
        </m:oMathParaPr>
        <m:oMath>
          <m:r>
            <w:rPr>
              <w:rFonts w:ascii="Cambria Math" w:eastAsia="Tahoma" w:hAnsi="Cambria Math"/>
            </w:rPr>
            <m:t>Loop Volumetric Air Flow Rate@Speed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=AirFlowScaleFactor×Reference Unit Vol Air Flow Rate@Speed Level(x)×CapacityScaleFactor</m:t>
          </m:r>
        </m:oMath>
      </m:oMathPara>
    </w:p>
    <w:p w:rsidR="0097024D" w:rsidRPr="00C77CAC" w:rsidRDefault="0097024D" w:rsidP="0097024D">
      <w:pPr>
        <w:rPr>
          <w:lang w:eastAsia="zh-CN"/>
        </w:rPr>
      </w:pPr>
      <w:r w:rsidRPr="00C77CAC">
        <w:rPr>
          <w:b/>
          <w:bCs/>
          <w:i/>
          <w:iCs/>
          <w:lang w:eastAsia="zh-CN"/>
        </w:rPr>
        <w:t xml:space="preserve">Field: Rated Condenser Water Flow Rate </w:t>
      </w:r>
    </w:p>
    <w:p w:rsidR="0097024D" w:rsidRPr="001776D5" w:rsidRDefault="0097024D" w:rsidP="0097024D">
      <w:pPr>
        <w:rPr>
          <w:rFonts w:eastAsia="Tahoma"/>
        </w:rPr>
      </w:pPr>
      <w:r w:rsidRPr="00C77CAC">
        <w:rPr>
          <w:lang w:eastAsia="zh-CN"/>
        </w:rPr>
        <w:t xml:space="preserve">This numeric field defines the condenser water volumetric flow rate in cubic meters per second at rated conditions. Values must be greater than 0. If this field is left blank or </w:t>
      </w:r>
      <w:proofErr w:type="spellStart"/>
      <w:r w:rsidRPr="00C77CAC">
        <w:rPr>
          <w:lang w:eastAsia="zh-CN"/>
        </w:rPr>
        <w:t>autocalculated</w:t>
      </w:r>
      <w:proofErr w:type="spellEnd"/>
      <w:r w:rsidRPr="00C77CAC">
        <w:rPr>
          <w:lang w:eastAsia="zh-CN"/>
        </w:rPr>
        <w:t xml:space="preserve"> (field value = </w:t>
      </w:r>
      <w:proofErr w:type="spellStart"/>
      <w:r w:rsidRPr="005C356B">
        <w:rPr>
          <w:bCs/>
          <w:lang w:eastAsia="zh-CN"/>
        </w:rPr>
        <w:t>autocalculate</w:t>
      </w:r>
      <w:proofErr w:type="spellEnd"/>
      <w:r w:rsidRPr="00C77CAC">
        <w:rPr>
          <w:lang w:eastAsia="zh-CN"/>
        </w:rPr>
        <w:t xml:space="preserve">), the default value is </w:t>
      </w:r>
      <w:r>
        <w:rPr>
          <w:rFonts w:eastAsia="Tahoma"/>
        </w:rPr>
        <w:t>the Reference Unit Volumetric Water Flow Rate at the nominal speed level, scaled</w:t>
      </w:r>
      <w:r>
        <w:rPr>
          <w:rFonts w:eastAsia="Tahoma"/>
          <w:lang w:val="x-none"/>
        </w:rPr>
        <w:t xml:space="preserve"> by the </w:t>
      </w:r>
      <m:oMath>
        <m:r>
          <w:rPr>
            <w:rFonts w:ascii="Cambria Math" w:eastAsia="Tahoma" w:hAnsi="Cambria Math"/>
          </w:rPr>
          <m:t>CapacityScaleFactor</m:t>
        </m:r>
      </m:oMath>
      <w:r w:rsidRPr="005F494F">
        <w:rPr>
          <w:rFonts w:eastAsia="Tahoma"/>
          <w:lang w:val="x-none"/>
        </w:rPr>
        <w:t xml:space="preserve"> specified above</w:t>
      </w:r>
      <w:r w:rsidRPr="00C77CAC">
        <w:rPr>
          <w:lang w:eastAsia="zh-CN"/>
        </w:rPr>
        <w:t xml:space="preserve">. </w:t>
      </w:r>
      <w:proofErr w:type="gramStart"/>
      <w:r w:rsidRPr="00C77CAC">
        <w:rPr>
          <w:lang w:eastAsia="zh-CN"/>
        </w:rPr>
        <w:t xml:space="preserve">When </w:t>
      </w:r>
      <w:proofErr w:type="spellStart"/>
      <w:r w:rsidRPr="00C77CAC">
        <w:rPr>
          <w:lang w:eastAsia="zh-CN"/>
        </w:rPr>
        <w:t>autocalculating</w:t>
      </w:r>
      <w:proofErr w:type="spellEnd"/>
      <w:r w:rsidRPr="00C77CAC">
        <w:rPr>
          <w:lang w:eastAsia="zh-CN"/>
        </w:rPr>
        <w:t xml:space="preserve"> the rated condenser water volumetric flow rate, a zone sizing object is not required.</w:t>
      </w:r>
      <w:proofErr w:type="gramEnd"/>
      <w:r w:rsidRPr="00C77CAC">
        <w:rPr>
          <w:lang w:eastAsia="zh-CN"/>
        </w:rPr>
        <w:t xml:space="preserve"> </w:t>
      </w:r>
      <w:r w:rsidRPr="001776D5">
        <w:rPr>
          <w:rFonts w:eastAsia="Tahoma"/>
        </w:rPr>
        <w:t>The value is used to determine an internal scaling factor, and calcul</w:t>
      </w:r>
      <w:r>
        <w:rPr>
          <w:rFonts w:eastAsia="Tahoma"/>
        </w:rPr>
        <w:t>at</w:t>
      </w:r>
      <w:r w:rsidRPr="001776D5">
        <w:rPr>
          <w:rFonts w:eastAsia="Tahoma"/>
        </w:rPr>
        <w:t>e the w</w:t>
      </w:r>
      <w:r>
        <w:rPr>
          <w:rFonts w:eastAsia="Tahoma"/>
        </w:rPr>
        <w:t>at</w:t>
      </w:r>
      <w:r w:rsidRPr="001776D5">
        <w:rPr>
          <w:rFonts w:eastAsia="Tahoma"/>
        </w:rPr>
        <w:t>er flow r</w:t>
      </w:r>
      <w:r>
        <w:rPr>
          <w:rFonts w:eastAsia="Tahoma"/>
        </w:rPr>
        <w:t>at</w:t>
      </w:r>
      <w:r w:rsidRPr="001776D5">
        <w:rPr>
          <w:rFonts w:eastAsia="Tahoma"/>
        </w:rPr>
        <w:t xml:space="preserve">es </w:t>
      </w:r>
      <w:r>
        <w:rPr>
          <w:rFonts w:eastAsia="Tahoma"/>
        </w:rPr>
        <w:t>at</w:t>
      </w:r>
      <w:r w:rsidRPr="001776D5">
        <w:rPr>
          <w:rFonts w:eastAsia="Tahoma"/>
        </w:rPr>
        <w:t xml:space="preserve"> other speed levels.  It is recommended th</w:t>
      </w:r>
      <w:r>
        <w:rPr>
          <w:rFonts w:eastAsia="Tahoma"/>
        </w:rPr>
        <w:t>at</w:t>
      </w:r>
      <w:r w:rsidRPr="001776D5">
        <w:rPr>
          <w:rFonts w:eastAsia="Tahoma"/>
        </w:rPr>
        <w:t xml:space="preserve"> the r</w:t>
      </w:r>
      <w:r>
        <w:rPr>
          <w:rFonts w:eastAsia="Tahoma"/>
        </w:rPr>
        <w:t>at</w:t>
      </w:r>
      <w:r w:rsidRPr="001776D5">
        <w:rPr>
          <w:rFonts w:eastAsia="Tahoma"/>
        </w:rPr>
        <w:t>io of the r</w:t>
      </w:r>
      <w:r>
        <w:rPr>
          <w:rFonts w:eastAsia="Tahoma"/>
        </w:rPr>
        <w:t>at</w:t>
      </w:r>
      <w:r w:rsidRPr="001776D5">
        <w:rPr>
          <w:rFonts w:eastAsia="Tahoma"/>
        </w:rPr>
        <w:t>ed volumetri</w:t>
      </w:r>
      <w:r>
        <w:rPr>
          <w:rFonts w:eastAsia="Tahoma"/>
        </w:rPr>
        <w:t>c water flow rate to the rated</w:t>
      </w:r>
      <w:r w:rsidRPr="001776D5">
        <w:rPr>
          <w:rFonts w:eastAsia="Tahoma"/>
        </w:rPr>
        <w:t xml:space="preserve"> capacity is the same as the unit performance from the </w:t>
      </w:r>
      <w:r>
        <w:rPr>
          <w:rFonts w:eastAsia="Tahoma"/>
        </w:rPr>
        <w:t>Reference Unit</w:t>
      </w:r>
      <w:r w:rsidRPr="001776D5">
        <w:rPr>
          <w:rFonts w:eastAsia="Tahoma"/>
        </w:rPr>
        <w:t xml:space="preserve"> d</w:t>
      </w:r>
      <w:r>
        <w:rPr>
          <w:rFonts w:eastAsia="Tahoma"/>
        </w:rPr>
        <w:t>at</w:t>
      </w:r>
      <w:r w:rsidRPr="001776D5">
        <w:rPr>
          <w:rFonts w:eastAsia="Tahoma"/>
        </w:rPr>
        <w:t xml:space="preserve">a. </w:t>
      </w:r>
    </w:p>
    <w:p w:rsidR="0097024D" w:rsidRPr="001776D5" w:rsidRDefault="0097024D" w:rsidP="0097024D">
      <w:pPr>
        <w:rPr>
          <w:rFonts w:eastAsia="Tahoma"/>
        </w:rPr>
      </w:pPr>
      <m:oMathPara>
        <m:oMathParaPr>
          <m:jc m:val="left"/>
        </m:oMathParaPr>
        <m:oMath>
          <m:r>
            <w:rPr>
              <w:rFonts w:ascii="Cambria Math" w:eastAsia="Tahoma" w:hAnsi="Cambria Math"/>
            </w:rPr>
            <m:t>WaterFlowScaleFactor=</m:t>
          </m:r>
          <m:f>
            <m:fPr>
              <m:ctrlPr>
                <w:rPr>
                  <w:rFonts w:ascii="Cambria Math" w:eastAsia="Tahoma" w:hAnsi="Cambria Math"/>
                  <w:i/>
                </w:rPr>
              </m:ctrlPr>
            </m:fPr>
            <m:num>
              <m:r>
                <w:rPr>
                  <w:rFonts w:ascii="Cambria Math" w:eastAsia="Tahoma" w:hAnsi="Cambria Math"/>
                </w:rPr>
                <m:t>Rated Volumetric Water Flow Rate</m:t>
              </m:r>
            </m:num>
            <m:den>
              <m:r>
                <w:rPr>
                  <w:rFonts w:ascii="Cambria Math" w:eastAsia="Tahoma" w:hAnsi="Cambria Math"/>
                </w:rPr>
                <m:t>Reference Unit Vol Water Flow Rate@Nominal Speed Level×CapacityScaleFactor</m:t>
              </m:r>
            </m:den>
          </m:f>
        </m:oMath>
      </m:oMathPara>
    </w:p>
    <w:p w:rsidR="0097024D" w:rsidRPr="001776D5" w:rsidRDefault="0097024D" w:rsidP="0097024D">
      <w:pPr>
        <w:rPr>
          <w:rFonts w:eastAsia="Tahoma"/>
        </w:rPr>
      </w:pPr>
      <w:r w:rsidRPr="001776D5">
        <w:rPr>
          <w:rFonts w:eastAsia="Tahoma"/>
        </w:rPr>
        <w:t>And the required volumetric w</w:t>
      </w:r>
      <w:r>
        <w:rPr>
          <w:rFonts w:eastAsia="Tahoma"/>
        </w:rPr>
        <w:t>at</w:t>
      </w:r>
      <w:r w:rsidRPr="001776D5">
        <w:rPr>
          <w:rFonts w:eastAsia="Tahoma"/>
        </w:rPr>
        <w:t>er flow r</w:t>
      </w:r>
      <w:r>
        <w:rPr>
          <w:rFonts w:eastAsia="Tahoma"/>
        </w:rPr>
        <w:t>ate</w:t>
      </w:r>
      <w:r w:rsidRPr="001776D5">
        <w:rPr>
          <w:rFonts w:eastAsia="Tahoma"/>
        </w:rPr>
        <w:t xml:space="preserve"> </w:t>
      </w:r>
      <w:r>
        <w:rPr>
          <w:rFonts w:eastAsia="Tahoma"/>
        </w:rPr>
        <w:t xml:space="preserve">in the water loop </w:t>
      </w:r>
      <w:r w:rsidRPr="001776D5">
        <w:rPr>
          <w:rFonts w:eastAsia="Tahoma"/>
        </w:rPr>
        <w:t>are calcul</w:t>
      </w:r>
      <w:r>
        <w:rPr>
          <w:rFonts w:eastAsia="Tahoma"/>
        </w:rPr>
        <w:t>at</w:t>
      </w:r>
      <w:r w:rsidRPr="001776D5">
        <w:rPr>
          <w:rFonts w:eastAsia="Tahoma"/>
        </w:rPr>
        <w:t>ed as below,</w:t>
      </w:r>
    </w:p>
    <w:p w:rsidR="0097024D" w:rsidRPr="001776D5" w:rsidRDefault="0097024D" w:rsidP="0097024D">
      <w:pPr>
        <w:rPr>
          <w:rFonts w:eastAsia="Tahoma"/>
        </w:rPr>
      </w:pPr>
      <m:oMathPara>
        <m:oMathParaPr>
          <m:jc m:val="left"/>
        </m:oMathParaPr>
        <m:oMath>
          <m:r>
            <w:rPr>
              <w:rFonts w:ascii="Cambria Math" w:eastAsia="Tahoma" w:hAnsi="Cambria Math"/>
            </w:rPr>
            <m:t>Loop Volumetric Water Flow Rate@Speed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=WaterFlowScaleFactor×Reference Unit Vol Water Flow Rate@Speed Level(x)×CapacityScaleFactor</m:t>
          </m:r>
        </m:oMath>
      </m:oMathPara>
    </w:p>
    <w:p w:rsidR="0097024D" w:rsidRPr="00C77CAC" w:rsidRDefault="0097024D" w:rsidP="0097024D">
      <w:pPr>
        <w:rPr>
          <w:lang w:eastAsia="zh-CN"/>
        </w:rPr>
      </w:pPr>
      <w:r w:rsidRPr="00C77CAC">
        <w:rPr>
          <w:b/>
          <w:bCs/>
          <w:i/>
          <w:iCs/>
          <w:lang w:eastAsia="zh-CN"/>
        </w:rPr>
        <w:t xml:space="preserve">Field: Evaporator Fan Power Included in Rated COP </w:t>
      </w:r>
    </w:p>
    <w:p w:rsidR="0097024D" w:rsidRPr="00C77CAC" w:rsidRDefault="0097024D" w:rsidP="0097024D">
      <w:pPr>
        <w:rPr>
          <w:lang w:eastAsia="zh-CN"/>
        </w:rPr>
      </w:pPr>
      <w:r w:rsidRPr="00C77CAC">
        <w:rPr>
          <w:lang w:eastAsia="zh-CN"/>
        </w:rPr>
        <w:t xml:space="preserve">This choice field specifies if evaporator fan power is included in the rated COP defined above. This input impacts the calculation of compressor electric power and total air cooling provided by the evaporator for each simulation </w:t>
      </w:r>
      <w:proofErr w:type="spellStart"/>
      <w:r w:rsidRPr="00C77CAC">
        <w:rPr>
          <w:lang w:eastAsia="zh-CN"/>
        </w:rPr>
        <w:t>timestep</w:t>
      </w:r>
      <w:proofErr w:type="spellEnd"/>
      <w:r w:rsidRPr="00C77CAC">
        <w:rPr>
          <w:lang w:eastAsia="zh-CN"/>
        </w:rPr>
        <w:t xml:space="preserve">. If Yes is selected, the evaporator </w:t>
      </w:r>
      <w:r w:rsidRPr="00C77CAC">
        <w:rPr>
          <w:lang w:eastAsia="zh-CN"/>
        </w:rPr>
        <w:lastRenderedPageBreak/>
        <w:t xml:space="preserve">fan power is subtracted from the total electric heating power when calculating total evaporator cooling capacity. If No is selected, it is assumed that the total heating power does not include evaporator fan power. If this field is left blank, the default is </w:t>
      </w:r>
      <w:proofErr w:type="gramStart"/>
      <w:r w:rsidRPr="00C77CAC">
        <w:rPr>
          <w:lang w:eastAsia="zh-CN"/>
        </w:rPr>
        <w:t>Yes</w:t>
      </w:r>
      <w:proofErr w:type="gramEnd"/>
      <w:r w:rsidRPr="00C77CAC">
        <w:rPr>
          <w:lang w:eastAsia="zh-CN"/>
        </w:rPr>
        <w:t xml:space="preserve">. </w:t>
      </w:r>
    </w:p>
    <w:p w:rsidR="0097024D" w:rsidRPr="00C77CAC" w:rsidRDefault="0097024D" w:rsidP="0097024D">
      <w:pPr>
        <w:rPr>
          <w:lang w:eastAsia="zh-CN"/>
        </w:rPr>
      </w:pPr>
      <w:r w:rsidRPr="00C77CAC">
        <w:rPr>
          <w:b/>
          <w:bCs/>
          <w:i/>
          <w:iCs/>
          <w:lang w:eastAsia="zh-CN"/>
        </w:rPr>
        <w:t xml:space="preserve">Field: Condenser Pump Power Included in Rated COP </w:t>
      </w:r>
    </w:p>
    <w:p w:rsidR="0097024D" w:rsidRPr="00C77CAC" w:rsidRDefault="0097024D" w:rsidP="0097024D">
      <w:pPr>
        <w:rPr>
          <w:lang w:eastAsia="zh-CN"/>
        </w:rPr>
      </w:pPr>
      <w:r w:rsidRPr="00C77CAC">
        <w:rPr>
          <w:lang w:eastAsia="zh-CN"/>
        </w:rPr>
        <w:t xml:space="preserve">This choice field specifies if condenser pump power is included in the rated COP defined above. This input impacts the calculation of compressor electric power which then impacts the total air cooling provided by the evaporator for each simulation </w:t>
      </w:r>
      <w:proofErr w:type="spellStart"/>
      <w:r w:rsidRPr="00C77CAC">
        <w:rPr>
          <w:lang w:eastAsia="zh-CN"/>
        </w:rPr>
        <w:t>timestep</w:t>
      </w:r>
      <w:proofErr w:type="spellEnd"/>
      <w:r w:rsidRPr="00C77CAC">
        <w:rPr>
          <w:lang w:eastAsia="zh-CN"/>
        </w:rPr>
        <w:t xml:space="preserve">. If Yes is selected, the condenser pump power is subtracted from the total electric heating power when calculating total evaporator cooling capacity. If No is selected, it is assumed that the total heating power does not include the condenser pump. If this field is left blank, the default is No. </w:t>
      </w:r>
    </w:p>
    <w:p w:rsidR="0097024D" w:rsidRPr="00C77CAC" w:rsidRDefault="0097024D" w:rsidP="0097024D">
      <w:pPr>
        <w:rPr>
          <w:lang w:eastAsia="zh-CN"/>
        </w:rPr>
      </w:pPr>
      <w:r w:rsidRPr="00C77CAC">
        <w:rPr>
          <w:b/>
          <w:bCs/>
          <w:i/>
          <w:iCs/>
          <w:lang w:eastAsia="zh-CN"/>
        </w:rPr>
        <w:t xml:space="preserve">Field: Condenser Pump Heat Included in Rated Heating Capacity and Rated COP </w:t>
      </w:r>
    </w:p>
    <w:p w:rsidR="0097024D" w:rsidRDefault="0097024D" w:rsidP="0097024D">
      <w:pPr>
        <w:rPr>
          <w:lang w:eastAsia="zh-CN"/>
        </w:rPr>
      </w:pPr>
      <w:r w:rsidRPr="00C77CAC">
        <w:rPr>
          <w:lang w:eastAsia="zh-CN"/>
        </w:rPr>
        <w:t xml:space="preserve">This choice field specifies if condenser pump heat is included in the rated heating capacity and rated COP defined above. This input impacts the calculation of compressor electric power and total air cooling provided by the evaporator for each simulation </w:t>
      </w:r>
      <w:proofErr w:type="spellStart"/>
      <w:r w:rsidRPr="00C77CAC">
        <w:rPr>
          <w:lang w:eastAsia="zh-CN"/>
        </w:rPr>
        <w:t>timestep</w:t>
      </w:r>
      <w:proofErr w:type="spellEnd"/>
      <w:r w:rsidRPr="00C77CAC">
        <w:rPr>
          <w:lang w:eastAsia="zh-CN"/>
        </w:rPr>
        <w:t xml:space="preserve">. If Yes is selected, the condenser pump heat is already included in the rated heating capacity and rated COP. If No is selected, it is assumed that the rated heating capacity and rated COP do not include the condenser pump heat, and pump heat is added to the total water heating capacity based on the Condenser Water Pump Power and Fraction of Condenser Pump Heat to Water fields below. If this field is left blank, the default is No. </w:t>
      </w:r>
    </w:p>
    <w:p w:rsidR="0097024D" w:rsidRPr="00C77CAC" w:rsidRDefault="0097024D" w:rsidP="0097024D">
      <w:pPr>
        <w:rPr>
          <w:lang w:eastAsia="zh-CN"/>
        </w:rPr>
      </w:pPr>
      <w:r w:rsidRPr="00C77CAC">
        <w:rPr>
          <w:b/>
          <w:bCs/>
          <w:i/>
          <w:iCs/>
          <w:lang w:eastAsia="zh-CN"/>
        </w:rPr>
        <w:t xml:space="preserve">Field: Fraction of Condenser Pump Heat to Water </w:t>
      </w:r>
    </w:p>
    <w:p w:rsidR="0097024D" w:rsidRPr="00C77CAC" w:rsidRDefault="0097024D" w:rsidP="0097024D">
      <w:pPr>
        <w:rPr>
          <w:lang w:eastAsia="zh-CN"/>
        </w:rPr>
      </w:pPr>
      <w:r w:rsidRPr="00C77CAC">
        <w:rPr>
          <w:lang w:eastAsia="zh-CN"/>
        </w:rPr>
        <w:t xml:space="preserve">This numeric field defines the fraction of condenser pump heat that is transferred to the condenser water. The pump is assumed to be downstream of the condenser water coil, and this field is used to determine the water temperature at the condenser outlet node when the field Condenser Pump Power Included in Rated Heating Capacity is set to No. Values must be greater than or equal to 0 and less than or equal to 1. If this field is left blank, the default value is 0.2. </w:t>
      </w:r>
    </w:p>
    <w:p w:rsidR="0097024D" w:rsidRPr="00C77CAC" w:rsidRDefault="0097024D" w:rsidP="0097024D">
      <w:pPr>
        <w:rPr>
          <w:lang w:eastAsia="zh-CN"/>
        </w:rPr>
      </w:pPr>
      <w:r w:rsidRPr="00C77CAC">
        <w:rPr>
          <w:b/>
          <w:bCs/>
          <w:i/>
          <w:iCs/>
          <w:lang w:eastAsia="zh-CN"/>
        </w:rPr>
        <w:t xml:space="preserve">Field: Evaporator Air Inlet Node Name </w:t>
      </w:r>
    </w:p>
    <w:p w:rsidR="0097024D" w:rsidRPr="00C77CAC" w:rsidRDefault="0097024D" w:rsidP="0097024D">
      <w:pPr>
        <w:rPr>
          <w:lang w:eastAsia="zh-CN"/>
        </w:rPr>
      </w:pPr>
      <w:r w:rsidRPr="00C77CAC">
        <w:rPr>
          <w:lang w:eastAsia="zh-CN"/>
        </w:rPr>
        <w:t xml:space="preserve">This alpha field defines the name of the air node from which the evaporator coil draws its inlet air. </w:t>
      </w:r>
    </w:p>
    <w:p w:rsidR="0097024D" w:rsidRPr="00C77CAC" w:rsidRDefault="0097024D" w:rsidP="0097024D">
      <w:pPr>
        <w:rPr>
          <w:lang w:eastAsia="zh-CN"/>
        </w:rPr>
      </w:pPr>
      <w:r w:rsidRPr="00C77CAC">
        <w:rPr>
          <w:b/>
          <w:bCs/>
          <w:i/>
          <w:iCs/>
          <w:lang w:eastAsia="zh-CN"/>
        </w:rPr>
        <w:t xml:space="preserve">Field: Evaporator Air Outlet Node Name </w:t>
      </w:r>
    </w:p>
    <w:p w:rsidR="0097024D" w:rsidRPr="00C77CAC" w:rsidRDefault="0097024D" w:rsidP="0097024D">
      <w:pPr>
        <w:rPr>
          <w:lang w:eastAsia="zh-CN"/>
        </w:rPr>
      </w:pPr>
      <w:r w:rsidRPr="00C77CAC">
        <w:rPr>
          <w:lang w:eastAsia="zh-CN"/>
        </w:rPr>
        <w:t xml:space="preserve">This alpha field defines the name of the air node to which the evaporator coil sends its outlet air. </w:t>
      </w:r>
    </w:p>
    <w:p w:rsidR="0097024D" w:rsidRPr="00C77CAC" w:rsidRDefault="0097024D" w:rsidP="0097024D">
      <w:pPr>
        <w:rPr>
          <w:lang w:eastAsia="zh-CN"/>
        </w:rPr>
      </w:pPr>
      <w:r w:rsidRPr="00C77CAC">
        <w:rPr>
          <w:b/>
          <w:bCs/>
          <w:i/>
          <w:iCs/>
          <w:lang w:eastAsia="zh-CN"/>
        </w:rPr>
        <w:t xml:space="preserve">Field: Condenser Water Inlet Node Name </w:t>
      </w:r>
    </w:p>
    <w:p w:rsidR="0097024D" w:rsidRDefault="0097024D" w:rsidP="0097024D">
      <w:pPr>
        <w:rPr>
          <w:lang w:eastAsia="zh-CN"/>
        </w:rPr>
      </w:pPr>
      <w:r w:rsidRPr="00C77CAC">
        <w:rPr>
          <w:lang w:eastAsia="zh-CN"/>
        </w:rPr>
        <w:t>This alpha field defines the name of the node from which the DX coil condenser draws its inlet water. This node name must also match the source side outlet node name for the water heater tank connected to this DX coil (ref: Water Heaters).</w:t>
      </w:r>
    </w:p>
    <w:p w:rsidR="0097024D" w:rsidRPr="00C77CAC" w:rsidRDefault="0097024D" w:rsidP="0097024D">
      <w:pPr>
        <w:rPr>
          <w:lang w:eastAsia="zh-CN"/>
        </w:rPr>
      </w:pPr>
      <w:r w:rsidRPr="00C77CAC">
        <w:rPr>
          <w:b/>
          <w:bCs/>
          <w:i/>
          <w:iCs/>
          <w:lang w:eastAsia="zh-CN"/>
        </w:rPr>
        <w:t xml:space="preserve">Field: Condenser Water Outlet Node Name </w:t>
      </w:r>
    </w:p>
    <w:p w:rsidR="0097024D" w:rsidRPr="00C77CAC" w:rsidRDefault="0097024D" w:rsidP="0097024D">
      <w:pPr>
        <w:rPr>
          <w:lang w:eastAsia="zh-CN"/>
        </w:rPr>
      </w:pPr>
      <w:r w:rsidRPr="00C77CAC">
        <w:rPr>
          <w:lang w:eastAsia="zh-CN"/>
        </w:rPr>
        <w:t xml:space="preserve">This alpha field defines the name of the node to which the heat pump condenser sends it outlet water. This node name must also match the source side inlet node name for the water heater tank connected to this DX coil (ref: Water Heaters). </w:t>
      </w:r>
    </w:p>
    <w:p w:rsidR="0097024D" w:rsidRPr="00C77CAC" w:rsidRDefault="0097024D" w:rsidP="0097024D">
      <w:pPr>
        <w:rPr>
          <w:lang w:eastAsia="zh-CN"/>
        </w:rPr>
      </w:pPr>
      <w:r w:rsidRPr="00C77CAC">
        <w:rPr>
          <w:b/>
          <w:bCs/>
          <w:i/>
          <w:iCs/>
          <w:lang w:eastAsia="zh-CN"/>
        </w:rPr>
        <w:t xml:space="preserve">Field: Crankcase Heater Capacity </w:t>
      </w:r>
    </w:p>
    <w:p w:rsidR="0097024D" w:rsidRPr="00C77CAC" w:rsidRDefault="0097024D" w:rsidP="0097024D">
      <w:pPr>
        <w:rPr>
          <w:lang w:eastAsia="zh-CN"/>
        </w:rPr>
      </w:pPr>
      <w:r w:rsidRPr="00C77CAC">
        <w:rPr>
          <w:lang w:eastAsia="zh-CN"/>
        </w:rPr>
        <w:t xml:space="preserve">This numeric field defines the compressor’s crankcase heater capacity in Watts. The crankcase heater only operates when the compressor is off and the air surrounding the compressor is below the Maximum Ambient Temperature for Crankcase Heater Operation specified below. </w:t>
      </w:r>
    </w:p>
    <w:p w:rsidR="0097024D" w:rsidRPr="00C77CAC" w:rsidRDefault="0097024D" w:rsidP="0097024D">
      <w:pPr>
        <w:rPr>
          <w:lang w:eastAsia="zh-CN"/>
        </w:rPr>
      </w:pPr>
      <w:r w:rsidRPr="00C77CAC">
        <w:rPr>
          <w:b/>
          <w:bCs/>
          <w:i/>
          <w:iCs/>
          <w:lang w:eastAsia="zh-CN"/>
        </w:rPr>
        <w:t xml:space="preserve">Field: Maximum Ambient Temperature for Crankcase Heater Operation </w:t>
      </w:r>
    </w:p>
    <w:p w:rsidR="0097024D" w:rsidRPr="00C77CAC" w:rsidRDefault="0097024D" w:rsidP="0097024D">
      <w:pPr>
        <w:rPr>
          <w:lang w:eastAsia="zh-CN"/>
        </w:rPr>
      </w:pPr>
      <w:r w:rsidRPr="00C77CAC">
        <w:rPr>
          <w:lang w:eastAsia="zh-CN"/>
        </w:rPr>
        <w:t xml:space="preserve">This numeric field defines the maximum ambient temperature for crankcase heater operation in degree Celsius. The crankcase heater only operates when the air surrounding the compressor is below this maximum temperature value and the compressor is off The ambient temperature surrounding the compressor is set by the Heat </w:t>
      </w:r>
      <w:proofErr w:type="spellStart"/>
      <w:r w:rsidRPr="00C77CAC">
        <w:rPr>
          <w:lang w:eastAsia="zh-CN"/>
        </w:rPr>
        <w:t>Pump</w:t>
      </w:r>
      <w:proofErr w:type="gramStart"/>
      <w:r w:rsidRPr="00C77CAC">
        <w:rPr>
          <w:lang w:eastAsia="zh-CN"/>
        </w:rPr>
        <w:t>:Water</w:t>
      </w:r>
      <w:proofErr w:type="spellEnd"/>
      <w:proofErr w:type="gramEnd"/>
      <w:r w:rsidRPr="00C77CAC">
        <w:rPr>
          <w:lang w:eastAsia="zh-CN"/>
        </w:rPr>
        <w:t xml:space="preserve"> Heater parent object (field Compressor Location). </w:t>
      </w:r>
    </w:p>
    <w:p w:rsidR="0097024D" w:rsidRPr="00C77CAC" w:rsidRDefault="0097024D" w:rsidP="0097024D">
      <w:pPr>
        <w:rPr>
          <w:lang w:eastAsia="zh-CN"/>
        </w:rPr>
      </w:pPr>
      <w:r w:rsidRPr="00C77CAC">
        <w:rPr>
          <w:b/>
          <w:bCs/>
          <w:i/>
          <w:iCs/>
          <w:lang w:eastAsia="zh-CN"/>
        </w:rPr>
        <w:t xml:space="preserve">Field: Evaporator Air Temperature Type for Curve Objects </w:t>
      </w:r>
    </w:p>
    <w:p w:rsidR="0097024D" w:rsidRPr="00517E8F" w:rsidRDefault="0097024D" w:rsidP="0097024D">
      <w:pPr>
        <w:rPr>
          <w:lang w:eastAsia="zh-CN"/>
        </w:rPr>
      </w:pPr>
      <w:r w:rsidRPr="00C77CAC">
        <w:rPr>
          <w:lang w:eastAsia="zh-CN"/>
        </w:rPr>
        <w:t xml:space="preserve">This choice field specifies the air temperature type used for the heating capacity and COP modifier curve objects below. The valid selections are Dry-bulb Temperature and Wet-bulb Temperature. If dry-bulb temperature is selected, the inlet air dry-bulb temperature entering </w:t>
      </w:r>
      <w:r w:rsidRPr="00C77CAC">
        <w:rPr>
          <w:lang w:eastAsia="zh-CN"/>
        </w:rPr>
        <w:lastRenderedPageBreak/>
        <w:t xml:space="preserve">the heat pump DX coil and fan section is used to evaluate the curve objects. If wet-bulb temperature is selected, the inlet air wet-bulb temperature entering the heat pump DX coil and fan section is used to evaluate the curve objects. If this field is left blank, the default value is wet-bulb temperature. </w:t>
      </w:r>
    </w:p>
    <w:p w:rsidR="0097024D" w:rsidRPr="001776D5" w:rsidRDefault="0097024D" w:rsidP="0097024D">
      <w:pPr>
        <w:rPr>
          <w:b/>
          <w:bCs/>
          <w:i/>
          <w:iCs/>
        </w:rPr>
      </w:pPr>
      <w:r w:rsidRPr="001776D5">
        <w:rPr>
          <w:b/>
          <w:bCs/>
          <w:i/>
          <w:iCs/>
        </w:rPr>
        <w:t xml:space="preserve">Field: </w:t>
      </w:r>
      <w:r w:rsidRPr="001776D5">
        <w:rPr>
          <w:b/>
          <w:i/>
          <w:spacing w:val="-4"/>
          <w:kern w:val="28"/>
        </w:rPr>
        <w:t>Part Load Fraction Correl</w:t>
      </w:r>
      <w:r>
        <w:rPr>
          <w:b/>
          <w:i/>
          <w:spacing w:val="-4"/>
          <w:kern w:val="28"/>
        </w:rPr>
        <w:t>at</w:t>
      </w:r>
      <w:r w:rsidRPr="001776D5">
        <w:rPr>
          <w:b/>
          <w:i/>
          <w:spacing w:val="-4"/>
          <w:kern w:val="28"/>
        </w:rPr>
        <w:t>ion Curve Name</w:t>
      </w:r>
    </w:p>
    <w:p w:rsidR="0097024D" w:rsidRPr="001776D5" w:rsidRDefault="0097024D" w:rsidP="0097024D">
      <w:pPr>
        <w:rPr>
          <w:rFonts w:eastAsia="Tahoma"/>
        </w:rPr>
      </w:pPr>
      <w:r w:rsidRPr="001776D5">
        <w:rPr>
          <w:rFonts w:eastAsia="Tahoma"/>
        </w:rPr>
        <w:t>This alpha field defines the name of a quadr</w:t>
      </w:r>
      <w:r>
        <w:rPr>
          <w:rFonts w:eastAsia="Tahoma"/>
        </w:rPr>
        <w:t>at</w:t>
      </w:r>
      <w:r w:rsidRPr="001776D5">
        <w:rPr>
          <w:rFonts w:eastAsia="Tahoma"/>
        </w:rPr>
        <w:t>ic or cubic performance curve (Ref: Performance Curves) th</w:t>
      </w:r>
      <w:r>
        <w:rPr>
          <w:rFonts w:eastAsia="Tahoma"/>
        </w:rPr>
        <w:t>at</w:t>
      </w:r>
      <w:r w:rsidRPr="001776D5">
        <w:rPr>
          <w:rFonts w:eastAsia="Tahoma"/>
        </w:rPr>
        <w:t xml:space="preserve"> </w:t>
      </w:r>
      <w:r w:rsidRPr="001776D5">
        <w:t>parameterizes the vari</w:t>
      </w:r>
      <w:r>
        <w:t>at</w:t>
      </w:r>
      <w:r w:rsidRPr="001776D5">
        <w:t>ion of electrical power input to the unit as a function of the part load r</w:t>
      </w:r>
      <w:r>
        <w:t>at</w:t>
      </w:r>
      <w:r w:rsidRPr="001776D5">
        <w:t>io (PLR, he</w:t>
      </w:r>
      <w:r>
        <w:t>at</w:t>
      </w:r>
      <w:r w:rsidRPr="001776D5">
        <w:t>ing load/steady-st</w:t>
      </w:r>
      <w:r>
        <w:t>at</w:t>
      </w:r>
      <w:r w:rsidRPr="001776D5">
        <w:t>e he</w:t>
      </w:r>
      <w:r>
        <w:t>at</w:t>
      </w:r>
      <w:r w:rsidRPr="001776D5">
        <w:t>ing capacity for Speed 1), in the case th</w:t>
      </w:r>
      <w:r>
        <w:t>at</w:t>
      </w:r>
      <w:r w:rsidRPr="001776D5">
        <w:t xml:space="preserve"> the unit oper</w:t>
      </w:r>
      <w:r>
        <w:t>at</w:t>
      </w:r>
      <w:r w:rsidRPr="001776D5">
        <w:t>es under the lowest speed, i.e. on/off. The part load fraction (PLF) correl</w:t>
      </w:r>
      <w:r>
        <w:t>at</w:t>
      </w:r>
      <w:r w:rsidRPr="001776D5">
        <w:t>ion accounts for efficiency losses due to compressor cycling. The part load</w:t>
      </w:r>
      <w:r w:rsidRPr="001776D5">
        <w:rPr>
          <w:rFonts w:eastAsia="Tahoma"/>
        </w:rPr>
        <w:t xml:space="preserve"> fraction correl</w:t>
      </w:r>
      <w:r>
        <w:rPr>
          <w:rFonts w:eastAsia="Tahoma"/>
        </w:rPr>
        <w:t>at</w:t>
      </w:r>
      <w:r w:rsidRPr="001776D5">
        <w:rPr>
          <w:rFonts w:eastAsia="Tahoma"/>
        </w:rPr>
        <w:t>ion should be normalized to a value of 1.0 when the part load r</w:t>
      </w:r>
      <w:r>
        <w:rPr>
          <w:rFonts w:eastAsia="Tahoma"/>
        </w:rPr>
        <w:t>at</w:t>
      </w:r>
      <w:r w:rsidRPr="001776D5">
        <w:rPr>
          <w:rFonts w:eastAsia="Tahoma"/>
        </w:rPr>
        <w:t>io equals 1.0 (i.e., no efficiency losses when the compressor(s) run continuously for the simul</w:t>
      </w:r>
      <w:r>
        <w:rPr>
          <w:rFonts w:eastAsia="Tahoma"/>
        </w:rPr>
        <w:t>at</w:t>
      </w:r>
      <w:r w:rsidRPr="001776D5">
        <w:rPr>
          <w:rFonts w:eastAsia="Tahoma"/>
        </w:rPr>
        <w:t xml:space="preserve">ion </w:t>
      </w:r>
      <w:proofErr w:type="spellStart"/>
      <w:r w:rsidRPr="001776D5">
        <w:rPr>
          <w:rFonts w:eastAsia="Tahoma"/>
        </w:rPr>
        <w:t>timestep</w:t>
      </w:r>
      <w:proofErr w:type="spellEnd"/>
      <w:r w:rsidRPr="001776D5">
        <w:rPr>
          <w:rFonts w:eastAsia="Tahoma"/>
        </w:rPr>
        <w:t xml:space="preserve">). For PLR values between 0 and 1 (0 &lt;= PLR &lt; 1), the following rules apply: </w:t>
      </w:r>
    </w:p>
    <w:p w:rsidR="0097024D" w:rsidRPr="001776D5" w:rsidRDefault="0097024D" w:rsidP="0097024D">
      <w:pPr>
        <w:rPr>
          <w:rFonts w:eastAsia="Tahoma"/>
        </w:rPr>
      </w:pPr>
      <w:r w:rsidRPr="001776D5">
        <w:rPr>
          <w:rFonts w:eastAsia="Tahoma"/>
        </w:rPr>
        <w:t xml:space="preserve">PLF &gt;= 0.7 and PLF &gt;= PLR </w:t>
      </w:r>
    </w:p>
    <w:p w:rsidR="0097024D" w:rsidRPr="001776D5" w:rsidRDefault="0097024D" w:rsidP="0097024D">
      <w:pPr>
        <w:rPr>
          <w:rFonts w:eastAsia="Tahoma"/>
        </w:rPr>
      </w:pPr>
      <w:r w:rsidRPr="001776D5">
        <w:rPr>
          <w:rFonts w:eastAsia="Tahoma"/>
        </w:rPr>
        <w:t>If PLF &lt; 0.7, the program resets the PLF value to 0.7, and the simul</w:t>
      </w:r>
      <w:r>
        <w:rPr>
          <w:rFonts w:eastAsia="Tahoma"/>
        </w:rPr>
        <w:t>at</w:t>
      </w:r>
      <w:r w:rsidRPr="001776D5">
        <w:rPr>
          <w:rFonts w:eastAsia="Tahoma"/>
        </w:rPr>
        <w:t>ion proceeds. The runtime fraction of the coil is defined as PLR/PLF. If PLF &lt; PLR, the runtime fraction of the coil is limited to 1.0. A typical part load fraction correl</w:t>
      </w:r>
      <w:r>
        <w:rPr>
          <w:rFonts w:eastAsia="Tahoma"/>
        </w:rPr>
        <w:t>at</w:t>
      </w:r>
      <w:r w:rsidRPr="001776D5">
        <w:rPr>
          <w:rFonts w:eastAsia="Tahoma"/>
        </w:rPr>
        <w:t xml:space="preserve">ion would be: </w:t>
      </w:r>
    </w:p>
    <w:p w:rsidR="0097024D" w:rsidRPr="001776D5" w:rsidRDefault="0097024D" w:rsidP="0097024D">
      <w:pPr>
        <w:rPr>
          <w:rFonts w:eastAsia="Tahoma"/>
        </w:rPr>
      </w:pPr>
      <m:oMathPara>
        <m:oMathParaPr>
          <m:jc m:val="left"/>
        </m:oMathParaPr>
        <m:oMath>
          <m:r>
            <w:rPr>
              <w:rFonts w:ascii="Cambria Math" w:eastAsia="Tahoma" w:hAnsi="Cambria Math"/>
            </w:rPr>
            <m:t>PLF=0.85+0.15×PLR</m:t>
          </m:r>
        </m:oMath>
      </m:oMathPara>
    </w:p>
    <w:p w:rsidR="0097024D" w:rsidRDefault="0097024D" w:rsidP="0097024D">
      <w:pPr>
        <w:rPr>
          <w:b/>
          <w:bCs/>
          <w:i/>
          <w:iCs/>
        </w:rPr>
      </w:pPr>
    </w:p>
    <w:p w:rsidR="0097024D" w:rsidRPr="001776D5" w:rsidRDefault="0097024D" w:rsidP="0097024D">
      <w:pPr>
        <w:rPr>
          <w:b/>
          <w:bCs/>
          <w:i/>
          <w:iCs/>
        </w:rPr>
      </w:pPr>
      <w:r w:rsidRPr="001776D5">
        <w:rPr>
          <w:b/>
          <w:bCs/>
          <w:i/>
          <w:iCs/>
        </w:rPr>
        <w:t>Field Group: r</w:t>
      </w:r>
      <w:r>
        <w:rPr>
          <w:b/>
          <w:bCs/>
          <w:i/>
          <w:iCs/>
        </w:rPr>
        <w:t>at</w:t>
      </w:r>
      <w:r w:rsidRPr="001776D5">
        <w:rPr>
          <w:b/>
          <w:bCs/>
          <w:i/>
          <w:iCs/>
        </w:rPr>
        <w:t>ed specific</w:t>
      </w:r>
      <w:r>
        <w:rPr>
          <w:b/>
          <w:bCs/>
          <w:i/>
          <w:iCs/>
        </w:rPr>
        <w:t>at</w:t>
      </w:r>
      <w:r w:rsidRPr="001776D5">
        <w:rPr>
          <w:b/>
          <w:bCs/>
          <w:i/>
          <w:iCs/>
        </w:rPr>
        <w:t>ion</w:t>
      </w:r>
      <w:r>
        <w:rPr>
          <w:b/>
          <w:bCs/>
          <w:i/>
          <w:iCs/>
        </w:rPr>
        <w:t>s</w:t>
      </w:r>
      <w:r w:rsidRPr="001776D5">
        <w:rPr>
          <w:b/>
          <w:bCs/>
          <w:i/>
          <w:iCs/>
        </w:rPr>
        <w:t>, performance curves</w:t>
      </w:r>
    </w:p>
    <w:p w:rsidR="0097024D" w:rsidRPr="001776D5" w:rsidRDefault="0097024D" w:rsidP="0097024D">
      <w:r w:rsidRPr="001776D5">
        <w:t>The performance for each he</w:t>
      </w:r>
      <w:r>
        <w:t>at</w:t>
      </w:r>
      <w:r w:rsidRPr="001776D5">
        <w:t xml:space="preserve">ing speed must be specified as shown below. They should be directly given from the </w:t>
      </w:r>
      <w:r>
        <w:t>Reference Unit</w:t>
      </w:r>
      <w:r w:rsidRPr="001776D5">
        <w:t xml:space="preserve"> d</w:t>
      </w:r>
      <w:r>
        <w:t>at</w:t>
      </w:r>
      <w:r w:rsidRPr="001776D5">
        <w:t>a. All inputs for Speed 1 are required, followed by the optional inputs for other speeds.</w:t>
      </w:r>
    </w:p>
    <w:p w:rsidR="0097024D" w:rsidRPr="001776D5" w:rsidRDefault="0097024D" w:rsidP="0097024D">
      <w:pPr>
        <w:rPr>
          <w:b/>
          <w:bCs/>
          <w:i/>
          <w:iCs/>
        </w:rPr>
      </w:pPr>
      <w:r>
        <w:rPr>
          <w:b/>
          <w:bCs/>
          <w:i/>
          <w:iCs/>
        </w:rPr>
        <w:t>Field: Speed &lt;x&gt; Reference Unit</w:t>
      </w:r>
      <w:r w:rsidR="00AF410F">
        <w:rPr>
          <w:b/>
          <w:bCs/>
          <w:i/>
          <w:iCs/>
        </w:rPr>
        <w:t xml:space="preserve"> Water</w:t>
      </w:r>
      <w:r w:rsidRPr="001776D5">
        <w:rPr>
          <w:b/>
          <w:bCs/>
          <w:i/>
          <w:iCs/>
        </w:rPr>
        <w:t xml:space="preserve"> He</w:t>
      </w:r>
      <w:r>
        <w:rPr>
          <w:b/>
          <w:bCs/>
          <w:i/>
          <w:iCs/>
        </w:rPr>
        <w:t>at</w:t>
      </w:r>
      <w:r w:rsidRPr="001776D5">
        <w:rPr>
          <w:b/>
          <w:bCs/>
          <w:i/>
          <w:iCs/>
        </w:rPr>
        <w:t>ing Capacity</w:t>
      </w:r>
    </w:p>
    <w:p w:rsidR="0097024D" w:rsidRPr="001776D5" w:rsidRDefault="0097024D" w:rsidP="0097024D">
      <w:r w:rsidRPr="001776D5">
        <w:t>This numeric field defines the full load he</w:t>
      </w:r>
      <w:r>
        <w:t>at</w:t>
      </w:r>
      <w:r w:rsidRPr="001776D5">
        <w:t>ing capacity in w</w:t>
      </w:r>
      <w:r>
        <w:t>at</w:t>
      </w:r>
      <w:r w:rsidRPr="001776D5">
        <w:t xml:space="preserve">ts of the </w:t>
      </w:r>
      <w:r>
        <w:t>air-to-water</w:t>
      </w:r>
      <w:r w:rsidRPr="001776D5">
        <w:t xml:space="preserve"> he</w:t>
      </w:r>
      <w:r>
        <w:t>at</w:t>
      </w:r>
      <w:r w:rsidRPr="001776D5">
        <w:t xml:space="preserve">ing coil unit </w:t>
      </w:r>
      <w:r>
        <w:t>at</w:t>
      </w:r>
      <w:r w:rsidRPr="001776D5">
        <w:t xml:space="preserve"> r</w:t>
      </w:r>
      <w:r>
        <w:t>at</w:t>
      </w:r>
      <w:r w:rsidRPr="001776D5">
        <w:t>ed conditions for Speed &lt;x&gt; oper</w:t>
      </w:r>
      <w:r>
        <w:t>at</w:t>
      </w:r>
      <w:r w:rsidRPr="001776D5">
        <w:t>ion. The value entered here must be gre</w:t>
      </w:r>
      <w:r>
        <w:t>at</w:t>
      </w:r>
      <w:r w:rsidRPr="001776D5">
        <w:t xml:space="preserve">er than 0. </w:t>
      </w:r>
    </w:p>
    <w:p w:rsidR="0097024D" w:rsidRPr="001776D5" w:rsidRDefault="0097024D" w:rsidP="0097024D">
      <w:pPr>
        <w:rPr>
          <w:b/>
          <w:bCs/>
          <w:i/>
          <w:iCs/>
        </w:rPr>
      </w:pPr>
      <w:r>
        <w:rPr>
          <w:b/>
          <w:bCs/>
          <w:i/>
          <w:iCs/>
        </w:rPr>
        <w:t>Field: Speed &lt;x&gt; Reference Unit</w:t>
      </w:r>
      <w:r w:rsidRPr="001776D5">
        <w:rPr>
          <w:b/>
          <w:bCs/>
          <w:i/>
          <w:iCs/>
        </w:rPr>
        <w:t xml:space="preserve"> COP</w:t>
      </w:r>
    </w:p>
    <w:p w:rsidR="0097024D" w:rsidRDefault="0097024D" w:rsidP="0097024D">
      <w:r w:rsidRPr="001776D5">
        <w:t>This numeric field defines the coefficient of performanc</w:t>
      </w:r>
      <w:r>
        <w:t>e (COP=heating capacity</w:t>
      </w:r>
      <w:r w:rsidRPr="001776D5">
        <w:t xml:space="preserve"> output in w</w:t>
      </w:r>
      <w:r>
        <w:t>at</w:t>
      </w:r>
      <w:r w:rsidRPr="001776D5">
        <w:t>ts divided by electrical power input in w</w:t>
      </w:r>
      <w:r>
        <w:t>at</w:t>
      </w:r>
      <w:r w:rsidRPr="001776D5">
        <w:t>ts) of the he</w:t>
      </w:r>
      <w:r>
        <w:t>at</w:t>
      </w:r>
      <w:r w:rsidRPr="001776D5">
        <w:t xml:space="preserve">ing coil </w:t>
      </w:r>
      <w:r>
        <w:t>at</w:t>
      </w:r>
      <w:r w:rsidRPr="001776D5">
        <w:t xml:space="preserve"> r</w:t>
      </w:r>
      <w:r>
        <w:t>at</w:t>
      </w:r>
      <w:r w:rsidRPr="001776D5">
        <w:t>ed conditions for Speed &lt;x&gt; oper</w:t>
      </w:r>
      <w:r>
        <w:t>at</w:t>
      </w:r>
      <w:r w:rsidRPr="001776D5">
        <w:t>ion. The value entered here must be gre</w:t>
      </w:r>
      <w:r>
        <w:t>at</w:t>
      </w:r>
      <w:r w:rsidRPr="001776D5">
        <w:t xml:space="preserve">er than 0. </w:t>
      </w:r>
    </w:p>
    <w:p w:rsidR="0097024D" w:rsidRPr="001776D5" w:rsidRDefault="0097024D" w:rsidP="0097024D">
      <w:pPr>
        <w:rPr>
          <w:b/>
          <w:bCs/>
          <w:i/>
          <w:iCs/>
        </w:rPr>
      </w:pPr>
      <w:r>
        <w:rPr>
          <w:b/>
          <w:bCs/>
          <w:i/>
          <w:iCs/>
        </w:rPr>
        <w:t>Field: Speed &lt;x&gt; Reference Unit SHR</w:t>
      </w:r>
    </w:p>
    <w:p w:rsidR="0097024D" w:rsidRPr="001776D5" w:rsidRDefault="0097024D" w:rsidP="0097024D">
      <w:r w:rsidRPr="001776D5">
        <w:t xml:space="preserve">This numeric field defines </w:t>
      </w:r>
      <w:r>
        <w:t xml:space="preserve">sensible heat transfer ratio (SHR = sensible heat transfer rate divided by total cooling capacity) </w:t>
      </w:r>
      <w:r w:rsidRPr="001776D5">
        <w:t>of the</w:t>
      </w:r>
      <w:r>
        <w:t xml:space="preserve"> evaporator</w:t>
      </w:r>
      <w:r w:rsidRPr="001776D5">
        <w:t xml:space="preserve"> </w:t>
      </w:r>
      <w:r>
        <w:t>at</w:t>
      </w:r>
      <w:r w:rsidRPr="001776D5">
        <w:t xml:space="preserve"> r</w:t>
      </w:r>
      <w:r>
        <w:t>at</w:t>
      </w:r>
      <w:r w:rsidRPr="001776D5">
        <w:t>ed conditions for Speed &lt;x&gt; oper</w:t>
      </w:r>
      <w:r>
        <w:t>at</w:t>
      </w:r>
      <w:r w:rsidRPr="001776D5">
        <w:t>ion</w:t>
      </w:r>
      <w:r>
        <w:t>, which should not include the fan heat</w:t>
      </w:r>
      <w:r w:rsidRPr="001776D5">
        <w:t>. The value entered here must be gre</w:t>
      </w:r>
      <w:r>
        <w:t>at</w:t>
      </w:r>
      <w:r w:rsidRPr="001776D5">
        <w:t>er than 0</w:t>
      </w:r>
      <w:r>
        <w:t>.0 and less than 1.0</w:t>
      </w:r>
      <w:r w:rsidRPr="001776D5">
        <w:t xml:space="preserve">. </w:t>
      </w:r>
      <w:r>
        <w:t xml:space="preserve">This value should be obtained from the Reference Unit data. If the evaporator is located outdoor, the user can leave this field blank, and a default value of 0.85 will be used. </w:t>
      </w:r>
    </w:p>
    <w:p w:rsidR="0097024D" w:rsidRPr="001776D5" w:rsidRDefault="0097024D" w:rsidP="0097024D">
      <w:pPr>
        <w:rPr>
          <w:b/>
          <w:bCs/>
          <w:i/>
          <w:iCs/>
        </w:rPr>
      </w:pPr>
      <w:r>
        <w:rPr>
          <w:b/>
          <w:bCs/>
          <w:i/>
          <w:iCs/>
        </w:rPr>
        <w:t>Field: Speed &lt;x&gt; Reference Unit</w:t>
      </w:r>
      <w:r w:rsidRPr="001776D5">
        <w:rPr>
          <w:b/>
          <w:bCs/>
          <w:i/>
          <w:iCs/>
        </w:rPr>
        <w:t xml:space="preserve"> </w:t>
      </w:r>
      <w:r>
        <w:rPr>
          <w:b/>
          <w:bCs/>
          <w:i/>
          <w:iCs/>
        </w:rPr>
        <w:t xml:space="preserve">Volumetric </w:t>
      </w:r>
      <w:r w:rsidRPr="001776D5">
        <w:rPr>
          <w:b/>
          <w:bCs/>
          <w:i/>
          <w:iCs/>
        </w:rPr>
        <w:t>Air Flow R</w:t>
      </w:r>
      <w:r>
        <w:rPr>
          <w:b/>
          <w:bCs/>
          <w:i/>
          <w:iCs/>
        </w:rPr>
        <w:t>at</w:t>
      </w:r>
      <w:r w:rsidRPr="001776D5">
        <w:rPr>
          <w:b/>
          <w:bCs/>
          <w:i/>
          <w:iCs/>
        </w:rPr>
        <w:t>e</w:t>
      </w:r>
    </w:p>
    <w:p w:rsidR="0097024D" w:rsidRPr="001776D5" w:rsidRDefault="0097024D" w:rsidP="0097024D">
      <w:r w:rsidRPr="001776D5">
        <w:t>This numeric field defines the volume air flow r</w:t>
      </w:r>
      <w:r>
        <w:t>at</w:t>
      </w:r>
      <w:r w:rsidRPr="001776D5">
        <w:t>e, in m</w:t>
      </w:r>
      <w:r w:rsidRPr="001776D5">
        <w:rPr>
          <w:vertAlign w:val="superscript"/>
        </w:rPr>
        <w:t>3</w:t>
      </w:r>
      <w:r w:rsidRPr="001776D5">
        <w:rPr>
          <w:sz w:val="13"/>
          <w:szCs w:val="13"/>
        </w:rPr>
        <w:t xml:space="preserve"> </w:t>
      </w:r>
      <w:r>
        <w:t>per second, across the evaporator</w:t>
      </w:r>
      <w:r w:rsidRPr="001776D5">
        <w:t xml:space="preserve"> coil </w:t>
      </w:r>
      <w:r>
        <w:t>at</w:t>
      </w:r>
      <w:r w:rsidRPr="001776D5">
        <w:t xml:space="preserve"> r</w:t>
      </w:r>
      <w:r>
        <w:t>at</w:t>
      </w:r>
      <w:r w:rsidRPr="001776D5">
        <w:t>ed conditions for Speed &lt;x&gt; oper</w:t>
      </w:r>
      <w:r>
        <w:t>at</w:t>
      </w:r>
      <w:r w:rsidRPr="001776D5">
        <w:t xml:space="preserve">ion. The value entered here should be directly from the </w:t>
      </w:r>
      <w:r>
        <w:t>Reference Unit</w:t>
      </w:r>
      <w:r w:rsidRPr="001776D5">
        <w:t xml:space="preserve"> d</w:t>
      </w:r>
      <w:r>
        <w:t>at</w:t>
      </w:r>
      <w:r w:rsidRPr="001776D5">
        <w:t>a, corresponding to the given he</w:t>
      </w:r>
      <w:r>
        <w:t>at</w:t>
      </w:r>
      <w:r w:rsidRPr="001776D5">
        <w:t xml:space="preserve">ing capacity and COP </w:t>
      </w:r>
      <w:r>
        <w:t>at</w:t>
      </w:r>
      <w:r w:rsidRPr="001776D5">
        <w:t xml:space="preserve"> the speed, as above. </w:t>
      </w:r>
    </w:p>
    <w:p w:rsidR="0097024D" w:rsidRPr="001776D5" w:rsidRDefault="0097024D" w:rsidP="0097024D">
      <w:pPr>
        <w:rPr>
          <w:b/>
          <w:bCs/>
          <w:i/>
          <w:iCs/>
        </w:rPr>
      </w:pPr>
      <w:r>
        <w:rPr>
          <w:b/>
          <w:bCs/>
          <w:i/>
          <w:iCs/>
        </w:rPr>
        <w:t>Field: Speed &lt;x&gt; Reference Unit</w:t>
      </w:r>
      <w:r w:rsidRPr="001776D5">
        <w:rPr>
          <w:b/>
          <w:bCs/>
          <w:i/>
          <w:iCs/>
        </w:rPr>
        <w:t xml:space="preserve"> </w:t>
      </w:r>
      <w:r>
        <w:rPr>
          <w:b/>
          <w:bCs/>
          <w:i/>
          <w:iCs/>
        </w:rPr>
        <w:t xml:space="preserve">Volumetric </w:t>
      </w:r>
      <w:r w:rsidRPr="001776D5">
        <w:rPr>
          <w:b/>
          <w:bCs/>
          <w:i/>
          <w:iCs/>
        </w:rPr>
        <w:t>W</w:t>
      </w:r>
      <w:r>
        <w:rPr>
          <w:b/>
          <w:bCs/>
          <w:i/>
          <w:iCs/>
        </w:rPr>
        <w:t>at</w:t>
      </w:r>
      <w:r w:rsidRPr="001776D5">
        <w:rPr>
          <w:b/>
          <w:bCs/>
          <w:i/>
          <w:iCs/>
        </w:rPr>
        <w:t>er Flow R</w:t>
      </w:r>
      <w:r>
        <w:rPr>
          <w:b/>
          <w:bCs/>
          <w:i/>
          <w:iCs/>
        </w:rPr>
        <w:t>at</w:t>
      </w:r>
      <w:r w:rsidRPr="001776D5">
        <w:rPr>
          <w:b/>
          <w:bCs/>
          <w:i/>
          <w:iCs/>
        </w:rPr>
        <w:t>e</w:t>
      </w:r>
    </w:p>
    <w:p w:rsidR="0097024D" w:rsidRDefault="0097024D" w:rsidP="0097024D">
      <w:r w:rsidRPr="001776D5">
        <w:t>This numeric field defines the volume w</w:t>
      </w:r>
      <w:r>
        <w:t>at</w:t>
      </w:r>
      <w:r w:rsidRPr="001776D5">
        <w:t>er flow r</w:t>
      </w:r>
      <w:r>
        <w:t>at</w:t>
      </w:r>
      <w:r w:rsidRPr="001776D5">
        <w:t>e, in m</w:t>
      </w:r>
      <w:r w:rsidRPr="001776D5">
        <w:rPr>
          <w:vertAlign w:val="superscript"/>
        </w:rPr>
        <w:t>3</w:t>
      </w:r>
      <w:r w:rsidRPr="001776D5">
        <w:rPr>
          <w:sz w:val="13"/>
          <w:szCs w:val="13"/>
        </w:rPr>
        <w:t xml:space="preserve"> </w:t>
      </w:r>
      <w:r>
        <w:t>per second, at</w:t>
      </w:r>
      <w:r w:rsidRPr="001776D5">
        <w:t xml:space="preserve"> r</w:t>
      </w:r>
      <w:r>
        <w:t>at</w:t>
      </w:r>
      <w:r w:rsidRPr="001776D5">
        <w:t>ed conditions for Speed &lt;x&gt; oper</w:t>
      </w:r>
      <w:r>
        <w:t>at</w:t>
      </w:r>
      <w:r w:rsidRPr="001776D5">
        <w:t xml:space="preserve">ion. The value entered here should be directly from the </w:t>
      </w:r>
      <w:r>
        <w:t>Reference Unit</w:t>
      </w:r>
      <w:r w:rsidRPr="001776D5">
        <w:t xml:space="preserve"> d</w:t>
      </w:r>
      <w:r>
        <w:t>at</w:t>
      </w:r>
      <w:r w:rsidRPr="001776D5">
        <w:t>a, corresponding to the given he</w:t>
      </w:r>
      <w:r>
        <w:t>at</w:t>
      </w:r>
      <w:r w:rsidRPr="001776D5">
        <w:t xml:space="preserve">ing capacity and COP </w:t>
      </w:r>
      <w:r>
        <w:t>at</w:t>
      </w:r>
      <w:r w:rsidRPr="001776D5">
        <w:t xml:space="preserve"> the speed, as above. </w:t>
      </w:r>
    </w:p>
    <w:p w:rsidR="0097024D" w:rsidRPr="001776D5" w:rsidRDefault="0097024D" w:rsidP="0097024D">
      <w:pPr>
        <w:rPr>
          <w:b/>
          <w:bCs/>
          <w:i/>
          <w:iCs/>
        </w:rPr>
      </w:pPr>
      <w:r>
        <w:rPr>
          <w:b/>
          <w:bCs/>
          <w:i/>
          <w:iCs/>
        </w:rPr>
        <w:t>Field: Speed &lt;x&gt; Reference Unit</w:t>
      </w:r>
      <w:r w:rsidRPr="001776D5">
        <w:rPr>
          <w:b/>
          <w:bCs/>
          <w:i/>
          <w:iCs/>
        </w:rPr>
        <w:t xml:space="preserve"> </w:t>
      </w:r>
      <w:r>
        <w:rPr>
          <w:b/>
          <w:bCs/>
          <w:i/>
          <w:iCs/>
        </w:rPr>
        <w:t>Pump Power</w:t>
      </w:r>
    </w:p>
    <w:p w:rsidR="0097024D" w:rsidRPr="001776D5" w:rsidRDefault="0097024D" w:rsidP="0097024D">
      <w:r w:rsidRPr="001776D5">
        <w:t xml:space="preserve">This numeric field defines the </w:t>
      </w:r>
      <w:r>
        <w:t xml:space="preserve">pump power in Watts, to drive the water flow rate </w:t>
      </w:r>
      <w:r w:rsidRPr="001776D5">
        <w:t>for Speed &lt;x&gt; oper</w:t>
      </w:r>
      <w:r>
        <w:t>at</w:t>
      </w:r>
      <w:r w:rsidRPr="001776D5">
        <w:t xml:space="preserve">ion. The value entered here should be directly from the </w:t>
      </w:r>
      <w:r>
        <w:t>Reference Unit</w:t>
      </w:r>
      <w:r w:rsidRPr="001776D5">
        <w:t xml:space="preserve"> d</w:t>
      </w:r>
      <w:r>
        <w:t>at</w:t>
      </w:r>
      <w:r w:rsidRPr="001776D5">
        <w:t xml:space="preserve">a, corresponding to the given COP </w:t>
      </w:r>
      <w:r>
        <w:t>at</w:t>
      </w:r>
      <w:r w:rsidRPr="001776D5">
        <w:t xml:space="preserve"> the speed, as above. </w:t>
      </w:r>
    </w:p>
    <w:p w:rsidR="0097024D" w:rsidRPr="001776D5" w:rsidRDefault="0097024D" w:rsidP="0097024D">
      <w:pPr>
        <w:rPr>
          <w:b/>
          <w:bCs/>
          <w:i/>
          <w:iCs/>
        </w:rPr>
      </w:pPr>
      <w:r w:rsidRPr="001776D5">
        <w:rPr>
          <w:b/>
          <w:bCs/>
          <w:i/>
          <w:iCs/>
        </w:rPr>
        <w:t>Field: Speed &lt;x&gt; He</w:t>
      </w:r>
      <w:r>
        <w:rPr>
          <w:b/>
          <w:bCs/>
          <w:i/>
          <w:iCs/>
        </w:rPr>
        <w:t>at</w:t>
      </w:r>
      <w:r w:rsidRPr="001776D5">
        <w:rPr>
          <w:b/>
          <w:bCs/>
          <w:i/>
          <w:iCs/>
        </w:rPr>
        <w:t>ing Capacity Function of Temper</w:t>
      </w:r>
      <w:r>
        <w:rPr>
          <w:b/>
          <w:bCs/>
          <w:i/>
          <w:iCs/>
        </w:rPr>
        <w:t>at</w:t>
      </w:r>
      <w:r w:rsidRPr="001776D5">
        <w:rPr>
          <w:b/>
          <w:bCs/>
          <w:i/>
          <w:iCs/>
        </w:rPr>
        <w:t>ure Curve Name</w:t>
      </w:r>
    </w:p>
    <w:p w:rsidR="0097024D" w:rsidRPr="001776D5" w:rsidRDefault="0097024D" w:rsidP="0097024D">
      <w:r w:rsidRPr="001776D5">
        <w:t>This alpha field defines the name of a bi-quadr</w:t>
      </w:r>
      <w:r>
        <w:t>at</w:t>
      </w:r>
      <w:r w:rsidRPr="001776D5">
        <w:t>ic performance curve for Speed &lt;x&gt; (ref: Performance Curves) th</w:t>
      </w:r>
      <w:r>
        <w:t>at</w:t>
      </w:r>
      <w:r w:rsidRPr="001776D5">
        <w:t xml:space="preserve"> parameterizes the vari</w:t>
      </w:r>
      <w:r>
        <w:t>at</w:t>
      </w:r>
      <w:r w:rsidRPr="001776D5">
        <w:t>ion of the he</w:t>
      </w:r>
      <w:r>
        <w:t>at</w:t>
      </w:r>
      <w:r w:rsidRPr="001776D5">
        <w:t>ing capacity as a function of the indoor dry-bulb</w:t>
      </w:r>
      <w:r>
        <w:t xml:space="preserve"> or wet bulb,</w:t>
      </w:r>
      <w:r w:rsidRPr="001776D5">
        <w:t xml:space="preserve"> and entering w</w:t>
      </w:r>
      <w:r>
        <w:t>at</w:t>
      </w:r>
      <w:r w:rsidRPr="001776D5">
        <w:t>er temper</w:t>
      </w:r>
      <w:r>
        <w:t>at</w:t>
      </w:r>
      <w:r w:rsidRPr="001776D5">
        <w:t xml:space="preserve">ure, from the </w:t>
      </w:r>
      <w:r>
        <w:t>Reference Unit</w:t>
      </w:r>
      <w:r w:rsidRPr="001776D5">
        <w:t>. The output of this curve is multiplied by the r</w:t>
      </w:r>
      <w:r>
        <w:t>at</w:t>
      </w:r>
      <w:r w:rsidRPr="001776D5">
        <w:t>ed he</w:t>
      </w:r>
      <w:r>
        <w:t>at</w:t>
      </w:r>
      <w:r w:rsidRPr="001776D5">
        <w:t xml:space="preserve">ing capacity </w:t>
      </w:r>
      <w:r>
        <w:t>at</w:t>
      </w:r>
      <w:r w:rsidRPr="001776D5">
        <w:t xml:space="preserve"> the speed to give the </w:t>
      </w:r>
      <w:r w:rsidRPr="001776D5">
        <w:lastRenderedPageBreak/>
        <w:t>he</w:t>
      </w:r>
      <w:r>
        <w:t>at</w:t>
      </w:r>
      <w:r w:rsidRPr="001776D5">
        <w:t xml:space="preserve">ing capacity </w:t>
      </w:r>
      <w:r>
        <w:t>at</w:t>
      </w:r>
      <w:r w:rsidRPr="001776D5">
        <w:t xml:space="preserve"> specific temper</w:t>
      </w:r>
      <w:r>
        <w:t>at</w:t>
      </w:r>
      <w:r w:rsidRPr="001776D5">
        <w:t>ure oper</w:t>
      </w:r>
      <w:r>
        <w:t>at</w:t>
      </w:r>
      <w:r w:rsidRPr="001776D5">
        <w:t xml:space="preserve">ing conditions (i.e., </w:t>
      </w:r>
      <w:r>
        <w:t>at</w:t>
      </w:r>
      <w:r w:rsidRPr="001776D5">
        <w:t xml:space="preserve"> an air dry-bulb</w:t>
      </w:r>
      <w:r>
        <w:t xml:space="preserve"> or wet bulb</w:t>
      </w:r>
      <w:r w:rsidRPr="001776D5">
        <w:t xml:space="preserve"> temper</w:t>
      </w:r>
      <w:r>
        <w:t>ature, and</w:t>
      </w:r>
      <w:r w:rsidRPr="001776D5">
        <w:t xml:space="preserve"> entering w</w:t>
      </w:r>
      <w:r>
        <w:t>at</w:t>
      </w:r>
      <w:r w:rsidRPr="001776D5">
        <w:t>er temper</w:t>
      </w:r>
      <w:r>
        <w:t>at</w:t>
      </w:r>
      <w:r w:rsidRPr="001776D5">
        <w:t>ure different from the r</w:t>
      </w:r>
      <w:r>
        <w:t>at</w:t>
      </w:r>
      <w:r w:rsidRPr="001776D5">
        <w:t>ing point temper</w:t>
      </w:r>
      <w:r>
        <w:t>at</w:t>
      </w:r>
      <w:r w:rsidRPr="001776D5">
        <w:t>ure</w:t>
      </w:r>
      <w:r>
        <w:t>s</w:t>
      </w:r>
      <w:r w:rsidRPr="001776D5">
        <w:t>). It should be noted th</w:t>
      </w:r>
      <w:r>
        <w:t>at</w:t>
      </w:r>
      <w:r w:rsidRPr="001776D5">
        <w:t xml:space="preserve"> the curve is normalized to the he</w:t>
      </w:r>
      <w:r>
        <w:t>at</w:t>
      </w:r>
      <w:r w:rsidRPr="001776D5">
        <w:t xml:space="preserve">ing capacity </w:t>
      </w:r>
      <w:r>
        <w:t>at</w:t>
      </w:r>
      <w:r w:rsidRPr="001776D5">
        <w:t xml:space="preserve"> Speed&lt;x&gt; from the </w:t>
      </w:r>
      <w:r>
        <w:t>Reference Unit</w:t>
      </w:r>
      <w:r w:rsidRPr="001776D5">
        <w:t xml:space="preserve"> d</w:t>
      </w:r>
      <w:r>
        <w:t>at</w:t>
      </w:r>
      <w:r w:rsidRPr="001776D5">
        <w:t xml:space="preserve">a, and have the value of 1.0 </w:t>
      </w:r>
      <w:r>
        <w:t>at</w:t>
      </w:r>
      <w:r w:rsidRPr="001776D5">
        <w:t xml:space="preserve"> the r</w:t>
      </w:r>
      <w:r>
        <w:t>at</w:t>
      </w:r>
      <w:r w:rsidRPr="001776D5">
        <w:t>ing point.</w:t>
      </w:r>
    </w:p>
    <w:p w:rsidR="0097024D" w:rsidRPr="001776D5" w:rsidRDefault="0097024D" w:rsidP="0097024D">
      <w:pPr>
        <w:rPr>
          <w:b/>
          <w:bCs/>
          <w:i/>
          <w:iCs/>
        </w:rPr>
      </w:pPr>
      <w:r w:rsidRPr="001776D5">
        <w:rPr>
          <w:b/>
          <w:bCs/>
          <w:i/>
          <w:iCs/>
        </w:rPr>
        <w:t>Field: Speed &lt;x&gt; He</w:t>
      </w:r>
      <w:r>
        <w:rPr>
          <w:b/>
          <w:bCs/>
          <w:i/>
          <w:iCs/>
        </w:rPr>
        <w:t>at</w:t>
      </w:r>
      <w:r w:rsidRPr="001776D5">
        <w:rPr>
          <w:b/>
          <w:bCs/>
          <w:i/>
          <w:iCs/>
        </w:rPr>
        <w:t>ing Capacity Function of Air Flow Fraction Curve Name</w:t>
      </w:r>
    </w:p>
    <w:p w:rsidR="0097024D" w:rsidRPr="001776D5" w:rsidRDefault="0097024D" w:rsidP="0097024D">
      <w:r w:rsidRPr="001776D5">
        <w:t>This alpha field defines the name of a quadr</w:t>
      </w:r>
      <w:r>
        <w:t>at</w:t>
      </w:r>
      <w:r w:rsidRPr="001776D5">
        <w:t>ic or cubic performance curve for Speed &lt;x&gt; (ref: Performance Curves) th</w:t>
      </w:r>
      <w:r>
        <w:t>at</w:t>
      </w:r>
      <w:r w:rsidRPr="001776D5">
        <w:t xml:space="preserve"> parameterizes the vari</w:t>
      </w:r>
      <w:r>
        <w:t>at</w:t>
      </w:r>
      <w:r w:rsidRPr="001776D5">
        <w:t>ion of he</w:t>
      </w:r>
      <w:r>
        <w:t>at</w:t>
      </w:r>
      <w:r w:rsidRPr="001776D5">
        <w:t>ing capacity as a function of the r</w:t>
      </w:r>
      <w:r>
        <w:t>at</w:t>
      </w:r>
      <w:r w:rsidRPr="001776D5">
        <w:t>io of actual air flow r</w:t>
      </w:r>
      <w:r>
        <w:t>at</w:t>
      </w:r>
      <w:r w:rsidRPr="001776D5">
        <w:t>e acro</w:t>
      </w:r>
      <w:r>
        <w:t>ss the evaporator coil to the design</w:t>
      </w:r>
      <w:r w:rsidRPr="001776D5">
        <w:t xml:space="preserve"> air flow r</w:t>
      </w:r>
      <w:r>
        <w:t>at</w:t>
      </w:r>
      <w:r w:rsidRPr="001776D5">
        <w:t>e (i.e., fraction of full load</w:t>
      </w:r>
      <w:r>
        <w:t xml:space="preserve"> </w:t>
      </w:r>
      <w:r w:rsidRPr="001776D5">
        <w:t xml:space="preserve">flow), </w:t>
      </w:r>
      <w:r>
        <w:t>at</w:t>
      </w:r>
      <w:r w:rsidRPr="001776D5">
        <w:t xml:space="preserve"> Speed &lt;x&gt; from the </w:t>
      </w:r>
      <w:r>
        <w:t>Reference Unit</w:t>
      </w:r>
      <w:r w:rsidRPr="001776D5">
        <w:t xml:space="preserve"> d</w:t>
      </w:r>
      <w:r>
        <w:t>at</w:t>
      </w:r>
      <w:r w:rsidRPr="001776D5">
        <w:t>a. The curve is normalized to have the value of 1.0 when the actua</w:t>
      </w:r>
      <w:r>
        <w:t>l air flow rate equals the design air flow rate</w:t>
      </w:r>
      <w:r w:rsidRPr="001776D5">
        <w:t xml:space="preserve"> </w:t>
      </w:r>
      <w:r>
        <w:t>at</w:t>
      </w:r>
      <w:r w:rsidRPr="001776D5">
        <w:t xml:space="preserve"> Speed &lt;x&gt;.</w:t>
      </w:r>
    </w:p>
    <w:p w:rsidR="0097024D" w:rsidRPr="001776D5" w:rsidRDefault="0097024D" w:rsidP="0097024D">
      <w:pPr>
        <w:rPr>
          <w:b/>
          <w:bCs/>
          <w:i/>
          <w:iCs/>
        </w:rPr>
      </w:pPr>
      <w:r w:rsidRPr="001776D5">
        <w:rPr>
          <w:b/>
          <w:bCs/>
          <w:i/>
          <w:iCs/>
        </w:rPr>
        <w:t>Field: Speed &lt;x&gt; He</w:t>
      </w:r>
      <w:r>
        <w:rPr>
          <w:b/>
          <w:bCs/>
          <w:i/>
          <w:iCs/>
        </w:rPr>
        <w:t>at</w:t>
      </w:r>
      <w:r w:rsidRPr="001776D5">
        <w:rPr>
          <w:b/>
          <w:bCs/>
          <w:i/>
          <w:iCs/>
        </w:rPr>
        <w:t>ing Capacity Function of W</w:t>
      </w:r>
      <w:r>
        <w:rPr>
          <w:b/>
          <w:bCs/>
          <w:i/>
          <w:iCs/>
        </w:rPr>
        <w:t>at</w:t>
      </w:r>
      <w:r w:rsidRPr="001776D5">
        <w:rPr>
          <w:b/>
          <w:bCs/>
          <w:i/>
          <w:iCs/>
        </w:rPr>
        <w:t>er Flow Fraction Curve Name</w:t>
      </w:r>
    </w:p>
    <w:p w:rsidR="0097024D" w:rsidRPr="001776D5" w:rsidRDefault="0097024D" w:rsidP="0097024D">
      <w:r w:rsidRPr="001776D5">
        <w:t>This alpha field defines the name of a quadr</w:t>
      </w:r>
      <w:r>
        <w:t>at</w:t>
      </w:r>
      <w:r w:rsidRPr="001776D5">
        <w:t>ic or cubic performance curve for Speed &lt;x&gt; (ref: Performance Curves) th</w:t>
      </w:r>
      <w:r>
        <w:t>at</w:t>
      </w:r>
      <w:r w:rsidRPr="001776D5">
        <w:t xml:space="preserve"> parameterizes the vari</w:t>
      </w:r>
      <w:r>
        <w:t>at</w:t>
      </w:r>
      <w:r w:rsidRPr="001776D5">
        <w:t>ion of he</w:t>
      </w:r>
      <w:r>
        <w:t>at</w:t>
      </w:r>
      <w:r w:rsidRPr="001776D5">
        <w:t>ing capacity as a function of the r</w:t>
      </w:r>
      <w:r>
        <w:t>at</w:t>
      </w:r>
      <w:r w:rsidRPr="001776D5">
        <w:t>io of actual w</w:t>
      </w:r>
      <w:r>
        <w:t>at</w:t>
      </w:r>
      <w:r w:rsidRPr="001776D5">
        <w:t>er flow r</w:t>
      </w:r>
      <w:r>
        <w:t>at</w:t>
      </w:r>
      <w:r w:rsidRPr="001776D5">
        <w:t>e acro</w:t>
      </w:r>
      <w:r>
        <w:t>ss the heating coil to the design</w:t>
      </w:r>
      <w:r w:rsidRPr="001776D5">
        <w:t xml:space="preserve"> w</w:t>
      </w:r>
      <w:r>
        <w:t>at</w:t>
      </w:r>
      <w:r w:rsidRPr="001776D5">
        <w:t>er flow r</w:t>
      </w:r>
      <w:r>
        <w:t>at</w:t>
      </w:r>
      <w:r w:rsidRPr="001776D5">
        <w:t xml:space="preserve">e (i.e., fraction of full load </w:t>
      </w:r>
      <w:r>
        <w:t>flow), at Speed &lt;x&gt;</w:t>
      </w:r>
      <w:r w:rsidRPr="001776D5">
        <w:t xml:space="preserve"> from the </w:t>
      </w:r>
      <w:r>
        <w:t>Reference Unit</w:t>
      </w:r>
      <w:r w:rsidRPr="001776D5">
        <w:t xml:space="preserve"> d</w:t>
      </w:r>
      <w:r>
        <w:t>at</w:t>
      </w:r>
      <w:r w:rsidRPr="001776D5">
        <w:t xml:space="preserve">a. The curve is normalized to have the value of 1.0 when the actual </w:t>
      </w:r>
      <w:r>
        <w:t>water flow rate equals the design air flow rate</w:t>
      </w:r>
      <w:r w:rsidRPr="001776D5">
        <w:t xml:space="preserve"> </w:t>
      </w:r>
      <w:r>
        <w:t>at</w:t>
      </w:r>
      <w:r w:rsidRPr="001776D5">
        <w:t xml:space="preserve"> Speed &lt;x&gt;.</w:t>
      </w:r>
    </w:p>
    <w:p w:rsidR="0097024D" w:rsidRPr="001776D5" w:rsidRDefault="0097024D" w:rsidP="0097024D">
      <w:r>
        <w:t xml:space="preserve">The actual </w:t>
      </w:r>
      <w:r w:rsidRPr="001776D5">
        <w:t>he</w:t>
      </w:r>
      <w:r>
        <w:t>at</w:t>
      </w:r>
      <w:r w:rsidRPr="001776D5">
        <w:t xml:space="preserve">ing capacity </w:t>
      </w:r>
      <w:r>
        <w:t>at</w:t>
      </w:r>
      <w:r w:rsidRPr="001776D5">
        <w:t xml:space="preserve"> Speed &lt;x&gt;, considering vari</w:t>
      </w:r>
      <w:r>
        <w:t>at</w:t>
      </w:r>
      <w:r w:rsidRPr="001776D5">
        <w:t>ions in temper</w:t>
      </w:r>
      <w:r>
        <w:t>at</w:t>
      </w:r>
      <w:r w:rsidRPr="001776D5">
        <w:t>ures, air and w</w:t>
      </w:r>
      <w:r>
        <w:t>at</w:t>
      </w:r>
      <w:r w:rsidRPr="001776D5">
        <w:t>er flow r</w:t>
      </w:r>
      <w:r>
        <w:t>ate are</w:t>
      </w:r>
      <w:r w:rsidRPr="001776D5">
        <w:t xml:space="preserve"> calcul</w:t>
      </w:r>
      <w:r>
        <w:t>at</w:t>
      </w:r>
      <w:r w:rsidRPr="001776D5">
        <w:t xml:space="preserve">ed as below: </w:t>
      </w:r>
    </w:p>
    <w:p w:rsidR="0097024D" w:rsidRPr="00F22A8D" w:rsidRDefault="0097024D" w:rsidP="0097024D">
      <m:oMathPara>
        <m:oMathParaPr>
          <m:jc m:val="left"/>
        </m:oMathParaPr>
        <m:oMath>
          <m:r>
            <w:rPr>
              <w:rFonts w:ascii="Cambria Math" w:eastAsia="Tahoma" w:hAnsi="Cambria Math"/>
            </w:rPr>
            <m:t>Actual Capacity@Speed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=CapacityScaleFactor×Reference Unit Capacity@Speed Level(x)×CapTempModFac@Speed Level(x)×CapAirFlowModFac@Speed Level(x)×CapWaterFlowModFac@Speed Level(x)</m:t>
          </m:r>
        </m:oMath>
      </m:oMathPara>
    </w:p>
    <w:p w:rsidR="0097024D" w:rsidRPr="001776D5" w:rsidRDefault="0097024D" w:rsidP="0097024D">
      <w:pPr>
        <w:rPr>
          <w:b/>
          <w:bCs/>
          <w:i/>
          <w:iCs/>
        </w:rPr>
      </w:pPr>
      <w:r w:rsidRPr="001776D5">
        <w:rPr>
          <w:b/>
          <w:bCs/>
          <w:i/>
          <w:iCs/>
        </w:rPr>
        <w:t xml:space="preserve">Field: Speed &lt;x&gt; </w:t>
      </w:r>
      <w:r w:rsidR="00AA390D">
        <w:rPr>
          <w:b/>
          <w:bCs/>
          <w:i/>
          <w:iCs/>
        </w:rPr>
        <w:t>COP</w:t>
      </w:r>
      <w:r w:rsidRPr="001776D5">
        <w:rPr>
          <w:b/>
          <w:bCs/>
          <w:i/>
          <w:iCs/>
        </w:rPr>
        <w:t xml:space="preserve"> Function of Temper</w:t>
      </w:r>
      <w:r>
        <w:rPr>
          <w:b/>
          <w:bCs/>
          <w:i/>
          <w:iCs/>
        </w:rPr>
        <w:t>at</w:t>
      </w:r>
      <w:r w:rsidRPr="001776D5">
        <w:rPr>
          <w:b/>
          <w:bCs/>
          <w:i/>
          <w:iCs/>
        </w:rPr>
        <w:t>ure Curve Name</w:t>
      </w:r>
    </w:p>
    <w:p w:rsidR="0097024D" w:rsidRPr="001776D5" w:rsidRDefault="0097024D" w:rsidP="0097024D">
      <w:r w:rsidRPr="001776D5">
        <w:t>This alpha field defines the name of a bi-quadr</w:t>
      </w:r>
      <w:r>
        <w:t>at</w:t>
      </w:r>
      <w:r w:rsidRPr="001776D5">
        <w:t>ic curve for</w:t>
      </w:r>
      <w:r w:rsidR="00AA390D">
        <w:t xml:space="preserve"> </w:t>
      </w:r>
      <w:r w:rsidRPr="001776D5">
        <w:t>Speed &lt;x</w:t>
      </w:r>
      <w:proofErr w:type="gramStart"/>
      <w:r w:rsidRPr="001776D5">
        <w:t xml:space="preserve">&gt; </w:t>
      </w:r>
      <w:r>
        <w:t xml:space="preserve"> </w:t>
      </w:r>
      <w:r w:rsidRPr="001776D5">
        <w:t>(</w:t>
      </w:r>
      <w:proofErr w:type="gramEnd"/>
      <w:r w:rsidRPr="001776D5">
        <w:t>ref: Performance Curves) th</w:t>
      </w:r>
      <w:r>
        <w:t>at</w:t>
      </w:r>
      <w:r w:rsidRPr="001776D5">
        <w:t xml:space="preserve"> parameterizes the vari</w:t>
      </w:r>
      <w:r>
        <w:t>at</w:t>
      </w:r>
      <w:r w:rsidRPr="001776D5">
        <w:t xml:space="preserve">ion of the </w:t>
      </w:r>
      <w:r w:rsidR="00AA390D">
        <w:t>COP</w:t>
      </w:r>
      <w:r w:rsidRPr="001776D5">
        <w:t xml:space="preserve"> as a function of the both the indoor air dry-bulb </w:t>
      </w:r>
      <w:r w:rsidR="00AA390D">
        <w:t xml:space="preserve">or wet bulb, </w:t>
      </w:r>
      <w:r w:rsidRPr="001776D5">
        <w:t>and entering w</w:t>
      </w:r>
      <w:r>
        <w:t>at</w:t>
      </w:r>
      <w:r w:rsidRPr="001776D5">
        <w:t>er temper</w:t>
      </w:r>
      <w:r>
        <w:t>at</w:t>
      </w:r>
      <w:r w:rsidR="00AA390D">
        <w:t xml:space="preserve">ures. </w:t>
      </w:r>
      <w:r w:rsidRPr="001776D5">
        <w:t>The output of this curve is multiplied by the r</w:t>
      </w:r>
      <w:r>
        <w:t>at</w:t>
      </w:r>
      <w:r w:rsidRPr="001776D5">
        <w:t xml:space="preserve">ed COP </w:t>
      </w:r>
      <w:r>
        <w:t>at</w:t>
      </w:r>
      <w:r w:rsidRPr="001776D5">
        <w:t xml:space="preserve"> Speed &lt;x&gt; from the </w:t>
      </w:r>
      <w:r>
        <w:t>Reference Unit</w:t>
      </w:r>
      <w:r w:rsidRPr="001776D5">
        <w:t xml:space="preserve"> d</w:t>
      </w:r>
      <w:r>
        <w:t>at</w:t>
      </w:r>
      <w:r w:rsidR="00AA390D">
        <w:t>a to give the COP</w:t>
      </w:r>
      <w:r w:rsidRPr="001776D5">
        <w:t xml:space="preserve"> </w:t>
      </w:r>
      <w:r>
        <w:t>at</w:t>
      </w:r>
      <w:r w:rsidRPr="001776D5">
        <w:t xml:space="preserve"> specific temper</w:t>
      </w:r>
      <w:r>
        <w:t>at</w:t>
      </w:r>
      <w:r w:rsidRPr="001776D5">
        <w:t>ure oper</w:t>
      </w:r>
      <w:r>
        <w:t>at</w:t>
      </w:r>
      <w:r w:rsidRPr="001776D5">
        <w:t xml:space="preserve">ing conditions (i.e., </w:t>
      </w:r>
      <w:r>
        <w:t>at</w:t>
      </w:r>
      <w:r w:rsidRPr="001776D5">
        <w:t xml:space="preserve"> an air dry bulb</w:t>
      </w:r>
      <w:r>
        <w:t xml:space="preserve"> or wet bulb</w:t>
      </w:r>
      <w:r w:rsidRPr="001776D5">
        <w:t xml:space="preserve"> temper</w:t>
      </w:r>
      <w:r>
        <w:t>ature, and</w:t>
      </w:r>
      <w:r w:rsidRPr="001776D5">
        <w:t xml:space="preserve"> entering w</w:t>
      </w:r>
      <w:r>
        <w:t>at</w:t>
      </w:r>
      <w:r w:rsidRPr="001776D5">
        <w:t>er temper</w:t>
      </w:r>
      <w:r>
        <w:t>at</w:t>
      </w:r>
      <w:r w:rsidRPr="001776D5">
        <w:t>ure</w:t>
      </w:r>
      <w:r>
        <w:t>,</w:t>
      </w:r>
      <w:r w:rsidRPr="001776D5">
        <w:t xml:space="preserve"> different from the r</w:t>
      </w:r>
      <w:r>
        <w:t>at</w:t>
      </w:r>
      <w:r w:rsidRPr="001776D5">
        <w:t>ing point temper</w:t>
      </w:r>
      <w:r>
        <w:t>at</w:t>
      </w:r>
      <w:r w:rsidRPr="001776D5">
        <w:t>ure</w:t>
      </w:r>
      <w:r>
        <w:t>s</w:t>
      </w:r>
      <w:r w:rsidRPr="001776D5">
        <w:t xml:space="preserve">). The curve is normalized to have the value of 1.0 </w:t>
      </w:r>
      <w:r>
        <w:t>at</w:t>
      </w:r>
      <w:r w:rsidRPr="001776D5">
        <w:t xml:space="preserve"> the r</w:t>
      </w:r>
      <w:r>
        <w:t>at</w:t>
      </w:r>
      <w:r w:rsidRPr="001776D5">
        <w:t>ing point.</w:t>
      </w:r>
    </w:p>
    <w:p w:rsidR="0097024D" w:rsidRPr="001776D5" w:rsidRDefault="0097024D" w:rsidP="0097024D">
      <w:pPr>
        <w:rPr>
          <w:b/>
          <w:bCs/>
          <w:i/>
          <w:iCs/>
        </w:rPr>
      </w:pPr>
      <w:r w:rsidRPr="001776D5">
        <w:rPr>
          <w:b/>
          <w:bCs/>
          <w:i/>
          <w:iCs/>
        </w:rPr>
        <w:t xml:space="preserve">Field: Speed &lt;x&gt; </w:t>
      </w:r>
      <w:r w:rsidR="003C0C50">
        <w:rPr>
          <w:b/>
          <w:bCs/>
          <w:i/>
          <w:iCs/>
        </w:rPr>
        <w:t>COP</w:t>
      </w:r>
      <w:r w:rsidRPr="001776D5">
        <w:rPr>
          <w:b/>
          <w:bCs/>
          <w:i/>
          <w:iCs/>
        </w:rPr>
        <w:t xml:space="preserve"> Function of Air Flow Fraction Curve Name</w:t>
      </w:r>
    </w:p>
    <w:p w:rsidR="0097024D" w:rsidRPr="001776D5" w:rsidRDefault="0097024D" w:rsidP="0097024D">
      <w:r w:rsidRPr="001776D5">
        <w:t>This alpha field defines the name of a quadr</w:t>
      </w:r>
      <w:r>
        <w:t>at</w:t>
      </w:r>
      <w:r w:rsidRPr="001776D5">
        <w:t>ic or cubic performance curve for Speed &lt;x&gt; (ref: Performance Curves) th</w:t>
      </w:r>
      <w:r>
        <w:t>at</w:t>
      </w:r>
      <w:r w:rsidRPr="001776D5">
        <w:t xml:space="preserve"> parameterizes the vari</w:t>
      </w:r>
      <w:r>
        <w:t>at</w:t>
      </w:r>
      <w:r w:rsidRPr="001776D5">
        <w:t xml:space="preserve">ion of the </w:t>
      </w:r>
      <w:r w:rsidR="003D7073">
        <w:t>COP</w:t>
      </w:r>
      <w:r w:rsidRPr="001776D5">
        <w:t xml:space="preserve"> as a function of the r</w:t>
      </w:r>
      <w:r>
        <w:t>at</w:t>
      </w:r>
      <w:r w:rsidRPr="001776D5">
        <w:t>io of actual air flow r</w:t>
      </w:r>
      <w:r>
        <w:t>at</w:t>
      </w:r>
      <w:r w:rsidRPr="001776D5">
        <w:t>e acro</w:t>
      </w:r>
      <w:r>
        <w:t>ss the heating coil to the design</w:t>
      </w:r>
      <w:r w:rsidRPr="001776D5">
        <w:t xml:space="preserve"> air flow r</w:t>
      </w:r>
      <w:r>
        <w:t>at</w:t>
      </w:r>
      <w:r w:rsidRPr="001776D5">
        <w:t xml:space="preserve">e (i.e., fraction of full load flow, </w:t>
      </w:r>
      <w:r>
        <w:t>at</w:t>
      </w:r>
      <w:r w:rsidRPr="001776D5">
        <w:t xml:space="preserve"> Speed &lt;x&gt; from the </w:t>
      </w:r>
      <w:r>
        <w:t>Reference Unit</w:t>
      </w:r>
      <w:r w:rsidRPr="001776D5">
        <w:t xml:space="preserve"> d</w:t>
      </w:r>
      <w:r>
        <w:t>at</w:t>
      </w:r>
      <w:r w:rsidRPr="001776D5">
        <w:t>a). This curve is normalized to a value of 1.0 when the actual air flow r</w:t>
      </w:r>
      <w:r>
        <w:t>at</w:t>
      </w:r>
      <w:r w:rsidRPr="001776D5">
        <w:t>e equals the r</w:t>
      </w:r>
      <w:r>
        <w:t>at</w:t>
      </w:r>
      <w:r w:rsidRPr="001776D5">
        <w:t>ed air flow r</w:t>
      </w:r>
      <w:r>
        <w:t>at</w:t>
      </w:r>
      <w:r w:rsidRPr="001776D5">
        <w:t>e.</w:t>
      </w:r>
    </w:p>
    <w:p w:rsidR="0097024D" w:rsidRPr="001776D5" w:rsidRDefault="0097024D" w:rsidP="0097024D">
      <w:pPr>
        <w:rPr>
          <w:b/>
          <w:bCs/>
          <w:i/>
          <w:iCs/>
        </w:rPr>
      </w:pPr>
      <w:r w:rsidRPr="001776D5">
        <w:rPr>
          <w:b/>
          <w:bCs/>
          <w:i/>
          <w:iCs/>
        </w:rPr>
        <w:t xml:space="preserve">Field: Speed &lt;x&gt; </w:t>
      </w:r>
      <w:r w:rsidR="003C0C50">
        <w:rPr>
          <w:b/>
          <w:bCs/>
          <w:i/>
          <w:iCs/>
        </w:rPr>
        <w:t>COP</w:t>
      </w:r>
      <w:r w:rsidRPr="001776D5">
        <w:rPr>
          <w:b/>
          <w:bCs/>
          <w:i/>
          <w:iCs/>
        </w:rPr>
        <w:t xml:space="preserve"> Function of W</w:t>
      </w:r>
      <w:r>
        <w:rPr>
          <w:b/>
          <w:bCs/>
          <w:i/>
          <w:iCs/>
        </w:rPr>
        <w:t>at</w:t>
      </w:r>
      <w:r w:rsidRPr="001776D5">
        <w:rPr>
          <w:b/>
          <w:bCs/>
          <w:i/>
          <w:iCs/>
        </w:rPr>
        <w:t>er Flow Fraction Curve Name</w:t>
      </w:r>
    </w:p>
    <w:p w:rsidR="0097024D" w:rsidRPr="001776D5" w:rsidRDefault="0097024D" w:rsidP="0097024D">
      <w:r w:rsidRPr="001776D5">
        <w:t>This alpha field defines the name of a quadr</w:t>
      </w:r>
      <w:r>
        <w:t>at</w:t>
      </w:r>
      <w:r w:rsidRPr="001776D5">
        <w:t>ic or cubic performance curve for Speed &lt;x&gt; (ref: Performance Curves) th</w:t>
      </w:r>
      <w:r>
        <w:t>at</w:t>
      </w:r>
      <w:r w:rsidRPr="001776D5">
        <w:t xml:space="preserve"> parameterizes the vari</w:t>
      </w:r>
      <w:r>
        <w:t>at</w:t>
      </w:r>
      <w:r w:rsidRPr="001776D5">
        <w:t xml:space="preserve">ion of the </w:t>
      </w:r>
      <w:r w:rsidR="003C0C50">
        <w:t>COP</w:t>
      </w:r>
      <w:r w:rsidRPr="001776D5">
        <w:t xml:space="preserve"> as a function of the r</w:t>
      </w:r>
      <w:r>
        <w:t>at</w:t>
      </w:r>
      <w:r w:rsidRPr="001776D5">
        <w:t>io of actual w</w:t>
      </w:r>
      <w:r>
        <w:t>at</w:t>
      </w:r>
      <w:r w:rsidRPr="001776D5">
        <w:t>er flow r</w:t>
      </w:r>
      <w:r>
        <w:t>at</w:t>
      </w:r>
      <w:r w:rsidRPr="001776D5">
        <w:t>e across the he</w:t>
      </w:r>
      <w:r>
        <w:t>at</w:t>
      </w:r>
      <w:r w:rsidRPr="001776D5">
        <w:t>ing coil to the r</w:t>
      </w:r>
      <w:r>
        <w:t>at</w:t>
      </w:r>
      <w:r w:rsidRPr="001776D5">
        <w:t>ed w</w:t>
      </w:r>
      <w:r>
        <w:t>at</w:t>
      </w:r>
      <w:r w:rsidRPr="001776D5">
        <w:t>er flow r</w:t>
      </w:r>
      <w:r>
        <w:t>at</w:t>
      </w:r>
      <w:r w:rsidRPr="001776D5">
        <w:t xml:space="preserve">e (i.e., fraction of full load flow, </w:t>
      </w:r>
      <w:r>
        <w:t>at</w:t>
      </w:r>
      <w:r w:rsidRPr="001776D5">
        <w:t xml:space="preserve"> Speed &lt;x&gt; from the </w:t>
      </w:r>
      <w:r>
        <w:t>Reference Unit</w:t>
      </w:r>
      <w:r w:rsidRPr="001776D5">
        <w:t xml:space="preserve"> d</w:t>
      </w:r>
      <w:r>
        <w:t>at</w:t>
      </w:r>
      <w:r w:rsidRPr="001776D5">
        <w:t>a). This curve is normalized to a value of 1.0 when the actua</w:t>
      </w:r>
      <w:r>
        <w:t>l water flow rate equals the design water</w:t>
      </w:r>
      <w:r w:rsidRPr="001776D5">
        <w:t xml:space="preserve"> flow r</w:t>
      </w:r>
      <w:r>
        <w:t>at</w:t>
      </w:r>
      <w:r w:rsidRPr="001776D5">
        <w:t>e.</w:t>
      </w:r>
    </w:p>
    <w:p w:rsidR="0097024D" w:rsidRPr="001776D5" w:rsidRDefault="0097024D" w:rsidP="0097024D">
      <w:r w:rsidRPr="001776D5">
        <w:t xml:space="preserve">The actual </w:t>
      </w:r>
      <w:r w:rsidR="003C0C50">
        <w:t>COP</w:t>
      </w:r>
      <w:r w:rsidRPr="001776D5">
        <w:t xml:space="preserve"> </w:t>
      </w:r>
      <w:r>
        <w:t>at</w:t>
      </w:r>
      <w:r w:rsidRPr="001776D5">
        <w:t xml:space="preserve"> Speed &lt;x&gt;, considering vari</w:t>
      </w:r>
      <w:r>
        <w:t>at</w:t>
      </w:r>
      <w:r w:rsidRPr="001776D5">
        <w:t>ions in temper</w:t>
      </w:r>
      <w:r>
        <w:t>at</w:t>
      </w:r>
      <w:r w:rsidRPr="001776D5">
        <w:t>ures, air and w</w:t>
      </w:r>
      <w:r>
        <w:t>at</w:t>
      </w:r>
      <w:r w:rsidRPr="001776D5">
        <w:t>er flow r</w:t>
      </w:r>
      <w:r>
        <w:t>at</w:t>
      </w:r>
      <w:r w:rsidRPr="001776D5">
        <w:t>es is calcul</w:t>
      </w:r>
      <w:r>
        <w:t>at</w:t>
      </w:r>
      <w:r w:rsidRPr="001776D5">
        <w:t xml:space="preserve">ed as below: </w:t>
      </w:r>
    </w:p>
    <w:p w:rsidR="0097024D" w:rsidRPr="001776D5" w:rsidRDefault="0097024D" w:rsidP="0097024D">
      <m:oMathPara>
        <m:oMathParaPr>
          <m:jc m:val="left"/>
        </m:oMathParaPr>
        <m:oMath>
          <m:r>
            <w:rPr>
              <w:rFonts w:ascii="Cambria Math" w:eastAsia="Tahoma" w:hAnsi="Cambria Math"/>
            </w:rPr>
            <m:t>Actual COP@Speed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=Reference Unit COP@Speed Level(x)×COPTempModFac@Speed Level(x)×COPAirFlowModFac@Speed Level(x)×COPWaterFlowModFac@Speed Level(x)</m:t>
          </m:r>
        </m:oMath>
      </m:oMathPara>
    </w:p>
    <w:p w:rsidR="0097024D" w:rsidRPr="001776D5" w:rsidRDefault="0097024D" w:rsidP="0097024D">
      <w:r w:rsidRPr="001776D5">
        <w:t>And, the actual power consumption is calcul</w:t>
      </w:r>
      <w:r>
        <w:t>at</w:t>
      </w:r>
      <w:r w:rsidRPr="001776D5">
        <w:t xml:space="preserve">ed: </w:t>
      </w:r>
    </w:p>
    <w:p w:rsidR="0097024D" w:rsidRPr="001776D5" w:rsidRDefault="0097024D" w:rsidP="0097024D">
      <m:oMathPara>
        <m:oMathParaPr>
          <m:jc m:val="left"/>
        </m:oMathParaPr>
        <m:oMath>
          <m:r>
            <w:rPr>
              <w:rFonts w:ascii="Cambria Math" w:eastAsia="Tahoma" w:hAnsi="Cambria Math"/>
            </w:rPr>
            <m:t>Actual Power@Speed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=Actual Capacity@Speed Level</m:t>
          </m:r>
          <m:d>
            <m:dPr>
              <m:ctrlPr>
                <w:rPr>
                  <w:rFonts w:ascii="Cambria Math" w:eastAsia="Tahoma" w:hAnsi="Cambria Math"/>
                  <w:i/>
                </w:rPr>
              </m:ctrlPr>
            </m:dPr>
            <m:e>
              <m:r>
                <w:rPr>
                  <w:rFonts w:ascii="Cambria Math" w:eastAsia="Tahoma" w:hAnsi="Cambria Math"/>
                </w:rPr>
                <m:t>x</m:t>
              </m:r>
            </m:e>
          </m:d>
          <m:r>
            <w:rPr>
              <w:rFonts w:ascii="Cambria Math" w:eastAsia="Tahoma" w:hAnsi="Cambria Math"/>
            </w:rPr>
            <m:t>/Actual COP@Speed Level</m:t>
          </m:r>
          <m:d>
            <m:dPr>
              <m:ctrlPr>
                <w:rPr>
                  <w:rFonts w:ascii="Cambria Math" w:eastAsia="Tahoma" w:hAnsi="Cambria Math"/>
                  <w:i/>
                </w:rPr>
              </m:ctrlPr>
            </m:dPr>
            <m:e>
              <m:r>
                <w:rPr>
                  <w:rFonts w:ascii="Cambria Math" w:eastAsia="Tahoma" w:hAnsi="Cambria Math"/>
                </w:rPr>
                <m:t>x</m:t>
              </m:r>
            </m:e>
          </m:d>
        </m:oMath>
      </m:oMathPara>
    </w:p>
    <w:p w:rsidR="0097024D" w:rsidRDefault="0097024D" w:rsidP="0097024D">
      <w:pPr>
        <w:rPr>
          <w:rFonts w:ascii="ArialMT" w:hAnsi="ArialMT" w:cs="ArialMT"/>
        </w:rPr>
      </w:pPr>
    </w:p>
    <w:p w:rsidR="0097024D" w:rsidRDefault="0097024D" w:rsidP="0097024D">
      <w:pPr>
        <w:rPr>
          <w:rFonts w:ascii="ArialMT" w:hAnsi="ArialMT" w:cs="ArialMT"/>
        </w:rPr>
      </w:pPr>
      <w:r>
        <w:rPr>
          <w:rFonts w:ascii="ArialMT" w:hAnsi="ArialMT" w:cs="ArialMT"/>
        </w:rPr>
        <w:lastRenderedPageBreak/>
        <w:t xml:space="preserve">Following is an example of IDD input for a variable-speed water source heating coil. </w:t>
      </w:r>
    </w:p>
    <w:p w:rsidR="0097024D" w:rsidRDefault="0097024D" w:rsidP="001776D5">
      <w:pPr>
        <w:autoSpaceDE w:val="0"/>
        <w:autoSpaceDN w:val="0"/>
        <w:adjustRightInd w:val="0"/>
        <w:rPr>
          <w:rFonts w:ascii="ArialMT" w:hAnsi="ArialMT" w:cs="ArialMT"/>
        </w:rPr>
      </w:pPr>
    </w:p>
    <w:p w:rsidR="005960AF" w:rsidRPr="005960AF" w:rsidRDefault="005960AF" w:rsidP="005960AF">
      <w:pPr>
        <w:pStyle w:val="IDDDefinition"/>
        <w:rPr>
          <w:rFonts w:cs="Courier New"/>
          <w:szCs w:val="16"/>
        </w:rPr>
      </w:pPr>
      <w:bookmarkStart w:id="13" w:name="_Toc99527897"/>
      <w:proofErr w:type="spellStart"/>
      <w:r w:rsidRPr="005960AF">
        <w:rPr>
          <w:rFonts w:cs="Courier New"/>
          <w:szCs w:val="16"/>
        </w:rPr>
        <w:lastRenderedPageBreak/>
        <w:t>Coil</w:t>
      </w:r>
      <w:proofErr w:type="gramStart"/>
      <w:r w:rsidRPr="005960AF">
        <w:rPr>
          <w:rFonts w:cs="Courier New"/>
          <w:szCs w:val="16"/>
        </w:rPr>
        <w:t>:WaterHeating:AirToWaterHeatPump:VariableSpeed</w:t>
      </w:r>
      <w:proofErr w:type="spellEnd"/>
      <w:proofErr w:type="gramEnd"/>
      <w:r w:rsidRPr="005960AF">
        <w:rPr>
          <w:rFonts w:cs="Courier New"/>
          <w:szCs w:val="16"/>
        </w:rPr>
        <w:t>,</w:t>
      </w:r>
    </w:p>
    <w:p w:rsidR="005960AF" w:rsidRPr="005960AF" w:rsidRDefault="005960AF" w:rsidP="005960AF">
      <w:pPr>
        <w:pStyle w:val="IDDDefinition"/>
        <w:rPr>
          <w:rFonts w:cs="Courier New"/>
          <w:szCs w:val="16"/>
        </w:rPr>
      </w:pPr>
      <w:r w:rsidRPr="005960AF">
        <w:rPr>
          <w:rFonts w:cs="Courier New"/>
          <w:szCs w:val="16"/>
        </w:rPr>
        <w:t xml:space="preserve">       \memo </w:t>
      </w:r>
      <w:proofErr w:type="spellStart"/>
      <w:r w:rsidRPr="005960AF">
        <w:rPr>
          <w:rFonts w:cs="Courier New"/>
          <w:szCs w:val="16"/>
        </w:rPr>
        <w:t>vairlable</w:t>
      </w:r>
      <w:proofErr w:type="spellEnd"/>
      <w:r w:rsidRPr="005960AF">
        <w:rPr>
          <w:rFonts w:cs="Courier New"/>
          <w:szCs w:val="16"/>
        </w:rPr>
        <w:t>-speed Heat pump water heater (VSHPWH) heating coil, air-to-water</w:t>
      </w:r>
    </w:p>
    <w:p w:rsidR="005960AF" w:rsidRPr="005960AF" w:rsidRDefault="005960AF" w:rsidP="005960AF">
      <w:pPr>
        <w:pStyle w:val="IDDDefinition"/>
        <w:rPr>
          <w:rFonts w:cs="Courier New"/>
          <w:szCs w:val="16"/>
        </w:rPr>
      </w:pPr>
      <w:r w:rsidRPr="005960AF">
        <w:rPr>
          <w:rFonts w:cs="Courier New"/>
          <w:szCs w:val="16"/>
        </w:rPr>
        <w:t xml:space="preserve">       \memo system which includes a variable-speed water heating coil, evaporator air coil, evaporator</w:t>
      </w:r>
    </w:p>
    <w:p w:rsidR="005960AF" w:rsidRPr="005960AF" w:rsidRDefault="005960AF" w:rsidP="005960AF">
      <w:pPr>
        <w:pStyle w:val="IDDDefinition"/>
        <w:rPr>
          <w:rFonts w:cs="Courier New"/>
          <w:szCs w:val="16"/>
        </w:rPr>
      </w:pPr>
      <w:r w:rsidRPr="005960AF">
        <w:rPr>
          <w:rFonts w:cs="Courier New"/>
          <w:szCs w:val="16"/>
        </w:rPr>
        <w:t xml:space="preserve">       \memo fan, electric compressor, and water pump. Part of a </w:t>
      </w:r>
      <w:proofErr w:type="spellStart"/>
      <w:r w:rsidRPr="005960AF">
        <w:rPr>
          <w:rFonts w:cs="Courier New"/>
          <w:szCs w:val="16"/>
        </w:rPr>
        <w:t>WaterHeater</w:t>
      </w:r>
      <w:proofErr w:type="gramStart"/>
      <w:r w:rsidRPr="005960AF">
        <w:rPr>
          <w:rFonts w:cs="Courier New"/>
          <w:szCs w:val="16"/>
        </w:rPr>
        <w:t>:HeatPump</w:t>
      </w:r>
      <w:proofErr w:type="spellEnd"/>
      <w:proofErr w:type="gramEnd"/>
      <w:r w:rsidRPr="005960AF">
        <w:rPr>
          <w:rFonts w:cs="Courier New"/>
          <w:szCs w:val="16"/>
        </w:rPr>
        <w:t xml:space="preserve"> system.</w:t>
      </w:r>
    </w:p>
    <w:p w:rsidR="005960AF" w:rsidRPr="005960AF" w:rsidRDefault="005960AF" w:rsidP="005960AF">
      <w:pPr>
        <w:pStyle w:val="IDDDefinition"/>
        <w:rPr>
          <w:rFonts w:cs="Courier New"/>
          <w:szCs w:val="16"/>
        </w:rPr>
      </w:pPr>
      <w:r w:rsidRPr="005960AF">
        <w:rPr>
          <w:rFonts w:cs="Courier New"/>
          <w:szCs w:val="16"/>
        </w:rPr>
        <w:t xml:space="preserve">       \min-fields 33</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A1 ,</w:t>
      </w:r>
      <w:proofErr w:type="gramEnd"/>
      <w:r w:rsidRPr="005960AF">
        <w:rPr>
          <w:rFonts w:cs="Courier New"/>
          <w:szCs w:val="16"/>
        </w:rPr>
        <w:t xml:space="preserve"> \field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alpha</w:t>
      </w:r>
    </w:p>
    <w:p w:rsidR="005960AF" w:rsidRPr="005960AF" w:rsidRDefault="005960AF" w:rsidP="005960AF">
      <w:pPr>
        <w:pStyle w:val="IDDDefinition"/>
        <w:rPr>
          <w:rFonts w:cs="Courier New"/>
          <w:szCs w:val="16"/>
        </w:rPr>
      </w:pPr>
      <w:r w:rsidRPr="005960AF">
        <w:rPr>
          <w:rFonts w:cs="Courier New"/>
          <w:szCs w:val="16"/>
        </w:rPr>
        <w:t xml:space="preserve">       \reference </w:t>
      </w:r>
      <w:proofErr w:type="spellStart"/>
      <w:r w:rsidRPr="005960AF">
        <w:rPr>
          <w:rFonts w:cs="Courier New"/>
          <w:szCs w:val="16"/>
        </w:rPr>
        <w:t>HeatPumpWaterHeaterDXCoilsVariableSpeed</w:t>
      </w:r>
      <w:proofErr w:type="spellEnd"/>
    </w:p>
    <w:p w:rsidR="005960AF" w:rsidRPr="005960AF" w:rsidRDefault="005960AF" w:rsidP="005960AF">
      <w:pPr>
        <w:pStyle w:val="IDDDefinition"/>
        <w:rPr>
          <w:rFonts w:cs="Courier New"/>
          <w:szCs w:val="16"/>
        </w:rPr>
      </w:pPr>
      <w:r w:rsidRPr="005960AF">
        <w:rPr>
          <w:rFonts w:cs="Courier New"/>
          <w:szCs w:val="16"/>
        </w:rPr>
        <w:t xml:space="preserve">       \note Unique name for this instance of a variable-speed heat pump water heater DX coil.</w:t>
      </w:r>
    </w:p>
    <w:p w:rsidR="005960AF" w:rsidRPr="005960AF" w:rsidRDefault="005960AF" w:rsidP="005960AF">
      <w:pPr>
        <w:pStyle w:val="IDDDefinition"/>
        <w:rPr>
          <w:rFonts w:cs="Courier New"/>
          <w:szCs w:val="16"/>
        </w:rPr>
      </w:pPr>
      <w:r w:rsidRPr="005960AF">
        <w:rPr>
          <w:rFonts w:cs="Courier New"/>
          <w:szCs w:val="16"/>
        </w:rPr>
        <w:t xml:space="preserve">  N1</w:t>
      </w:r>
      <w:proofErr w:type="gramStart"/>
      <w:r w:rsidRPr="005960AF">
        <w:rPr>
          <w:rFonts w:cs="Courier New"/>
          <w:szCs w:val="16"/>
        </w:rPr>
        <w:t>,  \</w:t>
      </w:r>
      <w:proofErr w:type="gramEnd"/>
      <w:r w:rsidRPr="005960AF">
        <w:rPr>
          <w:rFonts w:cs="Courier New"/>
          <w:szCs w:val="16"/>
        </w:rPr>
        <w:t>field Number of Speeds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integer</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\minimum 1</w:t>
      </w:r>
    </w:p>
    <w:p w:rsidR="005960AF" w:rsidRPr="005960AF" w:rsidRDefault="005960AF" w:rsidP="005960AF">
      <w:pPr>
        <w:pStyle w:val="IDDDefinition"/>
        <w:rPr>
          <w:rFonts w:cs="Courier New"/>
          <w:szCs w:val="16"/>
        </w:rPr>
      </w:pPr>
      <w:r w:rsidRPr="005960AF">
        <w:rPr>
          <w:rFonts w:cs="Courier New"/>
          <w:szCs w:val="16"/>
        </w:rPr>
        <w:t xml:space="preserve">       \maximum 10</w:t>
      </w:r>
    </w:p>
    <w:p w:rsidR="005960AF" w:rsidRPr="005960AF" w:rsidRDefault="005960AF" w:rsidP="005960AF">
      <w:pPr>
        <w:pStyle w:val="IDDDefinition"/>
        <w:rPr>
          <w:rFonts w:cs="Courier New"/>
          <w:szCs w:val="16"/>
        </w:rPr>
      </w:pPr>
      <w:r w:rsidRPr="005960AF">
        <w:rPr>
          <w:rFonts w:cs="Courier New"/>
          <w:szCs w:val="16"/>
        </w:rPr>
        <w:t xml:space="preserve">       \default 1</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N2 ,</w:t>
      </w:r>
      <w:proofErr w:type="gramEnd"/>
      <w:r w:rsidRPr="005960AF">
        <w:rPr>
          <w:rFonts w:cs="Courier New"/>
          <w:szCs w:val="16"/>
        </w:rPr>
        <w:t xml:space="preserve"> \field Nominal Speed Level</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integer</w:t>
      </w:r>
    </w:p>
    <w:p w:rsidR="005960AF" w:rsidRPr="005960AF" w:rsidRDefault="005960AF" w:rsidP="005960AF">
      <w:pPr>
        <w:pStyle w:val="IDDDefinition"/>
        <w:rPr>
          <w:rFonts w:cs="Courier New"/>
          <w:szCs w:val="16"/>
        </w:rPr>
      </w:pPr>
      <w:r w:rsidRPr="005960AF">
        <w:rPr>
          <w:rFonts w:cs="Courier New"/>
          <w:szCs w:val="16"/>
        </w:rPr>
        <w:t xml:space="preserve">       \default 1</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\note must be lower than or equal to the highest speed number</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N3 ,</w:t>
      </w:r>
      <w:proofErr w:type="gramEnd"/>
      <w:r w:rsidRPr="005960AF">
        <w:rPr>
          <w:rFonts w:cs="Courier New"/>
          <w:szCs w:val="16"/>
        </w:rPr>
        <w:t xml:space="preserve"> \field Rated Water Heating Capacity</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Water Heating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 </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N4 ,</w:t>
      </w:r>
      <w:proofErr w:type="gramEnd"/>
      <w:r w:rsidRPr="005960AF">
        <w:rPr>
          <w:rFonts w:cs="Courier New"/>
          <w:szCs w:val="16"/>
        </w:rPr>
        <w:t xml:space="preserve"> \field Rated Evaporator Inlet Air Dry-Bulb Temperature</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C</w:t>
      </w:r>
    </w:p>
    <w:p w:rsidR="005960AF" w:rsidRPr="005960AF" w:rsidRDefault="005960AF" w:rsidP="005960AF">
      <w:pPr>
        <w:pStyle w:val="IDDDefinition"/>
        <w:rPr>
          <w:rFonts w:cs="Courier New"/>
          <w:szCs w:val="16"/>
        </w:rPr>
      </w:pPr>
      <w:r w:rsidRPr="005960AF">
        <w:rPr>
          <w:rFonts w:cs="Courier New"/>
          <w:szCs w:val="16"/>
        </w:rPr>
        <w:t xml:space="preserve">       \minimum&gt; 5</w:t>
      </w:r>
    </w:p>
    <w:p w:rsidR="005960AF" w:rsidRPr="005960AF" w:rsidRDefault="005960AF" w:rsidP="005960AF">
      <w:pPr>
        <w:pStyle w:val="IDDDefinition"/>
        <w:rPr>
          <w:rFonts w:cs="Courier New"/>
          <w:szCs w:val="16"/>
        </w:rPr>
      </w:pPr>
      <w:r w:rsidRPr="005960AF">
        <w:rPr>
          <w:rFonts w:cs="Courier New"/>
          <w:szCs w:val="16"/>
        </w:rPr>
        <w:t xml:space="preserve">       \default 19.7</w:t>
      </w:r>
    </w:p>
    <w:p w:rsidR="005960AF" w:rsidRPr="005960AF" w:rsidRDefault="005960AF" w:rsidP="005960AF">
      <w:pPr>
        <w:pStyle w:val="IDDDefinition"/>
        <w:rPr>
          <w:rFonts w:cs="Courier New"/>
          <w:szCs w:val="16"/>
        </w:rPr>
      </w:pPr>
      <w:r w:rsidRPr="005960AF">
        <w:rPr>
          <w:rFonts w:cs="Courier New"/>
          <w:szCs w:val="16"/>
        </w:rPr>
        <w:t xml:space="preserve">       \note Evaporator inlet air dry-bulb temperature corresponding to rated coil performance</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(heating capacity, COP and SHR).</w:t>
      </w:r>
      <w:proofErr w:type="gramEnd"/>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N5 ,</w:t>
      </w:r>
      <w:proofErr w:type="gramEnd"/>
      <w:r w:rsidRPr="005960AF">
        <w:rPr>
          <w:rFonts w:cs="Courier New"/>
          <w:szCs w:val="16"/>
        </w:rPr>
        <w:t xml:space="preserve"> \field Rated Evaporator Inlet Air Wet-Bulb Temperature</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C</w:t>
      </w:r>
    </w:p>
    <w:p w:rsidR="005960AF" w:rsidRPr="005960AF" w:rsidRDefault="005960AF" w:rsidP="005960AF">
      <w:pPr>
        <w:pStyle w:val="IDDDefinition"/>
        <w:rPr>
          <w:rFonts w:cs="Courier New"/>
          <w:szCs w:val="16"/>
        </w:rPr>
      </w:pPr>
      <w:r w:rsidRPr="005960AF">
        <w:rPr>
          <w:rFonts w:cs="Courier New"/>
          <w:szCs w:val="16"/>
        </w:rPr>
        <w:t xml:space="preserve">       \minimum&gt; 5</w:t>
      </w:r>
    </w:p>
    <w:p w:rsidR="005960AF" w:rsidRPr="005960AF" w:rsidRDefault="005960AF" w:rsidP="005960AF">
      <w:pPr>
        <w:pStyle w:val="IDDDefinition"/>
        <w:rPr>
          <w:rFonts w:cs="Courier New"/>
          <w:szCs w:val="16"/>
        </w:rPr>
      </w:pPr>
      <w:r w:rsidRPr="005960AF">
        <w:rPr>
          <w:rFonts w:cs="Courier New"/>
          <w:szCs w:val="16"/>
        </w:rPr>
        <w:t xml:space="preserve">       \default 13.5</w:t>
      </w:r>
    </w:p>
    <w:p w:rsidR="005960AF" w:rsidRPr="005960AF" w:rsidRDefault="005960AF" w:rsidP="005960AF">
      <w:pPr>
        <w:pStyle w:val="IDDDefinition"/>
        <w:rPr>
          <w:rFonts w:cs="Courier New"/>
          <w:szCs w:val="16"/>
        </w:rPr>
      </w:pPr>
      <w:r w:rsidRPr="005960AF">
        <w:rPr>
          <w:rFonts w:cs="Courier New"/>
          <w:szCs w:val="16"/>
        </w:rPr>
        <w:t xml:space="preserve">       \note Evaporator inlet air wet-bulb temperature corresponding to rated coil performance</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(heating capacity, COP and SHR).</w:t>
      </w:r>
      <w:proofErr w:type="gramEnd"/>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N6 ,</w:t>
      </w:r>
      <w:proofErr w:type="gramEnd"/>
      <w:r w:rsidRPr="005960AF">
        <w:rPr>
          <w:rFonts w:cs="Courier New"/>
          <w:szCs w:val="16"/>
        </w:rPr>
        <w:t xml:space="preserve"> \field Rated Condenser Inlet Water Temperature</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C</w:t>
      </w:r>
    </w:p>
    <w:p w:rsidR="005960AF" w:rsidRPr="005960AF" w:rsidRDefault="005960AF" w:rsidP="005960AF">
      <w:pPr>
        <w:pStyle w:val="IDDDefinition"/>
        <w:rPr>
          <w:rFonts w:cs="Courier New"/>
          <w:szCs w:val="16"/>
        </w:rPr>
      </w:pPr>
      <w:r w:rsidRPr="005960AF">
        <w:rPr>
          <w:rFonts w:cs="Courier New"/>
          <w:szCs w:val="16"/>
        </w:rPr>
        <w:t xml:space="preserve">       \minimum&gt; 25</w:t>
      </w:r>
    </w:p>
    <w:p w:rsidR="005960AF" w:rsidRPr="005960AF" w:rsidRDefault="005960AF" w:rsidP="005960AF">
      <w:pPr>
        <w:pStyle w:val="IDDDefinition"/>
        <w:rPr>
          <w:rFonts w:cs="Courier New"/>
          <w:szCs w:val="16"/>
        </w:rPr>
      </w:pPr>
      <w:r w:rsidRPr="005960AF">
        <w:rPr>
          <w:rFonts w:cs="Courier New"/>
          <w:szCs w:val="16"/>
        </w:rPr>
        <w:t xml:space="preserve">       \default 57.5</w:t>
      </w:r>
    </w:p>
    <w:p w:rsidR="005960AF" w:rsidRPr="005960AF" w:rsidRDefault="005960AF" w:rsidP="005960AF">
      <w:pPr>
        <w:pStyle w:val="IDDDefinition"/>
        <w:rPr>
          <w:rFonts w:cs="Courier New"/>
          <w:szCs w:val="16"/>
        </w:rPr>
      </w:pPr>
      <w:r w:rsidRPr="005960AF">
        <w:rPr>
          <w:rFonts w:cs="Courier New"/>
          <w:szCs w:val="16"/>
        </w:rPr>
        <w:t xml:space="preserve">       \note Condenser inlet water temperature corresponding to rated coil performance</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(heating capacity, COP and SHR).</w:t>
      </w:r>
      <w:proofErr w:type="gramEnd"/>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N7 ,</w:t>
      </w:r>
      <w:proofErr w:type="gramEnd"/>
      <w:r w:rsidRPr="005960AF">
        <w:rPr>
          <w:rFonts w:cs="Courier New"/>
          <w:szCs w:val="16"/>
        </w:rPr>
        <w:t xml:space="preserve"> \field Rated Evaporator Air Flow Rate</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w:t>
      </w:r>
      <w:proofErr w:type="spellStart"/>
      <w:r w:rsidRPr="005960AF">
        <w:rPr>
          <w:rFonts w:cs="Courier New"/>
          <w:szCs w:val="16"/>
        </w:rPr>
        <w:t>autocalculatable</w:t>
      </w:r>
      <w:proofErr w:type="spellEnd"/>
    </w:p>
    <w:p w:rsidR="005960AF" w:rsidRPr="005960AF" w:rsidRDefault="005960AF" w:rsidP="005960AF">
      <w:pPr>
        <w:pStyle w:val="IDDDefinition"/>
        <w:rPr>
          <w:rFonts w:cs="Courier New"/>
          <w:szCs w:val="16"/>
        </w:rPr>
      </w:pPr>
      <w:r w:rsidRPr="005960AF">
        <w:rPr>
          <w:rFonts w:cs="Courier New"/>
          <w:szCs w:val="16"/>
        </w:rPr>
        <w:t xml:space="preserve">       \note Evaporator air flow rate corresponding to rated coil performance</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(heating capacity, COP and SHR).</w:t>
      </w:r>
      <w:proofErr w:type="gramEnd"/>
    </w:p>
    <w:p w:rsidR="005960AF" w:rsidRPr="005960AF" w:rsidRDefault="005960AF" w:rsidP="005960AF">
      <w:pPr>
        <w:pStyle w:val="IDDDefinition"/>
        <w:rPr>
          <w:rFonts w:cs="Courier New"/>
          <w:szCs w:val="16"/>
        </w:rPr>
      </w:pPr>
      <w:r w:rsidRPr="005960AF">
        <w:rPr>
          <w:rFonts w:cs="Courier New"/>
          <w:szCs w:val="16"/>
        </w:rPr>
        <w:t xml:space="preserve">       \note Default is 5.035E-5 m3/s/W (31.25 cfm/MBH) of rated heating capacity when </w:t>
      </w:r>
      <w:proofErr w:type="spellStart"/>
      <w:r w:rsidRPr="005960AF">
        <w:rPr>
          <w:rFonts w:cs="Courier New"/>
          <w:szCs w:val="16"/>
        </w:rPr>
        <w:t>autocalculated</w:t>
      </w:r>
      <w:proofErr w:type="spellEnd"/>
      <w:r w:rsidRPr="005960AF">
        <w:rPr>
          <w:rFonts w:cs="Courier New"/>
          <w:szCs w:val="16"/>
        </w:rPr>
        <w:t>.</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N8 ,</w:t>
      </w:r>
      <w:proofErr w:type="gramEnd"/>
      <w:r w:rsidRPr="005960AF">
        <w:rPr>
          <w:rFonts w:cs="Courier New"/>
          <w:szCs w:val="16"/>
        </w:rPr>
        <w:t xml:space="preserve"> \field Rated Condenser Water Flow Rate</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w:t>
      </w:r>
      <w:proofErr w:type="spellStart"/>
      <w:r w:rsidRPr="005960AF">
        <w:rPr>
          <w:rFonts w:cs="Courier New"/>
          <w:szCs w:val="16"/>
        </w:rPr>
        <w:t>autocalculatable</w:t>
      </w:r>
      <w:proofErr w:type="spellEnd"/>
    </w:p>
    <w:p w:rsidR="005960AF" w:rsidRPr="005960AF" w:rsidRDefault="005960AF" w:rsidP="005960AF">
      <w:pPr>
        <w:pStyle w:val="IDDDefinition"/>
        <w:rPr>
          <w:rFonts w:cs="Courier New"/>
          <w:szCs w:val="16"/>
        </w:rPr>
      </w:pPr>
      <w:r w:rsidRPr="005960AF">
        <w:rPr>
          <w:rFonts w:cs="Courier New"/>
          <w:szCs w:val="16"/>
        </w:rPr>
        <w:t xml:space="preserve">       \note Condenser water flow rate corresponding to rated coil performance</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(heating capacity, COP and SHR).</w:t>
      </w:r>
      <w:proofErr w:type="gramEnd"/>
    </w:p>
    <w:p w:rsidR="005960AF" w:rsidRPr="005960AF" w:rsidRDefault="005960AF" w:rsidP="005960AF">
      <w:pPr>
        <w:pStyle w:val="IDDDefinition"/>
        <w:rPr>
          <w:rFonts w:cs="Courier New"/>
          <w:szCs w:val="16"/>
        </w:rPr>
      </w:pPr>
      <w:r w:rsidRPr="005960AF">
        <w:rPr>
          <w:rFonts w:cs="Courier New"/>
          <w:szCs w:val="16"/>
        </w:rPr>
        <w:t xml:space="preserve">       \note Default is 4.487E-8 m3/s/W (0.208 </w:t>
      </w:r>
      <w:proofErr w:type="spellStart"/>
      <w:r w:rsidRPr="005960AF">
        <w:rPr>
          <w:rFonts w:cs="Courier New"/>
          <w:szCs w:val="16"/>
        </w:rPr>
        <w:t>gpm</w:t>
      </w:r>
      <w:proofErr w:type="spellEnd"/>
      <w:r w:rsidRPr="005960AF">
        <w:rPr>
          <w:rFonts w:cs="Courier New"/>
          <w:szCs w:val="16"/>
        </w:rPr>
        <w:t xml:space="preserve">/MBH) of rated heating capacity when </w:t>
      </w:r>
      <w:proofErr w:type="spellStart"/>
      <w:r w:rsidRPr="005960AF">
        <w:rPr>
          <w:rFonts w:cs="Courier New"/>
          <w:szCs w:val="16"/>
        </w:rPr>
        <w:t>autocalculated</w:t>
      </w:r>
      <w:proofErr w:type="spellEnd"/>
      <w:r w:rsidRPr="005960AF">
        <w:rPr>
          <w:rFonts w:cs="Courier New"/>
          <w:szCs w:val="16"/>
        </w:rPr>
        <w:t>.</w:t>
      </w:r>
    </w:p>
    <w:p w:rsidR="005960AF" w:rsidRPr="005960AF" w:rsidRDefault="005960AF" w:rsidP="005960AF">
      <w:pPr>
        <w:pStyle w:val="IDDDefinition"/>
        <w:rPr>
          <w:rFonts w:cs="Courier New"/>
          <w:szCs w:val="16"/>
        </w:rPr>
      </w:pPr>
      <w:r w:rsidRPr="005960AF">
        <w:rPr>
          <w:rFonts w:cs="Courier New"/>
          <w:szCs w:val="16"/>
        </w:rPr>
        <w:t xml:space="preserve">       \note A warning message will be issued if the ratio of Rated Condenser Water Flow Rate</w:t>
      </w:r>
    </w:p>
    <w:p w:rsidR="005960AF" w:rsidRPr="005960AF" w:rsidRDefault="005960AF" w:rsidP="005960AF">
      <w:pPr>
        <w:pStyle w:val="IDDDefinition"/>
        <w:rPr>
          <w:rFonts w:cs="Courier New"/>
          <w:szCs w:val="16"/>
        </w:rPr>
      </w:pPr>
      <w:r w:rsidRPr="005960AF">
        <w:rPr>
          <w:rFonts w:cs="Courier New"/>
          <w:szCs w:val="16"/>
        </w:rPr>
        <w:t xml:space="preserve">       \note to Heating Capacity is less than 1.79405E-8 m3/s/W </w:t>
      </w:r>
      <w:proofErr w:type="gramStart"/>
      <w:r w:rsidRPr="005960AF">
        <w:rPr>
          <w:rFonts w:cs="Courier New"/>
          <w:szCs w:val="16"/>
        </w:rPr>
        <w:t xml:space="preserve">(0.083 </w:t>
      </w:r>
      <w:proofErr w:type="spellStart"/>
      <w:r w:rsidRPr="005960AF">
        <w:rPr>
          <w:rFonts w:cs="Courier New"/>
          <w:szCs w:val="16"/>
        </w:rPr>
        <w:t>gpm</w:t>
      </w:r>
      <w:proofErr w:type="spellEnd"/>
      <w:r w:rsidRPr="005960AF">
        <w:rPr>
          <w:rFonts w:cs="Courier New"/>
          <w:szCs w:val="16"/>
        </w:rPr>
        <w:t>/MBH)</w:t>
      </w:r>
      <w:proofErr w:type="gramEnd"/>
    </w:p>
    <w:p w:rsidR="005960AF" w:rsidRPr="005960AF" w:rsidRDefault="005960AF" w:rsidP="005960AF">
      <w:pPr>
        <w:pStyle w:val="IDDDefinition"/>
        <w:rPr>
          <w:rFonts w:cs="Courier New"/>
          <w:szCs w:val="16"/>
        </w:rPr>
      </w:pPr>
      <w:r w:rsidRPr="005960AF">
        <w:rPr>
          <w:rFonts w:cs="Courier New"/>
          <w:szCs w:val="16"/>
        </w:rPr>
        <w:t xml:space="preserve">       \note or greater than 8.97024E-8 m3/s/W (0.417 </w:t>
      </w:r>
      <w:proofErr w:type="spellStart"/>
      <w:r w:rsidRPr="005960AF">
        <w:rPr>
          <w:rFonts w:cs="Courier New"/>
          <w:szCs w:val="16"/>
        </w:rPr>
        <w:t>gpm</w:t>
      </w:r>
      <w:proofErr w:type="spellEnd"/>
      <w:r w:rsidRPr="005960AF">
        <w:rPr>
          <w:rFonts w:cs="Courier New"/>
          <w:szCs w:val="16"/>
        </w:rPr>
        <w:t>/MBH), but the simulation will continue.</w:t>
      </w:r>
    </w:p>
    <w:p w:rsidR="005960AF" w:rsidRPr="005960AF" w:rsidRDefault="005960AF" w:rsidP="005960AF">
      <w:pPr>
        <w:pStyle w:val="IDDDefinition"/>
        <w:rPr>
          <w:rFonts w:cs="Courier New"/>
          <w:szCs w:val="16"/>
        </w:rPr>
      </w:pPr>
      <w:r w:rsidRPr="005960AF">
        <w:rPr>
          <w:rFonts w:cs="Courier New"/>
          <w:szCs w:val="16"/>
        </w:rPr>
        <w:lastRenderedPageBreak/>
        <w:t xml:space="preserve">  </w:t>
      </w:r>
      <w:proofErr w:type="gramStart"/>
      <w:r w:rsidRPr="005960AF">
        <w:rPr>
          <w:rFonts w:cs="Courier New"/>
          <w:szCs w:val="16"/>
        </w:rPr>
        <w:t>A2 ,</w:t>
      </w:r>
      <w:proofErr w:type="gramEnd"/>
      <w:r w:rsidRPr="005960AF">
        <w:rPr>
          <w:rFonts w:cs="Courier New"/>
          <w:szCs w:val="16"/>
        </w:rPr>
        <w:t xml:space="preserve"> \field Evaporator Fan Power Included in Rated COP</w:t>
      </w:r>
    </w:p>
    <w:p w:rsidR="005960AF" w:rsidRPr="005960AF" w:rsidRDefault="005960AF" w:rsidP="005960AF">
      <w:pPr>
        <w:pStyle w:val="IDDDefinition"/>
        <w:rPr>
          <w:rFonts w:cs="Courier New"/>
          <w:szCs w:val="16"/>
        </w:rPr>
      </w:pPr>
      <w:r w:rsidRPr="005960AF">
        <w:rPr>
          <w:rFonts w:cs="Courier New"/>
          <w:szCs w:val="16"/>
        </w:rPr>
        <w:t xml:space="preserve">       \type choice</w:t>
      </w:r>
    </w:p>
    <w:p w:rsidR="005960AF" w:rsidRPr="005960AF" w:rsidRDefault="005960AF" w:rsidP="005960AF">
      <w:pPr>
        <w:pStyle w:val="IDDDefinition"/>
        <w:rPr>
          <w:rFonts w:cs="Courier New"/>
          <w:szCs w:val="16"/>
        </w:rPr>
      </w:pPr>
      <w:r w:rsidRPr="005960AF">
        <w:rPr>
          <w:rFonts w:cs="Courier New"/>
          <w:szCs w:val="16"/>
        </w:rPr>
        <w:t xml:space="preserve">       \key Yes</w:t>
      </w:r>
    </w:p>
    <w:p w:rsidR="005960AF" w:rsidRPr="005960AF" w:rsidRDefault="005960AF" w:rsidP="005960AF">
      <w:pPr>
        <w:pStyle w:val="IDDDefinition"/>
        <w:rPr>
          <w:rFonts w:cs="Courier New"/>
          <w:szCs w:val="16"/>
        </w:rPr>
      </w:pPr>
      <w:r w:rsidRPr="005960AF">
        <w:rPr>
          <w:rFonts w:cs="Courier New"/>
          <w:szCs w:val="16"/>
        </w:rPr>
        <w:t xml:space="preserve">       \key No</w:t>
      </w:r>
    </w:p>
    <w:p w:rsidR="005960AF" w:rsidRPr="005960AF" w:rsidRDefault="005960AF" w:rsidP="005960AF">
      <w:pPr>
        <w:pStyle w:val="IDDDefinition"/>
        <w:rPr>
          <w:rFonts w:cs="Courier New"/>
          <w:szCs w:val="16"/>
        </w:rPr>
      </w:pPr>
      <w:r w:rsidRPr="005960AF">
        <w:rPr>
          <w:rFonts w:cs="Courier New"/>
          <w:szCs w:val="16"/>
        </w:rPr>
        <w:t xml:space="preserve">       \default Yes</w:t>
      </w:r>
    </w:p>
    <w:p w:rsidR="005960AF" w:rsidRPr="005960AF" w:rsidRDefault="005960AF" w:rsidP="005960AF">
      <w:pPr>
        <w:pStyle w:val="IDDDefinition"/>
        <w:rPr>
          <w:rFonts w:cs="Courier New"/>
          <w:szCs w:val="16"/>
        </w:rPr>
      </w:pPr>
      <w:r w:rsidRPr="005960AF">
        <w:rPr>
          <w:rFonts w:cs="Courier New"/>
          <w:szCs w:val="16"/>
        </w:rPr>
        <w:t xml:space="preserve">       \note Select Yes if the evaporator fan power is included in the rated </w:t>
      </w:r>
      <w:proofErr w:type="gramStart"/>
      <w:r w:rsidRPr="005960AF">
        <w:rPr>
          <w:rFonts w:cs="Courier New"/>
          <w:szCs w:val="16"/>
        </w:rPr>
        <w:t>COP.</w:t>
      </w:r>
      <w:proofErr w:type="gramEnd"/>
      <w:r w:rsidRPr="005960AF">
        <w:rPr>
          <w:rFonts w:cs="Courier New"/>
          <w:szCs w:val="16"/>
        </w:rPr>
        <w:t xml:space="preserve"> This choice field</w:t>
      </w:r>
    </w:p>
    <w:p w:rsidR="005960AF" w:rsidRPr="005960AF" w:rsidRDefault="005960AF" w:rsidP="005960AF">
      <w:pPr>
        <w:pStyle w:val="IDDDefinition"/>
        <w:rPr>
          <w:rFonts w:cs="Courier New"/>
          <w:szCs w:val="16"/>
        </w:rPr>
      </w:pPr>
      <w:r w:rsidRPr="005960AF">
        <w:rPr>
          <w:rFonts w:cs="Courier New"/>
          <w:szCs w:val="16"/>
        </w:rPr>
        <w:t xml:space="preserve">       \note impacts the calculation of compressor electric power.</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A3 ,</w:t>
      </w:r>
      <w:proofErr w:type="gramEnd"/>
      <w:r w:rsidRPr="005960AF">
        <w:rPr>
          <w:rFonts w:cs="Courier New"/>
          <w:szCs w:val="16"/>
        </w:rPr>
        <w:t xml:space="preserve"> \field Condenser Pump Power Included in Rated COP</w:t>
      </w:r>
    </w:p>
    <w:p w:rsidR="005960AF" w:rsidRPr="005960AF" w:rsidRDefault="005960AF" w:rsidP="005960AF">
      <w:pPr>
        <w:pStyle w:val="IDDDefinition"/>
        <w:rPr>
          <w:rFonts w:cs="Courier New"/>
          <w:szCs w:val="16"/>
        </w:rPr>
      </w:pPr>
      <w:r w:rsidRPr="005960AF">
        <w:rPr>
          <w:rFonts w:cs="Courier New"/>
          <w:szCs w:val="16"/>
        </w:rPr>
        <w:t xml:space="preserve">       \type choice</w:t>
      </w:r>
    </w:p>
    <w:p w:rsidR="005960AF" w:rsidRPr="005960AF" w:rsidRDefault="005960AF" w:rsidP="005960AF">
      <w:pPr>
        <w:pStyle w:val="IDDDefinition"/>
        <w:rPr>
          <w:rFonts w:cs="Courier New"/>
          <w:szCs w:val="16"/>
        </w:rPr>
      </w:pPr>
      <w:r w:rsidRPr="005960AF">
        <w:rPr>
          <w:rFonts w:cs="Courier New"/>
          <w:szCs w:val="16"/>
        </w:rPr>
        <w:t xml:space="preserve">       \key Yes</w:t>
      </w:r>
    </w:p>
    <w:p w:rsidR="005960AF" w:rsidRPr="005960AF" w:rsidRDefault="005960AF" w:rsidP="005960AF">
      <w:pPr>
        <w:pStyle w:val="IDDDefinition"/>
        <w:rPr>
          <w:rFonts w:cs="Courier New"/>
          <w:szCs w:val="16"/>
        </w:rPr>
      </w:pPr>
      <w:r w:rsidRPr="005960AF">
        <w:rPr>
          <w:rFonts w:cs="Courier New"/>
          <w:szCs w:val="16"/>
        </w:rPr>
        <w:t xml:space="preserve">       \key No</w:t>
      </w:r>
    </w:p>
    <w:p w:rsidR="005960AF" w:rsidRPr="005960AF" w:rsidRDefault="005960AF" w:rsidP="005960AF">
      <w:pPr>
        <w:pStyle w:val="IDDDefinition"/>
        <w:rPr>
          <w:rFonts w:cs="Courier New"/>
          <w:szCs w:val="16"/>
        </w:rPr>
      </w:pPr>
      <w:r w:rsidRPr="005960AF">
        <w:rPr>
          <w:rFonts w:cs="Courier New"/>
          <w:szCs w:val="16"/>
        </w:rPr>
        <w:t xml:space="preserve">       \default No</w:t>
      </w:r>
    </w:p>
    <w:p w:rsidR="005960AF" w:rsidRPr="005960AF" w:rsidRDefault="005960AF" w:rsidP="005960AF">
      <w:pPr>
        <w:pStyle w:val="IDDDefinition"/>
        <w:rPr>
          <w:rFonts w:cs="Courier New"/>
          <w:szCs w:val="16"/>
        </w:rPr>
      </w:pPr>
      <w:r w:rsidRPr="005960AF">
        <w:rPr>
          <w:rFonts w:cs="Courier New"/>
          <w:szCs w:val="16"/>
        </w:rPr>
        <w:t xml:space="preserve">       \note Select Yes if the condenser pump power is included in the rated </w:t>
      </w:r>
      <w:proofErr w:type="gramStart"/>
      <w:r w:rsidRPr="005960AF">
        <w:rPr>
          <w:rFonts w:cs="Courier New"/>
          <w:szCs w:val="16"/>
        </w:rPr>
        <w:t>COP.</w:t>
      </w:r>
      <w:proofErr w:type="gramEnd"/>
      <w:r w:rsidRPr="005960AF">
        <w:rPr>
          <w:rFonts w:cs="Courier New"/>
          <w:szCs w:val="16"/>
        </w:rPr>
        <w:t xml:space="preserve"> This choice field</w:t>
      </w:r>
    </w:p>
    <w:p w:rsidR="005960AF" w:rsidRPr="005960AF" w:rsidRDefault="005960AF" w:rsidP="005960AF">
      <w:pPr>
        <w:pStyle w:val="IDDDefinition"/>
        <w:rPr>
          <w:rFonts w:cs="Courier New"/>
          <w:szCs w:val="16"/>
        </w:rPr>
      </w:pPr>
      <w:r w:rsidRPr="005960AF">
        <w:rPr>
          <w:rFonts w:cs="Courier New"/>
          <w:szCs w:val="16"/>
        </w:rPr>
        <w:t xml:space="preserve">       \note impacts the calculation of compressor electric power.</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A4 ,</w:t>
      </w:r>
      <w:proofErr w:type="gramEnd"/>
      <w:r w:rsidRPr="005960AF">
        <w:rPr>
          <w:rFonts w:cs="Courier New"/>
          <w:szCs w:val="16"/>
        </w:rPr>
        <w:t xml:space="preserve"> \field Condenser Pump Heat Included in Rated Heating Capacity and Rated COP</w:t>
      </w:r>
    </w:p>
    <w:p w:rsidR="005960AF" w:rsidRPr="005960AF" w:rsidRDefault="005960AF" w:rsidP="005960AF">
      <w:pPr>
        <w:pStyle w:val="IDDDefinition"/>
        <w:rPr>
          <w:rFonts w:cs="Courier New"/>
          <w:szCs w:val="16"/>
        </w:rPr>
      </w:pPr>
      <w:r w:rsidRPr="005960AF">
        <w:rPr>
          <w:rFonts w:cs="Courier New"/>
          <w:szCs w:val="16"/>
        </w:rPr>
        <w:t xml:space="preserve">       \type choice</w:t>
      </w:r>
    </w:p>
    <w:p w:rsidR="005960AF" w:rsidRPr="005960AF" w:rsidRDefault="005960AF" w:rsidP="005960AF">
      <w:pPr>
        <w:pStyle w:val="IDDDefinition"/>
        <w:rPr>
          <w:rFonts w:cs="Courier New"/>
          <w:szCs w:val="16"/>
        </w:rPr>
      </w:pPr>
      <w:r w:rsidRPr="005960AF">
        <w:rPr>
          <w:rFonts w:cs="Courier New"/>
          <w:szCs w:val="16"/>
        </w:rPr>
        <w:t xml:space="preserve">       \key Yes</w:t>
      </w:r>
    </w:p>
    <w:p w:rsidR="005960AF" w:rsidRPr="005960AF" w:rsidRDefault="005960AF" w:rsidP="005960AF">
      <w:pPr>
        <w:pStyle w:val="IDDDefinition"/>
        <w:rPr>
          <w:rFonts w:cs="Courier New"/>
          <w:szCs w:val="16"/>
        </w:rPr>
      </w:pPr>
      <w:r w:rsidRPr="005960AF">
        <w:rPr>
          <w:rFonts w:cs="Courier New"/>
          <w:szCs w:val="16"/>
        </w:rPr>
        <w:t xml:space="preserve">       \key No</w:t>
      </w:r>
    </w:p>
    <w:p w:rsidR="005960AF" w:rsidRPr="005960AF" w:rsidRDefault="005960AF" w:rsidP="005960AF">
      <w:pPr>
        <w:pStyle w:val="IDDDefinition"/>
        <w:rPr>
          <w:rFonts w:cs="Courier New"/>
          <w:szCs w:val="16"/>
        </w:rPr>
      </w:pPr>
      <w:r w:rsidRPr="005960AF">
        <w:rPr>
          <w:rFonts w:cs="Courier New"/>
          <w:szCs w:val="16"/>
        </w:rPr>
        <w:t xml:space="preserve">       \default No</w:t>
      </w:r>
    </w:p>
    <w:p w:rsidR="005960AF" w:rsidRPr="005960AF" w:rsidRDefault="005960AF" w:rsidP="005960AF">
      <w:pPr>
        <w:pStyle w:val="IDDDefinition"/>
        <w:rPr>
          <w:rFonts w:cs="Courier New"/>
          <w:szCs w:val="16"/>
        </w:rPr>
      </w:pPr>
      <w:r w:rsidRPr="005960AF">
        <w:rPr>
          <w:rFonts w:cs="Courier New"/>
          <w:szCs w:val="16"/>
        </w:rPr>
        <w:t xml:space="preserve">       \note Select Yes if the condenser pump heat is included in the rated heating capacity and</w:t>
      </w:r>
    </w:p>
    <w:p w:rsidR="005960AF" w:rsidRPr="005960AF" w:rsidRDefault="005960AF" w:rsidP="005960AF">
      <w:pPr>
        <w:pStyle w:val="IDDDefinition"/>
        <w:rPr>
          <w:rFonts w:cs="Courier New"/>
          <w:szCs w:val="16"/>
        </w:rPr>
      </w:pPr>
      <w:r w:rsidRPr="005960AF">
        <w:rPr>
          <w:rFonts w:cs="Courier New"/>
          <w:szCs w:val="16"/>
        </w:rPr>
        <w:t xml:space="preserve">       \note rated COP. This choice field impacts the calculation of water heating capacity.</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N9 ,</w:t>
      </w:r>
      <w:proofErr w:type="gramEnd"/>
      <w:r w:rsidRPr="005960AF">
        <w:rPr>
          <w:rFonts w:cs="Courier New"/>
          <w:szCs w:val="16"/>
        </w:rPr>
        <w:t xml:space="preserve"> \field Fraction of Condenser Pump Heat to Water</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0.2</w:t>
      </w:r>
    </w:p>
    <w:p w:rsidR="005960AF" w:rsidRPr="005960AF" w:rsidRDefault="005960AF" w:rsidP="005960AF">
      <w:pPr>
        <w:pStyle w:val="IDDDefinition"/>
        <w:rPr>
          <w:rFonts w:cs="Courier New"/>
          <w:szCs w:val="16"/>
        </w:rPr>
      </w:pPr>
      <w:r w:rsidRPr="005960AF">
        <w:rPr>
          <w:rFonts w:cs="Courier New"/>
          <w:szCs w:val="16"/>
        </w:rPr>
        <w:t xml:space="preserve">       \note Fraction of pump heat transferred to the condenser water. The pump is assumed</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to be located downstream of the condenser.</w:t>
      </w:r>
      <w:proofErr w:type="gramEnd"/>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A5 ,</w:t>
      </w:r>
      <w:proofErr w:type="gramEnd"/>
      <w:r w:rsidRPr="005960AF">
        <w:rPr>
          <w:rFonts w:cs="Courier New"/>
          <w:szCs w:val="16"/>
        </w:rPr>
        <w:t xml:space="preserve"> \field Evaporator Air Inlet Node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node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node from which the DX coil draws its inlet air.</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A6 ,</w:t>
      </w:r>
      <w:proofErr w:type="gramEnd"/>
      <w:r w:rsidRPr="005960AF">
        <w:rPr>
          <w:rFonts w:cs="Courier New"/>
          <w:szCs w:val="16"/>
        </w:rPr>
        <w:t xml:space="preserve"> \field Evaporator Air Outlet Node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node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node to which the DX coil sends its outlet air.</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A7 ,</w:t>
      </w:r>
      <w:proofErr w:type="gramEnd"/>
      <w:r w:rsidRPr="005960AF">
        <w:rPr>
          <w:rFonts w:cs="Courier New"/>
          <w:szCs w:val="16"/>
        </w:rPr>
        <w:t xml:space="preserve"> \field Condenser Water Inlet Node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node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node from which the DX coil condenser draws its inlet water.</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This</w:t>
      </w:r>
      <w:proofErr w:type="gramEnd"/>
      <w:r w:rsidRPr="005960AF">
        <w:rPr>
          <w:rFonts w:cs="Courier New"/>
          <w:szCs w:val="16"/>
        </w:rPr>
        <w:t xml:space="preserve"> name should match the source side outlet node name in the associated</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water heater tank object.</w:t>
      </w:r>
      <w:proofErr w:type="gramEnd"/>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A8 ,</w:t>
      </w:r>
      <w:proofErr w:type="gramEnd"/>
      <w:r w:rsidRPr="005960AF">
        <w:rPr>
          <w:rFonts w:cs="Courier New"/>
          <w:szCs w:val="16"/>
        </w:rPr>
        <w:t xml:space="preserve"> \field Condenser Water Outlet Node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node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node to which the DX coil condenser sends its outlet water.</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This</w:t>
      </w:r>
      <w:proofErr w:type="gramEnd"/>
      <w:r w:rsidRPr="005960AF">
        <w:rPr>
          <w:rFonts w:cs="Courier New"/>
          <w:szCs w:val="16"/>
        </w:rPr>
        <w:t xml:space="preserve"> name should match the source side inlet node name in the associated</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water heater tank object.</w:t>
      </w:r>
      <w:proofErr w:type="gramEnd"/>
    </w:p>
    <w:p w:rsidR="005960AF" w:rsidRPr="005960AF" w:rsidRDefault="005960AF" w:rsidP="005960AF">
      <w:pPr>
        <w:pStyle w:val="IDDDefinition"/>
        <w:rPr>
          <w:rFonts w:cs="Courier New"/>
          <w:szCs w:val="16"/>
        </w:rPr>
      </w:pPr>
      <w:r w:rsidRPr="005960AF">
        <w:rPr>
          <w:rFonts w:cs="Courier New"/>
          <w:szCs w:val="16"/>
        </w:rPr>
        <w:t xml:space="preserve">  N10, \field Crankcase Heater Capacity</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\default 0</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compressor crankcase heater only operates when the dry-bulb temperature of air</w:t>
      </w:r>
    </w:p>
    <w:p w:rsidR="005960AF" w:rsidRPr="005960AF" w:rsidRDefault="005960AF" w:rsidP="005960AF">
      <w:pPr>
        <w:pStyle w:val="IDDDefinition"/>
        <w:rPr>
          <w:rFonts w:cs="Courier New"/>
          <w:szCs w:val="16"/>
        </w:rPr>
      </w:pPr>
      <w:r w:rsidRPr="005960AF">
        <w:rPr>
          <w:rFonts w:cs="Courier New"/>
          <w:szCs w:val="16"/>
        </w:rPr>
        <w:t xml:space="preserve">       \note surrounding the compressor is below the Maximum Ambient Temperature for Crankcase</w:t>
      </w:r>
    </w:p>
    <w:p w:rsidR="005960AF" w:rsidRPr="005960AF" w:rsidRDefault="005960AF" w:rsidP="005960AF">
      <w:pPr>
        <w:pStyle w:val="IDDDefinition"/>
        <w:rPr>
          <w:rFonts w:cs="Courier New"/>
          <w:szCs w:val="16"/>
        </w:rPr>
      </w:pPr>
      <w:r w:rsidRPr="005960AF">
        <w:rPr>
          <w:rFonts w:cs="Courier New"/>
          <w:szCs w:val="16"/>
        </w:rPr>
        <w:t xml:space="preserve">       \note Heater Operation and the DX coil </w:t>
      </w:r>
      <w:proofErr w:type="gramStart"/>
      <w:r w:rsidRPr="005960AF">
        <w:rPr>
          <w:rFonts w:cs="Courier New"/>
          <w:szCs w:val="16"/>
        </w:rPr>
        <w:t>is</w:t>
      </w:r>
      <w:proofErr w:type="gramEnd"/>
      <w:r w:rsidRPr="005960AF">
        <w:rPr>
          <w:rFonts w:cs="Courier New"/>
          <w:szCs w:val="16"/>
        </w:rPr>
        <w:t xml:space="preserve"> off.  The ambient temperature surrounding the</w:t>
      </w:r>
    </w:p>
    <w:p w:rsidR="005960AF" w:rsidRPr="005960AF" w:rsidRDefault="005960AF" w:rsidP="005960AF">
      <w:pPr>
        <w:pStyle w:val="IDDDefinition"/>
        <w:rPr>
          <w:rFonts w:cs="Courier New"/>
          <w:szCs w:val="16"/>
        </w:rPr>
      </w:pPr>
      <w:r w:rsidRPr="005960AF">
        <w:rPr>
          <w:rFonts w:cs="Courier New"/>
          <w:szCs w:val="16"/>
        </w:rPr>
        <w:t xml:space="preserve">       \note compressor is set by the </w:t>
      </w:r>
      <w:proofErr w:type="spellStart"/>
      <w:r w:rsidRPr="005960AF">
        <w:rPr>
          <w:rFonts w:cs="Courier New"/>
          <w:szCs w:val="16"/>
        </w:rPr>
        <w:t>WaterHeater</w:t>
      </w:r>
      <w:proofErr w:type="gramStart"/>
      <w:r w:rsidRPr="005960AF">
        <w:rPr>
          <w:rFonts w:cs="Courier New"/>
          <w:szCs w:val="16"/>
        </w:rPr>
        <w:t>:HeatPump</w:t>
      </w:r>
      <w:proofErr w:type="spellEnd"/>
      <w:proofErr w:type="gramEnd"/>
      <w:r w:rsidRPr="005960AF">
        <w:rPr>
          <w:rFonts w:cs="Courier New"/>
          <w:szCs w:val="16"/>
        </w:rPr>
        <w:t xml:space="preserve"> parent object (field Compressor Location).</w:t>
      </w:r>
    </w:p>
    <w:p w:rsidR="005960AF" w:rsidRPr="005960AF" w:rsidRDefault="005960AF" w:rsidP="005960AF">
      <w:pPr>
        <w:pStyle w:val="IDDDefinition"/>
        <w:rPr>
          <w:rFonts w:cs="Courier New"/>
          <w:szCs w:val="16"/>
        </w:rPr>
      </w:pPr>
      <w:r w:rsidRPr="005960AF">
        <w:rPr>
          <w:rFonts w:cs="Courier New"/>
          <w:szCs w:val="16"/>
        </w:rPr>
        <w:t xml:space="preserve">  N11, \field Maximum Ambient Temperature for Crankcase Heater Operation</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\default 10</w:t>
      </w:r>
    </w:p>
    <w:p w:rsidR="005960AF" w:rsidRPr="005960AF" w:rsidRDefault="005960AF" w:rsidP="005960AF">
      <w:pPr>
        <w:pStyle w:val="IDDDefinition"/>
        <w:rPr>
          <w:rFonts w:cs="Courier New"/>
          <w:szCs w:val="16"/>
        </w:rPr>
      </w:pPr>
      <w:r w:rsidRPr="005960AF">
        <w:rPr>
          <w:rFonts w:cs="Courier New"/>
          <w:szCs w:val="16"/>
        </w:rPr>
        <w:t xml:space="preserve">       \units C</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The</w:t>
      </w:r>
      <w:proofErr w:type="gramEnd"/>
      <w:r w:rsidRPr="005960AF">
        <w:rPr>
          <w:rFonts w:cs="Courier New"/>
          <w:szCs w:val="16"/>
        </w:rPr>
        <w:t xml:space="preserve"> compressor crankcase heater only operates when the dry-bulb temperature of air</w:t>
      </w:r>
    </w:p>
    <w:p w:rsidR="005960AF" w:rsidRPr="005960AF" w:rsidRDefault="005960AF" w:rsidP="005960AF">
      <w:pPr>
        <w:pStyle w:val="IDDDefinition"/>
        <w:rPr>
          <w:rFonts w:cs="Courier New"/>
          <w:szCs w:val="16"/>
        </w:rPr>
      </w:pPr>
      <w:r w:rsidRPr="005960AF">
        <w:rPr>
          <w:rFonts w:cs="Courier New"/>
          <w:szCs w:val="16"/>
        </w:rPr>
        <w:t xml:space="preserve">       \note surrounding the compressor is below the Maximum Outdoor Temperature for Crankcase</w:t>
      </w:r>
    </w:p>
    <w:p w:rsidR="005960AF" w:rsidRPr="005960AF" w:rsidRDefault="005960AF" w:rsidP="005960AF">
      <w:pPr>
        <w:pStyle w:val="IDDDefinition"/>
        <w:rPr>
          <w:rFonts w:cs="Courier New"/>
          <w:szCs w:val="16"/>
        </w:rPr>
      </w:pPr>
      <w:r w:rsidRPr="005960AF">
        <w:rPr>
          <w:rFonts w:cs="Courier New"/>
          <w:szCs w:val="16"/>
        </w:rPr>
        <w:t xml:space="preserve">       \note Heater Operation and the unit </w:t>
      </w:r>
      <w:proofErr w:type="gramStart"/>
      <w:r w:rsidRPr="005960AF">
        <w:rPr>
          <w:rFonts w:cs="Courier New"/>
          <w:szCs w:val="16"/>
        </w:rPr>
        <w:t>is</w:t>
      </w:r>
      <w:proofErr w:type="gramEnd"/>
      <w:r w:rsidRPr="005960AF">
        <w:rPr>
          <w:rFonts w:cs="Courier New"/>
          <w:szCs w:val="16"/>
        </w:rPr>
        <w:t xml:space="preserve"> off. The ambient temperature surrounding the</w:t>
      </w:r>
    </w:p>
    <w:p w:rsidR="005960AF" w:rsidRPr="005960AF" w:rsidRDefault="005960AF" w:rsidP="005960AF">
      <w:pPr>
        <w:pStyle w:val="IDDDefinition"/>
        <w:rPr>
          <w:rFonts w:cs="Courier New"/>
          <w:szCs w:val="16"/>
        </w:rPr>
      </w:pPr>
      <w:r w:rsidRPr="005960AF">
        <w:rPr>
          <w:rFonts w:cs="Courier New"/>
          <w:szCs w:val="16"/>
        </w:rPr>
        <w:t xml:space="preserve">       \note compressor is set by the </w:t>
      </w:r>
      <w:proofErr w:type="spellStart"/>
      <w:r w:rsidRPr="005960AF">
        <w:rPr>
          <w:rFonts w:cs="Courier New"/>
          <w:szCs w:val="16"/>
        </w:rPr>
        <w:t>WaterHeater</w:t>
      </w:r>
      <w:proofErr w:type="gramStart"/>
      <w:r w:rsidRPr="005960AF">
        <w:rPr>
          <w:rFonts w:cs="Courier New"/>
          <w:szCs w:val="16"/>
        </w:rPr>
        <w:t>:HeatPump</w:t>
      </w:r>
      <w:proofErr w:type="spellEnd"/>
      <w:proofErr w:type="gramEnd"/>
      <w:r w:rsidRPr="005960AF">
        <w:rPr>
          <w:rFonts w:cs="Courier New"/>
          <w:szCs w:val="16"/>
        </w:rPr>
        <w:t xml:space="preserve"> parent object (field Compressor Location).</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A9 ,</w:t>
      </w:r>
      <w:proofErr w:type="gramEnd"/>
      <w:r w:rsidRPr="005960AF">
        <w:rPr>
          <w:rFonts w:cs="Courier New"/>
          <w:szCs w:val="16"/>
        </w:rPr>
        <w:t xml:space="preserve"> \field Evaporator Air Temperature Type for Curve Objects</w:t>
      </w:r>
    </w:p>
    <w:p w:rsidR="005960AF" w:rsidRPr="005960AF" w:rsidRDefault="005960AF" w:rsidP="005960AF">
      <w:pPr>
        <w:pStyle w:val="IDDDefinition"/>
        <w:rPr>
          <w:rFonts w:cs="Courier New"/>
          <w:szCs w:val="16"/>
        </w:rPr>
      </w:pPr>
      <w:r w:rsidRPr="005960AF">
        <w:rPr>
          <w:rFonts w:cs="Courier New"/>
          <w:szCs w:val="16"/>
        </w:rPr>
        <w:t xml:space="preserve">       \type choice</w:t>
      </w:r>
    </w:p>
    <w:p w:rsidR="005960AF" w:rsidRPr="005960AF" w:rsidRDefault="005960AF" w:rsidP="005960AF">
      <w:pPr>
        <w:pStyle w:val="IDDDefinition"/>
        <w:rPr>
          <w:rFonts w:cs="Courier New"/>
          <w:szCs w:val="16"/>
        </w:rPr>
      </w:pPr>
      <w:r w:rsidRPr="005960AF">
        <w:rPr>
          <w:rFonts w:cs="Courier New"/>
          <w:szCs w:val="16"/>
        </w:rPr>
        <w:t xml:space="preserve">       \key </w:t>
      </w:r>
      <w:proofErr w:type="spellStart"/>
      <w:r w:rsidRPr="005960AF">
        <w:rPr>
          <w:rFonts w:cs="Courier New"/>
          <w:szCs w:val="16"/>
        </w:rPr>
        <w:t>DryBulbTemperature</w:t>
      </w:r>
      <w:proofErr w:type="spellEnd"/>
    </w:p>
    <w:p w:rsidR="005960AF" w:rsidRPr="005960AF" w:rsidRDefault="005960AF" w:rsidP="005960AF">
      <w:pPr>
        <w:pStyle w:val="IDDDefinition"/>
        <w:rPr>
          <w:rFonts w:cs="Courier New"/>
          <w:szCs w:val="16"/>
        </w:rPr>
      </w:pPr>
      <w:r w:rsidRPr="005960AF">
        <w:rPr>
          <w:rFonts w:cs="Courier New"/>
          <w:szCs w:val="16"/>
        </w:rPr>
        <w:t xml:space="preserve">       \key </w:t>
      </w:r>
      <w:proofErr w:type="spellStart"/>
      <w:r w:rsidRPr="005960AF">
        <w:rPr>
          <w:rFonts w:cs="Courier New"/>
          <w:szCs w:val="16"/>
        </w:rPr>
        <w:t>WetBulbTemperature</w:t>
      </w:r>
      <w:proofErr w:type="spellEnd"/>
    </w:p>
    <w:p w:rsidR="005960AF" w:rsidRPr="005960AF" w:rsidRDefault="005960AF" w:rsidP="005960AF">
      <w:pPr>
        <w:pStyle w:val="IDDDefinition"/>
        <w:rPr>
          <w:rFonts w:cs="Courier New"/>
          <w:szCs w:val="16"/>
        </w:rPr>
      </w:pPr>
      <w:r w:rsidRPr="005960AF">
        <w:rPr>
          <w:rFonts w:cs="Courier New"/>
          <w:szCs w:val="16"/>
        </w:rPr>
        <w:t xml:space="preserve">       \default </w:t>
      </w:r>
      <w:proofErr w:type="spellStart"/>
      <w:r w:rsidRPr="005960AF">
        <w:rPr>
          <w:rFonts w:cs="Courier New"/>
          <w:szCs w:val="16"/>
        </w:rPr>
        <w:t>WetBulbTemperature</w:t>
      </w:r>
      <w:proofErr w:type="spellEnd"/>
    </w:p>
    <w:p w:rsidR="005960AF" w:rsidRPr="005960AF" w:rsidRDefault="005960AF" w:rsidP="005960AF">
      <w:pPr>
        <w:pStyle w:val="IDDDefinition"/>
        <w:rPr>
          <w:rFonts w:cs="Courier New"/>
          <w:szCs w:val="16"/>
        </w:rPr>
      </w:pPr>
      <w:r w:rsidRPr="005960AF">
        <w:rPr>
          <w:rFonts w:cs="Courier New"/>
          <w:szCs w:val="16"/>
        </w:rPr>
        <w:lastRenderedPageBreak/>
        <w:t xml:space="preserve">       \note Determines temperature type for heating capacity curves and</w:t>
      </w:r>
    </w:p>
    <w:p w:rsidR="005960AF" w:rsidRPr="005960AF" w:rsidRDefault="005960AF" w:rsidP="005960AF">
      <w:pPr>
        <w:pStyle w:val="IDDDefinition"/>
        <w:rPr>
          <w:rFonts w:cs="Courier New"/>
          <w:szCs w:val="16"/>
        </w:rPr>
      </w:pPr>
      <w:r w:rsidRPr="005960AF">
        <w:rPr>
          <w:rFonts w:cs="Courier New"/>
          <w:szCs w:val="16"/>
        </w:rPr>
        <w:t xml:space="preserve">       \note heating COP curves. This input determines whether</w:t>
      </w:r>
    </w:p>
    <w:p w:rsidR="005960AF" w:rsidRPr="005960AF" w:rsidRDefault="005960AF" w:rsidP="005960AF">
      <w:pPr>
        <w:pStyle w:val="IDDDefinition"/>
        <w:rPr>
          <w:rFonts w:cs="Courier New"/>
          <w:szCs w:val="16"/>
        </w:rPr>
      </w:pPr>
      <w:r w:rsidRPr="005960AF">
        <w:rPr>
          <w:rFonts w:cs="Courier New"/>
          <w:szCs w:val="16"/>
        </w:rPr>
        <w:t xml:space="preserve">       \note the inlet air dry-bulb or wet-bulb temperature is used to evaluate these curves. </w:t>
      </w:r>
    </w:p>
    <w:p w:rsidR="005960AF" w:rsidRPr="005960AF" w:rsidRDefault="005960AF" w:rsidP="005960AF">
      <w:pPr>
        <w:pStyle w:val="IDDDefinition"/>
        <w:rPr>
          <w:rFonts w:cs="Courier New"/>
          <w:szCs w:val="16"/>
        </w:rPr>
      </w:pPr>
      <w:r w:rsidRPr="005960AF">
        <w:rPr>
          <w:rFonts w:cs="Courier New"/>
          <w:szCs w:val="16"/>
        </w:rPr>
        <w:t xml:space="preserve">  A10, \field Part Load Fraction Correlation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Part Load Fraction Correlation (function of part load ratio) should be quadratic or cubic.</w:t>
      </w:r>
    </w:p>
    <w:p w:rsidR="005960AF" w:rsidRPr="005960AF" w:rsidRDefault="005960AF" w:rsidP="005960AF">
      <w:pPr>
        <w:pStyle w:val="IDDDefinition"/>
        <w:rPr>
          <w:rFonts w:cs="Courier New"/>
          <w:szCs w:val="16"/>
        </w:rPr>
      </w:pPr>
      <w:r w:rsidRPr="005960AF">
        <w:rPr>
          <w:rFonts w:cs="Courier New"/>
          <w:szCs w:val="16"/>
        </w:rPr>
        <w:t xml:space="preserve">       \note Quadratic curve = a + </w:t>
      </w:r>
      <w:proofErr w:type="gramStart"/>
      <w:r w:rsidRPr="005960AF">
        <w:rPr>
          <w:rFonts w:cs="Courier New"/>
          <w:szCs w:val="16"/>
        </w:rPr>
        <w:t>b(</w:t>
      </w:r>
      <w:proofErr w:type="gramEnd"/>
      <w:r w:rsidRPr="005960AF">
        <w:rPr>
          <w:rFonts w:cs="Courier New"/>
          <w:szCs w:val="16"/>
        </w:rPr>
        <w:t>PLR) + c(PLR)^2.</w:t>
      </w:r>
    </w:p>
    <w:p w:rsidR="005960AF" w:rsidRPr="005960AF" w:rsidRDefault="005960AF" w:rsidP="005960AF">
      <w:pPr>
        <w:pStyle w:val="IDDDefinition"/>
        <w:rPr>
          <w:rFonts w:cs="Courier New"/>
          <w:szCs w:val="16"/>
        </w:rPr>
      </w:pPr>
      <w:r w:rsidRPr="005960AF">
        <w:rPr>
          <w:rFonts w:cs="Courier New"/>
          <w:szCs w:val="16"/>
        </w:rPr>
        <w:t xml:space="preserve">       \note Cubic curve = a + </w:t>
      </w:r>
      <w:proofErr w:type="gramStart"/>
      <w:r w:rsidRPr="005960AF">
        <w:rPr>
          <w:rFonts w:cs="Courier New"/>
          <w:szCs w:val="16"/>
        </w:rPr>
        <w:t>b(</w:t>
      </w:r>
      <w:proofErr w:type="gramEnd"/>
      <w:r w:rsidRPr="005960AF">
        <w:rPr>
          <w:rFonts w:cs="Courier New"/>
          <w:szCs w:val="16"/>
        </w:rPr>
        <w:t>PLR) + c(PLR)^2 + d(PLR)^3.</w:t>
      </w:r>
    </w:p>
    <w:p w:rsidR="005960AF" w:rsidRPr="005960AF" w:rsidRDefault="005960AF" w:rsidP="005960AF">
      <w:pPr>
        <w:pStyle w:val="IDDDefinition"/>
        <w:rPr>
          <w:rFonts w:cs="Courier New"/>
          <w:szCs w:val="16"/>
        </w:rPr>
      </w:pPr>
      <w:r w:rsidRPr="005960AF">
        <w:rPr>
          <w:rFonts w:cs="Courier New"/>
          <w:szCs w:val="16"/>
        </w:rPr>
        <w:t xml:space="preserve">       \note PLR = part load ratio (heating delivered/steady state heating capacity).</w:t>
      </w:r>
    </w:p>
    <w:p w:rsidR="005960AF" w:rsidRPr="005960AF" w:rsidRDefault="005960AF" w:rsidP="005960AF">
      <w:pPr>
        <w:pStyle w:val="IDDDefinition"/>
        <w:rPr>
          <w:rFonts w:cs="Courier New"/>
          <w:szCs w:val="16"/>
        </w:rPr>
      </w:pPr>
      <w:r w:rsidRPr="005960AF">
        <w:rPr>
          <w:rFonts w:cs="Courier New"/>
          <w:szCs w:val="16"/>
        </w:rPr>
        <w:t xml:space="preserve">       \note Use curve coefficients of 1</w:t>
      </w:r>
      <w:proofErr w:type="gramStart"/>
      <w:r w:rsidRPr="005960AF">
        <w:rPr>
          <w:rFonts w:cs="Courier New"/>
          <w:szCs w:val="16"/>
        </w:rPr>
        <w:t>,0,0</w:t>
      </w:r>
      <w:proofErr w:type="gramEnd"/>
      <w:r w:rsidRPr="005960AF">
        <w:rPr>
          <w:rFonts w:cs="Courier New"/>
          <w:szCs w:val="16"/>
        </w:rPr>
        <w:t xml:space="preserve"> or leave this field blank when neglecting performance impacts</w:t>
      </w:r>
    </w:p>
    <w:p w:rsidR="005960AF" w:rsidRPr="005960AF" w:rsidRDefault="005960AF" w:rsidP="005960AF">
      <w:pPr>
        <w:pStyle w:val="IDDDefinition"/>
        <w:rPr>
          <w:rFonts w:cs="Courier New"/>
          <w:szCs w:val="16"/>
        </w:rPr>
      </w:pPr>
      <w:r w:rsidRPr="005960AF">
        <w:rPr>
          <w:rFonts w:cs="Courier New"/>
          <w:szCs w:val="16"/>
        </w:rPr>
        <w:t xml:space="preserve">       \note due to variations in part load ratio.</w:t>
      </w:r>
    </w:p>
    <w:p w:rsidR="005960AF" w:rsidRPr="005960AF" w:rsidRDefault="005960AF" w:rsidP="005960AF">
      <w:pPr>
        <w:pStyle w:val="IDDDefinition"/>
        <w:rPr>
          <w:rFonts w:cs="Courier New"/>
          <w:szCs w:val="16"/>
        </w:rPr>
      </w:pPr>
      <w:r w:rsidRPr="005960AF">
        <w:rPr>
          <w:rFonts w:cs="Courier New"/>
          <w:szCs w:val="16"/>
        </w:rPr>
        <w:t xml:space="preserve">  N12, \field Rated Water Heating Capacity at speed 1</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N13, \field Rated Water Heating COP at speed 1</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N14, \field Rated Sensible Heat Ratio at speed 1</w:t>
      </w:r>
    </w:p>
    <w:p w:rsidR="005960AF" w:rsidRPr="005960AF" w:rsidRDefault="005960AF" w:rsidP="005960AF">
      <w:pPr>
        <w:pStyle w:val="IDDDefinition"/>
        <w:rPr>
          <w:rFonts w:cs="Courier New"/>
          <w:szCs w:val="16"/>
        </w:rPr>
      </w:pPr>
      <w:r w:rsidRPr="005960AF">
        <w:rPr>
          <w:rFonts w:cs="Courier New"/>
          <w:szCs w:val="16"/>
        </w:rPr>
        <w:t xml:space="preserve">       \required-field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N15, \field Speed 1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N16, \field Speed 1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N17, \field Speed 1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A11, \field Speed 1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A12, \field Speed 1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lastRenderedPageBreak/>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A13, \field Speed 1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A14, \field Speed 1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A15, \field Speed 1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A16, \field Speed 1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\required-field</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N18, \field Rated Water Heating Capacity at speed 2</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N19, \field Rated Water Heating COP at speed 2</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N20, \field Rated Sensible Heat Ratio at speed 2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N21, \field Speed 2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N22, \field Speed 2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N23, \field Speed 2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A17, \field Speed 2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lastRenderedPageBreak/>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A18, \field Speed 2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A19, \field Speed 2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A20, \field Speed 2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A21, \field Speed 2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A22, \field Speed 2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N24, \field Rated Water Heating Capacity at speed 3</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N25, \field Rated Water Heating COP at speed 3</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N26, \field Rated Sensible Heat Ratio at speed 3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N27, \field Speed 3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N28, \field Speed 3 Reference Unit Rated Water Flow Rate</w:t>
      </w:r>
    </w:p>
    <w:p w:rsidR="005960AF" w:rsidRPr="005960AF" w:rsidRDefault="005960AF" w:rsidP="005960AF">
      <w:pPr>
        <w:pStyle w:val="IDDDefinition"/>
        <w:rPr>
          <w:rFonts w:cs="Courier New"/>
          <w:szCs w:val="16"/>
        </w:rPr>
      </w:pPr>
      <w:r w:rsidRPr="005960AF">
        <w:rPr>
          <w:rFonts w:cs="Courier New"/>
          <w:szCs w:val="16"/>
        </w:rPr>
        <w:lastRenderedPageBreak/>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N29, \field Speed 3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A23, \field Speed 3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A24, \field Speed 3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A25, \field Speed 3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A26, \field Speed 3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A27, \field Speed 3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A28, \field Speed 3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N30, \field Rated Water Heating Capacity at speed 4</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N31, \field Rated Water Heating COP at speed 4</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N32, \field Rated Sensible Heat Ratio at speed 4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lastRenderedPageBreak/>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N33, \field Speed 4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N34, \field Speed 4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N35, \field Speed 4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A29, \field Speed 4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A30, \field Speed 4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A31, \field Speed 4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A32, \field Speed 4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A33, \field Speed 4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A34, \field Speed 4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N36, \field Rated Water Heating Capacity at speed 5</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N37, \field Rated Water Heating COP at speed 5</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lastRenderedPageBreak/>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N38, \field Rated Sensible Heat Ratio at speed 5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N39, \field Speed 5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N40, \field Speed 5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N41, \field Speed 5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A35, \field Speed 5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A36, \field Speed 5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A37, \field Speed 5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A38, \field Speed 5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A39, \field Speed 5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A40, \field Speed 5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N42, \field Rated Water Heating Capacity at speed 6</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lastRenderedPageBreak/>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N43, \field Rated Water Heating COP at speed 6</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N44, \field Rated Sensible Heat Ratio at speed 6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N45, \field Speed 6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N46, \field Speed 6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N47, \field Speed 6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A41, \field Speed 6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A42, \field Speed 6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A43, \field Speed 6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A44, \field Speed 6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A45, \field Speed 6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A46, \field Speed 6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lastRenderedPageBreak/>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N48, \field Rated Water Heating Capacity at speed 7</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N49, \field Rated Water Heating COP at speed 7</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N50, \field Rated Sensible Heat Ratio at speed 7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N51, \field Speed 7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N52, \field Speed 7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N53, \field Speed 7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A47, \field Speed 7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A48, \field Speed 7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A49, \field Speed 7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A50, \field Speed 7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A51, \field Speed 7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lastRenderedPageBreak/>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A52, \field Speed 7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N54, \field Rated Water Heating Capacity at speed 8</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N55, \field Rated Water Heating COP at speed 8</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N56, \field Rated Sensible Heat Ratio at speed 8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N57, \field Speed 8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N58, \field Speed 8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N59, \field Speed 8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A53, \field Speed 8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A54, \field Speed 8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A55, \field Speed 8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A56, \field Speed 8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lastRenderedPageBreak/>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A57, \field Speed 8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A58, \field Speed 8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N60, \field Rated Water Heating Capacity at speed 9</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N61, \field Rated Water Heating COP at speed 9</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N62, \field Rated Sensible Heat Ratio at speed 9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N63, \field Speed 9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N64, \field Speed 9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N65, \field Speed 9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A59, \field Speed 9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A60, \field Speed 9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A61, \field Speed 9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lastRenderedPageBreak/>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A62, \field Speed 9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A63, \field Speed 9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A64, \field Speed 9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N66, \field Rated Water Heating Capacity at speed 10</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capacity at the rated inlet air temperatures, rated condenser inlet</w:t>
      </w:r>
    </w:p>
    <w:p w:rsidR="005960AF" w:rsidRPr="005960AF" w:rsidRDefault="005960AF" w:rsidP="005960AF">
      <w:pPr>
        <w:pStyle w:val="IDDDefinition"/>
        <w:rPr>
          <w:rFonts w:cs="Courier New"/>
          <w:szCs w:val="16"/>
        </w:rPr>
      </w:pPr>
      <w:r w:rsidRPr="005960AF">
        <w:rPr>
          <w:rFonts w:cs="Courier New"/>
          <w:szCs w:val="16"/>
        </w:rPr>
        <w:t xml:space="preserve">       \note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heat.</w:t>
      </w:r>
    </w:p>
    <w:p w:rsidR="005960AF" w:rsidRPr="005960AF" w:rsidRDefault="005960AF" w:rsidP="005960AF">
      <w:pPr>
        <w:pStyle w:val="IDDDefinition"/>
        <w:rPr>
          <w:rFonts w:cs="Courier New"/>
          <w:szCs w:val="16"/>
        </w:rPr>
      </w:pPr>
      <w:r w:rsidRPr="005960AF">
        <w:rPr>
          <w:rFonts w:cs="Courier New"/>
          <w:szCs w:val="16"/>
        </w:rPr>
        <w:t xml:space="preserve">  N67, \field Rated Water Heating COP at speed 10</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\units W/W</w:t>
      </w:r>
    </w:p>
    <w:p w:rsidR="005960AF" w:rsidRPr="005960AF" w:rsidRDefault="005960AF" w:rsidP="005960AF">
      <w:pPr>
        <w:pStyle w:val="IDDDefinition"/>
        <w:rPr>
          <w:rFonts w:cs="Courier New"/>
          <w:szCs w:val="16"/>
        </w:rPr>
      </w:pPr>
      <w:r w:rsidRPr="005960AF">
        <w:rPr>
          <w:rFonts w:cs="Courier New"/>
          <w:szCs w:val="16"/>
        </w:rPr>
        <w:t xml:space="preserve">       \minimum&gt; 0</w:t>
      </w:r>
    </w:p>
    <w:p w:rsidR="005960AF" w:rsidRPr="005960AF" w:rsidRDefault="005960AF" w:rsidP="005960AF">
      <w:pPr>
        <w:pStyle w:val="IDDDefinition"/>
        <w:rPr>
          <w:rFonts w:cs="Courier New"/>
          <w:szCs w:val="16"/>
        </w:rPr>
      </w:pPr>
      <w:r w:rsidRPr="005960AF">
        <w:rPr>
          <w:rFonts w:cs="Courier New"/>
          <w:szCs w:val="16"/>
        </w:rPr>
        <w:t xml:space="preserve">       \default 3.2</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Heating</w:t>
      </w:r>
      <w:proofErr w:type="gramEnd"/>
      <w:r w:rsidRPr="005960AF">
        <w:rPr>
          <w:rFonts w:cs="Courier New"/>
          <w:szCs w:val="16"/>
        </w:rPr>
        <w:t xml:space="preserve"> coefficient of performance at the rated inlet air and water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w:t>
      </w:r>
      <w:proofErr w:type="gramStart"/>
      <w:r w:rsidRPr="005960AF">
        <w:rPr>
          <w:rFonts w:cs="Courier New"/>
          <w:szCs w:val="16"/>
        </w:rPr>
        <w:t>Can</w:t>
      </w:r>
      <w:proofErr w:type="gramEnd"/>
      <w:r w:rsidRPr="005960AF">
        <w:rPr>
          <w:rFonts w:cs="Courier New"/>
          <w:szCs w:val="16"/>
        </w:rPr>
        <w:t xml:space="preserve"> optionally include condenser pump power and evaporator fan power (see fields below).</w:t>
      </w:r>
    </w:p>
    <w:p w:rsidR="005960AF" w:rsidRPr="005960AF" w:rsidRDefault="005960AF" w:rsidP="005960AF">
      <w:pPr>
        <w:pStyle w:val="IDDDefinition"/>
        <w:rPr>
          <w:rFonts w:cs="Courier New"/>
          <w:szCs w:val="16"/>
        </w:rPr>
      </w:pPr>
      <w:r w:rsidRPr="005960AF">
        <w:rPr>
          <w:rFonts w:cs="Courier New"/>
          <w:szCs w:val="16"/>
        </w:rPr>
        <w:t xml:space="preserve">  N68, \field Rated Sensible Heat Ratio at speed 10 </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0.5</w:t>
      </w:r>
    </w:p>
    <w:p w:rsidR="005960AF" w:rsidRPr="005960AF" w:rsidRDefault="005960AF" w:rsidP="005960AF">
      <w:pPr>
        <w:pStyle w:val="IDDDefinition"/>
        <w:rPr>
          <w:rFonts w:cs="Courier New"/>
          <w:szCs w:val="16"/>
        </w:rPr>
      </w:pPr>
      <w:r w:rsidRPr="005960AF">
        <w:rPr>
          <w:rFonts w:cs="Courier New"/>
          <w:szCs w:val="16"/>
        </w:rPr>
        <w:t xml:space="preserve">       \maximum 1</w:t>
      </w:r>
    </w:p>
    <w:p w:rsidR="005960AF" w:rsidRPr="005960AF" w:rsidRDefault="005960AF" w:rsidP="005960AF">
      <w:pPr>
        <w:pStyle w:val="IDDDefinition"/>
        <w:rPr>
          <w:rFonts w:cs="Courier New"/>
          <w:szCs w:val="16"/>
        </w:rPr>
      </w:pPr>
      <w:r w:rsidRPr="005960AF">
        <w:rPr>
          <w:rFonts w:cs="Courier New"/>
          <w:szCs w:val="16"/>
        </w:rPr>
        <w:t xml:space="preserve">       \default 0.85</w:t>
      </w:r>
    </w:p>
    <w:p w:rsidR="005960AF" w:rsidRPr="005960AF" w:rsidRDefault="005960AF" w:rsidP="005960AF">
      <w:pPr>
        <w:pStyle w:val="IDDDefinition"/>
        <w:rPr>
          <w:rFonts w:cs="Courier New"/>
          <w:szCs w:val="16"/>
        </w:rPr>
      </w:pPr>
      <w:r w:rsidRPr="005960AF">
        <w:rPr>
          <w:rFonts w:cs="Courier New"/>
          <w:szCs w:val="16"/>
        </w:rPr>
        <w:t xml:space="preserve">       \note Gross air-side sensible heat ratio at the rated inlet air temperatures,</w:t>
      </w:r>
    </w:p>
    <w:p w:rsidR="005960AF" w:rsidRPr="005960AF" w:rsidRDefault="005960AF" w:rsidP="005960AF">
      <w:pPr>
        <w:pStyle w:val="IDDDefinition"/>
        <w:rPr>
          <w:rFonts w:cs="Courier New"/>
          <w:szCs w:val="16"/>
        </w:rPr>
      </w:pPr>
      <w:r w:rsidRPr="005960AF">
        <w:rPr>
          <w:rFonts w:cs="Courier New"/>
          <w:szCs w:val="16"/>
        </w:rPr>
        <w:t xml:space="preserve">       \note rated condenser inlet water temperature, rated air flow rate, and rated water flow rate.</w:t>
      </w:r>
    </w:p>
    <w:p w:rsidR="005960AF" w:rsidRPr="005960AF" w:rsidRDefault="005960AF" w:rsidP="005960AF">
      <w:pPr>
        <w:pStyle w:val="IDDDefinition"/>
        <w:rPr>
          <w:rFonts w:cs="Courier New"/>
          <w:szCs w:val="16"/>
        </w:rPr>
      </w:pPr>
      <w:r w:rsidRPr="005960AF">
        <w:rPr>
          <w:rFonts w:cs="Courier New"/>
          <w:szCs w:val="16"/>
        </w:rPr>
        <w:t xml:space="preserve">       \note Sensible heat ratio equals gross sensible cooling capacity divided by gross total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capacity.</w:t>
      </w:r>
      <w:proofErr w:type="gramEnd"/>
      <w:r w:rsidRPr="005960AF">
        <w:rPr>
          <w:rFonts w:cs="Courier New"/>
          <w:szCs w:val="16"/>
        </w:rPr>
        <w:t xml:space="preserve"> Rated SHR (gross) should not include evaporator fan heat, only sensible cooling</w:t>
      </w:r>
    </w:p>
    <w:p w:rsidR="005960AF" w:rsidRPr="005960AF" w:rsidRDefault="005960AF" w:rsidP="005960AF">
      <w:pPr>
        <w:pStyle w:val="IDDDefinition"/>
        <w:rPr>
          <w:rFonts w:cs="Courier New"/>
          <w:szCs w:val="16"/>
        </w:rPr>
      </w:pPr>
      <w:r w:rsidRPr="005960AF">
        <w:rPr>
          <w:rFonts w:cs="Courier New"/>
          <w:szCs w:val="16"/>
        </w:rPr>
        <w:t xml:space="preserve">       </w:t>
      </w:r>
      <w:proofErr w:type="gramStart"/>
      <w:r w:rsidRPr="005960AF">
        <w:rPr>
          <w:rFonts w:cs="Courier New"/>
          <w:szCs w:val="16"/>
        </w:rPr>
        <w:t>\note and dehumidification by the coil alone.</w:t>
      </w:r>
      <w:proofErr w:type="gramEnd"/>
    </w:p>
    <w:p w:rsidR="005960AF" w:rsidRPr="005960AF" w:rsidRDefault="005960AF" w:rsidP="005960AF">
      <w:pPr>
        <w:pStyle w:val="IDDDefinition"/>
        <w:rPr>
          <w:rFonts w:cs="Courier New"/>
          <w:szCs w:val="16"/>
        </w:rPr>
      </w:pPr>
      <w:r w:rsidRPr="005960AF">
        <w:rPr>
          <w:rFonts w:cs="Courier New"/>
          <w:szCs w:val="16"/>
        </w:rPr>
        <w:t xml:space="preserve">  N69, \field Speed 10 Reference Unit Rated Air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N70, \field Speed 10 Reference Unit Rated Water Flow Rate</w:t>
      </w:r>
    </w:p>
    <w:p w:rsidR="005960AF" w:rsidRPr="005960AF" w:rsidRDefault="005960AF" w:rsidP="005960AF">
      <w:pPr>
        <w:pStyle w:val="IDDDefinition"/>
        <w:rPr>
          <w:rFonts w:cs="Courier New"/>
          <w:szCs w:val="16"/>
        </w:rPr>
      </w:pPr>
      <w:r w:rsidRPr="005960AF">
        <w:rPr>
          <w:rFonts w:cs="Courier New"/>
          <w:szCs w:val="16"/>
        </w:rPr>
        <w:t xml:space="preserve">       \units m3/s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N71, \field Speed 10 Reference Unit Water Pump Input Power </w:t>
      </w:r>
      <w:proofErr w:type="gramStart"/>
      <w:r w:rsidRPr="005960AF">
        <w:rPr>
          <w:rFonts w:cs="Courier New"/>
          <w:szCs w:val="16"/>
        </w:rPr>
        <w:t>At</w:t>
      </w:r>
      <w:proofErr w:type="gramEnd"/>
      <w:r w:rsidRPr="005960AF">
        <w:rPr>
          <w:rFonts w:cs="Courier New"/>
          <w:szCs w:val="16"/>
        </w:rPr>
        <w:t xml:space="preserve"> Rated Conditions</w:t>
      </w:r>
    </w:p>
    <w:p w:rsidR="005960AF" w:rsidRPr="005960AF" w:rsidRDefault="005960AF" w:rsidP="005960AF">
      <w:pPr>
        <w:pStyle w:val="IDDDefinition"/>
        <w:rPr>
          <w:rFonts w:cs="Courier New"/>
          <w:szCs w:val="16"/>
        </w:rPr>
      </w:pPr>
      <w:r w:rsidRPr="005960AF">
        <w:rPr>
          <w:rFonts w:cs="Courier New"/>
          <w:szCs w:val="16"/>
        </w:rPr>
        <w:t xml:space="preserve">       \units dimensionless</w:t>
      </w:r>
    </w:p>
    <w:p w:rsidR="005960AF" w:rsidRPr="005960AF" w:rsidRDefault="005960AF" w:rsidP="005960AF">
      <w:pPr>
        <w:pStyle w:val="IDDDefinition"/>
        <w:rPr>
          <w:rFonts w:cs="Courier New"/>
          <w:szCs w:val="16"/>
        </w:rPr>
      </w:pPr>
      <w:r w:rsidRPr="005960AF">
        <w:rPr>
          <w:rFonts w:cs="Courier New"/>
          <w:szCs w:val="16"/>
        </w:rPr>
        <w:t xml:space="preserve">       \type real</w:t>
      </w:r>
    </w:p>
    <w:p w:rsidR="005960AF" w:rsidRPr="005960AF" w:rsidRDefault="005960AF" w:rsidP="005960AF">
      <w:pPr>
        <w:pStyle w:val="IDDDefinition"/>
        <w:rPr>
          <w:rFonts w:cs="Courier New"/>
          <w:szCs w:val="16"/>
        </w:rPr>
      </w:pPr>
      <w:r w:rsidRPr="005960AF">
        <w:rPr>
          <w:rFonts w:cs="Courier New"/>
          <w:szCs w:val="16"/>
        </w:rPr>
        <w:t xml:space="preserve">       \minimum 0</w:t>
      </w:r>
    </w:p>
    <w:p w:rsidR="005960AF" w:rsidRPr="005960AF" w:rsidRDefault="005960AF" w:rsidP="005960AF">
      <w:pPr>
        <w:pStyle w:val="IDDDefinition"/>
        <w:rPr>
          <w:rFonts w:cs="Courier New"/>
          <w:szCs w:val="16"/>
        </w:rPr>
      </w:pPr>
      <w:r w:rsidRPr="005960AF">
        <w:rPr>
          <w:rFonts w:cs="Courier New"/>
          <w:szCs w:val="16"/>
        </w:rPr>
        <w:t xml:space="preserve">  A65, \field Speed 10 Total WH Capacity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A66, \field Speed 10 Total WH Capacity Function of Air Flow Fraction Curve Name</w:t>
      </w:r>
    </w:p>
    <w:p w:rsidR="005960AF" w:rsidRPr="005960AF" w:rsidRDefault="005960AF" w:rsidP="005960AF">
      <w:pPr>
        <w:pStyle w:val="IDDDefinition"/>
        <w:rPr>
          <w:rFonts w:cs="Courier New"/>
          <w:szCs w:val="16"/>
        </w:rPr>
      </w:pPr>
      <w:r w:rsidRPr="005960AF">
        <w:rPr>
          <w:rFonts w:cs="Courier New"/>
          <w:szCs w:val="16"/>
        </w:rPr>
        <w:lastRenderedPageBreak/>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A67, \field Speed 10 Total WH Capacity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p>
    <w:p w:rsidR="005960AF" w:rsidRPr="005960AF" w:rsidRDefault="005960AF" w:rsidP="005960AF">
      <w:pPr>
        <w:pStyle w:val="IDDDefinition"/>
        <w:rPr>
          <w:rFonts w:cs="Courier New"/>
          <w:szCs w:val="16"/>
        </w:rPr>
      </w:pPr>
      <w:r w:rsidRPr="005960AF">
        <w:rPr>
          <w:rFonts w:cs="Courier New"/>
          <w:szCs w:val="16"/>
        </w:rPr>
        <w:t xml:space="preserve">  A68, \field Speed 10 COP Function of Temperature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BiquadraticCurves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:TwoIndependentVariables</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curve = a + b*</w:t>
      </w:r>
      <w:proofErr w:type="spellStart"/>
      <w:r w:rsidRPr="005960AF">
        <w:rPr>
          <w:rFonts w:cs="Courier New"/>
          <w:szCs w:val="16"/>
        </w:rPr>
        <w:t>wb</w:t>
      </w:r>
      <w:proofErr w:type="spellEnd"/>
      <w:r w:rsidRPr="005960AF">
        <w:rPr>
          <w:rFonts w:cs="Courier New"/>
          <w:szCs w:val="16"/>
        </w:rPr>
        <w:t xml:space="preserve"> + c*</w:t>
      </w:r>
      <w:proofErr w:type="spellStart"/>
      <w:r w:rsidRPr="005960AF">
        <w:rPr>
          <w:rFonts w:cs="Courier New"/>
          <w:szCs w:val="16"/>
        </w:rPr>
        <w:t>wb</w:t>
      </w:r>
      <w:proofErr w:type="spellEnd"/>
      <w:r w:rsidRPr="005960AF">
        <w:rPr>
          <w:rFonts w:cs="Courier New"/>
          <w:szCs w:val="16"/>
        </w:rPr>
        <w:t>**2 + d*</w:t>
      </w:r>
      <w:proofErr w:type="spellStart"/>
      <w:r w:rsidRPr="005960AF">
        <w:rPr>
          <w:rFonts w:cs="Courier New"/>
          <w:szCs w:val="16"/>
        </w:rPr>
        <w:t>ewt</w:t>
      </w:r>
      <w:proofErr w:type="spellEnd"/>
      <w:r w:rsidRPr="005960AF">
        <w:rPr>
          <w:rFonts w:cs="Courier New"/>
          <w:szCs w:val="16"/>
        </w:rPr>
        <w:t xml:space="preserve"> + e*</w:t>
      </w:r>
      <w:proofErr w:type="spellStart"/>
      <w:r w:rsidRPr="005960AF">
        <w:rPr>
          <w:rFonts w:cs="Courier New"/>
          <w:szCs w:val="16"/>
        </w:rPr>
        <w:t>ewt</w:t>
      </w:r>
      <w:proofErr w:type="spellEnd"/>
      <w:r w:rsidRPr="005960AF">
        <w:rPr>
          <w:rFonts w:cs="Courier New"/>
          <w:szCs w:val="16"/>
        </w:rPr>
        <w:t>**2 + f*</w:t>
      </w:r>
      <w:proofErr w:type="spellStart"/>
      <w:r w:rsidRPr="005960AF">
        <w:rPr>
          <w:rFonts w:cs="Courier New"/>
          <w:szCs w:val="16"/>
        </w:rPr>
        <w:t>wb</w:t>
      </w:r>
      <w:proofErr w:type="spellEnd"/>
      <w:r w:rsidRPr="005960AF">
        <w:rPr>
          <w:rFonts w:cs="Courier New"/>
          <w:szCs w:val="16"/>
        </w:rPr>
        <w:t>*</w:t>
      </w:r>
      <w:proofErr w:type="spellStart"/>
      <w:r w:rsidRPr="005960AF">
        <w:rPr>
          <w:rFonts w:cs="Courier New"/>
          <w:szCs w:val="16"/>
        </w:rPr>
        <w:t>ewt</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wb</w:t>
      </w:r>
      <w:proofErr w:type="spellEnd"/>
      <w:r w:rsidRPr="005960AF">
        <w:rPr>
          <w:rFonts w:cs="Courier New"/>
          <w:szCs w:val="16"/>
        </w:rPr>
        <w:t xml:space="preserve"> = entering wet-bulb temperature or dry bulb temperature upon selection (C)</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ewt</w:t>
      </w:r>
      <w:proofErr w:type="spellEnd"/>
      <w:r w:rsidRPr="005960AF">
        <w:rPr>
          <w:rFonts w:cs="Courier New"/>
          <w:szCs w:val="16"/>
        </w:rPr>
        <w:t xml:space="preserve"> = water entering temperature seen by the condenser (C)</w:t>
      </w:r>
    </w:p>
    <w:p w:rsidR="005960AF" w:rsidRPr="005960AF" w:rsidRDefault="005960AF" w:rsidP="005960AF">
      <w:pPr>
        <w:pStyle w:val="IDDDefinition"/>
        <w:rPr>
          <w:rFonts w:cs="Courier New"/>
          <w:szCs w:val="16"/>
        </w:rPr>
      </w:pPr>
      <w:r w:rsidRPr="005960AF">
        <w:rPr>
          <w:rFonts w:cs="Courier New"/>
          <w:szCs w:val="16"/>
        </w:rPr>
        <w:t xml:space="preserve">  A69, \field Speed 10 COP Function of Air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proofErr w:type="gramStart"/>
      <w:r w:rsidRPr="005960AF">
        <w:rPr>
          <w:rFonts w:cs="Courier New"/>
          <w:szCs w:val="16"/>
        </w:rPr>
        <w:t>ffa</w:t>
      </w:r>
      <w:proofErr w:type="spellEnd"/>
      <w:proofErr w:type="gramEnd"/>
      <w:r w:rsidRPr="005960AF">
        <w:rPr>
          <w:rFonts w:cs="Courier New"/>
          <w:szCs w:val="16"/>
        </w:rPr>
        <w:t xml:space="preserve"> + c*</w:t>
      </w:r>
      <w:proofErr w:type="spellStart"/>
      <w:r w:rsidRPr="005960AF">
        <w:rPr>
          <w:rFonts w:cs="Courier New"/>
          <w:szCs w:val="16"/>
        </w:rPr>
        <w:t>ffa</w:t>
      </w:r>
      <w:proofErr w:type="spellEnd"/>
      <w:r w:rsidRPr="005960AF">
        <w:rPr>
          <w:rFonts w:cs="Courier New"/>
          <w:szCs w:val="16"/>
        </w:rPr>
        <w:t>**2 + d*</w:t>
      </w:r>
      <w:proofErr w:type="spellStart"/>
      <w:r w:rsidRPr="005960AF">
        <w:rPr>
          <w:rFonts w:cs="Courier New"/>
          <w:szCs w:val="16"/>
        </w:rPr>
        <w:t>ffa</w:t>
      </w:r>
      <w:proofErr w:type="spellEnd"/>
      <w:r w:rsidRPr="005960AF">
        <w:rPr>
          <w:rFonts w:cs="Courier New"/>
          <w:szCs w:val="16"/>
        </w:rPr>
        <w:t>**3</w:t>
      </w:r>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proofErr w:type="gramStart"/>
      <w:r w:rsidRPr="005960AF">
        <w:rPr>
          <w:rFonts w:cs="Courier New"/>
          <w:szCs w:val="16"/>
        </w:rPr>
        <w:t>ffa</w:t>
      </w:r>
      <w:proofErr w:type="spellEnd"/>
      <w:proofErr w:type="gramEnd"/>
      <w:r w:rsidRPr="005960AF">
        <w:rPr>
          <w:rFonts w:cs="Courier New"/>
          <w:szCs w:val="16"/>
        </w:rPr>
        <w:t xml:space="preserve"> = Fraction of the full load Air Flow</w:t>
      </w:r>
    </w:p>
    <w:p w:rsidR="005960AF" w:rsidRPr="005960AF" w:rsidRDefault="005960AF" w:rsidP="005960AF">
      <w:pPr>
        <w:pStyle w:val="IDDDefinition"/>
        <w:rPr>
          <w:rFonts w:cs="Courier New"/>
          <w:szCs w:val="16"/>
        </w:rPr>
      </w:pPr>
      <w:r w:rsidRPr="005960AF">
        <w:rPr>
          <w:rFonts w:cs="Courier New"/>
          <w:szCs w:val="16"/>
        </w:rPr>
        <w:t xml:space="preserve">  A70; \field Speed 10 COP Function of Water Flow Fraction Curve Name</w:t>
      </w:r>
    </w:p>
    <w:p w:rsidR="005960AF" w:rsidRPr="005960AF" w:rsidRDefault="005960AF" w:rsidP="005960AF">
      <w:pPr>
        <w:pStyle w:val="IDDDefinition"/>
        <w:rPr>
          <w:rFonts w:cs="Courier New"/>
          <w:szCs w:val="16"/>
        </w:rPr>
      </w:pPr>
      <w:r w:rsidRPr="005960AF">
        <w:rPr>
          <w:rFonts w:cs="Courier New"/>
          <w:szCs w:val="16"/>
        </w:rPr>
        <w:t xml:space="preserve">       \type object-list</w:t>
      </w:r>
    </w:p>
    <w:p w:rsidR="005960AF" w:rsidRPr="005960AF" w:rsidRDefault="005960AF" w:rsidP="005960AF">
      <w:pPr>
        <w:pStyle w:val="IDDDefinition"/>
        <w:rPr>
          <w:rFonts w:cs="Courier New"/>
          <w:szCs w:val="16"/>
        </w:rPr>
      </w:pPr>
      <w:r w:rsidRPr="005960AF">
        <w:rPr>
          <w:rFonts w:cs="Courier New"/>
          <w:szCs w:val="16"/>
        </w:rPr>
        <w:t xml:space="preserve">       \object-list </w:t>
      </w:r>
      <w:proofErr w:type="spellStart"/>
      <w:r w:rsidRPr="005960AF">
        <w:rPr>
          <w:rFonts w:cs="Courier New"/>
          <w:szCs w:val="16"/>
        </w:rPr>
        <w:t>QuadraticCubicCurves</w:t>
      </w:r>
      <w:proofErr w:type="spellEnd"/>
    </w:p>
    <w:p w:rsidR="005960AF" w:rsidRPr="005960AF"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Table</w:t>
      </w:r>
      <w:proofErr w:type="gramStart"/>
      <w:r w:rsidRPr="005960AF">
        <w:rPr>
          <w:rFonts w:cs="Courier New"/>
          <w:szCs w:val="16"/>
        </w:rPr>
        <w:t>:OneIndependentVariable</w:t>
      </w:r>
      <w:proofErr w:type="spellEnd"/>
      <w:proofErr w:type="gramEnd"/>
      <w:r w:rsidRPr="005960AF">
        <w:rPr>
          <w:rFonts w:cs="Courier New"/>
          <w:szCs w:val="16"/>
        </w:rPr>
        <w:t xml:space="preserve"> object can also be used</w:t>
      </w:r>
    </w:p>
    <w:p w:rsidR="005960AF" w:rsidRPr="005960AF" w:rsidRDefault="005960AF" w:rsidP="005960AF">
      <w:pPr>
        <w:pStyle w:val="IDDDefinition"/>
        <w:rPr>
          <w:rFonts w:cs="Courier New"/>
          <w:szCs w:val="16"/>
        </w:rPr>
      </w:pPr>
      <w:r w:rsidRPr="005960AF">
        <w:rPr>
          <w:rFonts w:cs="Courier New"/>
          <w:szCs w:val="16"/>
        </w:rPr>
        <w:t xml:space="preserve">       \note quadratic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w:t>
      </w:r>
    </w:p>
    <w:p w:rsidR="005960AF" w:rsidRPr="005960AF" w:rsidRDefault="005960AF" w:rsidP="005960AF">
      <w:pPr>
        <w:pStyle w:val="IDDDefinition"/>
        <w:rPr>
          <w:rFonts w:cs="Courier New"/>
          <w:szCs w:val="16"/>
        </w:rPr>
      </w:pPr>
      <w:r w:rsidRPr="005960AF">
        <w:rPr>
          <w:rFonts w:cs="Courier New"/>
          <w:szCs w:val="16"/>
        </w:rPr>
        <w:t xml:space="preserve">       \note cubic curve = a + b*</w:t>
      </w:r>
      <w:proofErr w:type="spellStart"/>
      <w:r w:rsidRPr="005960AF">
        <w:rPr>
          <w:rFonts w:cs="Courier New"/>
          <w:szCs w:val="16"/>
        </w:rPr>
        <w:t>ffw</w:t>
      </w:r>
      <w:proofErr w:type="spellEnd"/>
      <w:r w:rsidRPr="005960AF">
        <w:rPr>
          <w:rFonts w:cs="Courier New"/>
          <w:szCs w:val="16"/>
        </w:rPr>
        <w:t xml:space="preserve"> + c*</w:t>
      </w:r>
      <w:proofErr w:type="spellStart"/>
      <w:r w:rsidRPr="005960AF">
        <w:rPr>
          <w:rFonts w:cs="Courier New"/>
          <w:szCs w:val="16"/>
        </w:rPr>
        <w:t>ffw</w:t>
      </w:r>
      <w:proofErr w:type="spellEnd"/>
      <w:r w:rsidRPr="005960AF">
        <w:rPr>
          <w:rFonts w:cs="Courier New"/>
          <w:szCs w:val="16"/>
        </w:rPr>
        <w:t>**2 + d*</w:t>
      </w:r>
      <w:proofErr w:type="spellStart"/>
      <w:r w:rsidRPr="005960AF">
        <w:rPr>
          <w:rFonts w:cs="Courier New"/>
          <w:szCs w:val="16"/>
        </w:rPr>
        <w:t>ffw</w:t>
      </w:r>
      <w:proofErr w:type="spellEnd"/>
      <w:r w:rsidRPr="005960AF">
        <w:rPr>
          <w:rFonts w:cs="Courier New"/>
          <w:szCs w:val="16"/>
        </w:rPr>
        <w:t>**3</w:t>
      </w:r>
    </w:p>
    <w:p w:rsidR="0084749E" w:rsidRDefault="005960AF" w:rsidP="005960AF">
      <w:pPr>
        <w:pStyle w:val="IDDDefinition"/>
        <w:rPr>
          <w:rFonts w:cs="Courier New"/>
          <w:szCs w:val="16"/>
        </w:rPr>
      </w:pPr>
      <w:r w:rsidRPr="005960AF">
        <w:rPr>
          <w:rFonts w:cs="Courier New"/>
          <w:szCs w:val="16"/>
        </w:rPr>
        <w:t xml:space="preserve">       \note </w:t>
      </w:r>
      <w:proofErr w:type="spellStart"/>
      <w:r w:rsidRPr="005960AF">
        <w:rPr>
          <w:rFonts w:cs="Courier New"/>
          <w:szCs w:val="16"/>
        </w:rPr>
        <w:t>ffw</w:t>
      </w:r>
      <w:proofErr w:type="spellEnd"/>
      <w:r w:rsidRPr="005960AF">
        <w:rPr>
          <w:rFonts w:cs="Courier New"/>
          <w:szCs w:val="16"/>
        </w:rPr>
        <w:t xml:space="preserve"> = Fraction of the full load Water Flow</w:t>
      </w:r>
      <w:r w:rsidRPr="005960AF">
        <w:rPr>
          <w:rFonts w:cs="Courier New"/>
          <w:szCs w:val="16"/>
        </w:rPr>
        <w:tab/>
        <w:t xml:space="preserve">  </w:t>
      </w:r>
    </w:p>
    <w:p w:rsidR="0084749E" w:rsidRDefault="0084749E" w:rsidP="00EF751C">
      <w:pPr>
        <w:pStyle w:val="IDDDefinition"/>
        <w:rPr>
          <w:rFonts w:cs="Courier New"/>
          <w:szCs w:val="16"/>
        </w:rPr>
      </w:pPr>
    </w:p>
    <w:p w:rsidR="000A390D" w:rsidRDefault="000A390D" w:rsidP="000A390D">
      <w:pPr>
        <w:pStyle w:val="BodyText"/>
      </w:pPr>
      <w:r>
        <w:t>An example of this st</w:t>
      </w:r>
      <w:r w:rsidR="00261867">
        <w:t>at</w:t>
      </w:r>
      <w:r>
        <w:t>ement in an IDF is:</w:t>
      </w:r>
    </w:p>
    <w:p w:rsidR="00D37E12" w:rsidRDefault="00D37E12" w:rsidP="00D37E12">
      <w:pPr>
        <w:pStyle w:val="IDDDefinition"/>
      </w:pPr>
      <w:proofErr w:type="spellStart"/>
      <w:r>
        <w:lastRenderedPageBreak/>
        <w:t>Coil</w:t>
      </w:r>
      <w:proofErr w:type="gramStart"/>
      <w:r>
        <w:t>:WaterHeating:AirToWaterHeatPump:VariableSpeed</w:t>
      </w:r>
      <w:proofErr w:type="spellEnd"/>
      <w:proofErr w:type="gramEnd"/>
      <w:r>
        <w:t>,</w:t>
      </w:r>
    </w:p>
    <w:p w:rsidR="00D37E12" w:rsidRDefault="00D37E12" w:rsidP="00D37E12">
      <w:pPr>
        <w:pStyle w:val="IDDDefinition"/>
      </w:pPr>
      <w:r>
        <w:t xml:space="preserve">    </w:t>
      </w:r>
      <w:proofErr w:type="spellStart"/>
      <w:proofErr w:type="gramStart"/>
      <w:r>
        <w:t>HPWHDXCoilVS</w:t>
      </w:r>
      <w:proofErr w:type="spellEnd"/>
      <w:r>
        <w:t>,            !-</w:t>
      </w:r>
      <w:proofErr w:type="gramEnd"/>
      <w:r>
        <w:t xml:space="preserve"> Name</w:t>
      </w:r>
    </w:p>
    <w:p w:rsidR="00D37E12" w:rsidRDefault="00D37E12" w:rsidP="00D37E12">
      <w:pPr>
        <w:pStyle w:val="IDDDefinition"/>
      </w:pPr>
      <w:r>
        <w:t xml:space="preserve">    </w:t>
      </w:r>
      <w:proofErr w:type="gramStart"/>
      <w:r>
        <w:t>10,</w:t>
      </w:r>
      <w:r>
        <w:tab/>
      </w:r>
      <w:r>
        <w:tab/>
      </w:r>
      <w:r>
        <w:tab/>
        <w:t xml:space="preserve">  !-</w:t>
      </w:r>
      <w:proofErr w:type="gramEnd"/>
      <w:r>
        <w:t xml:space="preserve"> Number of Speeds</w:t>
      </w:r>
    </w:p>
    <w:p w:rsidR="00D37E12" w:rsidRDefault="00D37E12" w:rsidP="00D37E12">
      <w:pPr>
        <w:pStyle w:val="IDDDefinition"/>
      </w:pPr>
      <w:r>
        <w:t xml:space="preserve">    </w:t>
      </w:r>
      <w:proofErr w:type="gramStart"/>
      <w:r>
        <w:t>10,</w:t>
      </w:r>
      <w:r>
        <w:tab/>
      </w:r>
      <w:r>
        <w:tab/>
      </w:r>
      <w:r>
        <w:tab/>
        <w:t xml:space="preserve">  !-</w:t>
      </w:r>
      <w:proofErr w:type="gramEnd"/>
      <w:r>
        <w:t xml:space="preserve"> Nominal speed level</w:t>
      </w:r>
    </w:p>
    <w:p w:rsidR="00D37E12" w:rsidRDefault="00D37E12" w:rsidP="00D37E12">
      <w:pPr>
        <w:pStyle w:val="IDDDefinition"/>
      </w:pPr>
      <w:r>
        <w:t xml:space="preserve">    </w:t>
      </w:r>
      <w:proofErr w:type="gramStart"/>
      <w:r>
        <w:t>4000.0,                  !-</w:t>
      </w:r>
      <w:proofErr w:type="gramEnd"/>
      <w:r>
        <w:t xml:space="preserve"> Rated Heating Capacity {W} at the nominal speed level</w:t>
      </w:r>
    </w:p>
    <w:p w:rsidR="00D37E12" w:rsidRDefault="00D37E12" w:rsidP="00D37E12">
      <w:pPr>
        <w:pStyle w:val="IDDDefinition"/>
      </w:pPr>
      <w:r>
        <w:t xml:space="preserve">    </w:t>
      </w:r>
      <w:proofErr w:type="gramStart"/>
      <w:r>
        <w:t>29.44,                   !-</w:t>
      </w:r>
      <w:proofErr w:type="gramEnd"/>
      <w:r>
        <w:t xml:space="preserve"> Rated Evaporator Inlet Air Dry-Bulb Temperature {C}</w:t>
      </w:r>
    </w:p>
    <w:p w:rsidR="00D37E12" w:rsidRDefault="00D37E12" w:rsidP="00D37E12">
      <w:pPr>
        <w:pStyle w:val="IDDDefinition"/>
      </w:pPr>
      <w:r>
        <w:t xml:space="preserve">    </w:t>
      </w:r>
      <w:proofErr w:type="gramStart"/>
      <w:r>
        <w:t>22.22,                   !-</w:t>
      </w:r>
      <w:proofErr w:type="gramEnd"/>
      <w:r>
        <w:t xml:space="preserve"> Rated Evaporator Inlet Air Wet-Bulb Temperature {C}</w:t>
      </w:r>
    </w:p>
    <w:p w:rsidR="00D37E12" w:rsidRDefault="00D37E12" w:rsidP="00D37E12">
      <w:pPr>
        <w:pStyle w:val="IDDDefinition"/>
      </w:pPr>
      <w:r>
        <w:t xml:space="preserve">    </w:t>
      </w:r>
      <w:proofErr w:type="gramStart"/>
      <w:r>
        <w:t>55.72,                   !-</w:t>
      </w:r>
      <w:proofErr w:type="gramEnd"/>
      <w:r>
        <w:t xml:space="preserve"> Rated Condenser Inlet Water Temperature {C}</w:t>
      </w:r>
    </w:p>
    <w:p w:rsidR="00D37E12" w:rsidRDefault="00D37E12" w:rsidP="00D37E12">
      <w:pPr>
        <w:pStyle w:val="IDDDefinition"/>
      </w:pPr>
      <w:r>
        <w:t xml:space="preserve">    </w:t>
      </w:r>
      <w:proofErr w:type="spellStart"/>
      <w:proofErr w:type="gramStart"/>
      <w:r>
        <w:t>autocalculate</w:t>
      </w:r>
      <w:proofErr w:type="spellEnd"/>
      <w:proofErr w:type="gramEnd"/>
      <w:r>
        <w:t>,           !- Rated Evaporator Air Flow Rate {m3/s}</w:t>
      </w:r>
    </w:p>
    <w:p w:rsidR="00D37E12" w:rsidRDefault="00D37E12" w:rsidP="00D37E12">
      <w:pPr>
        <w:pStyle w:val="IDDDefinition"/>
      </w:pPr>
      <w:r>
        <w:t xml:space="preserve">    </w:t>
      </w:r>
      <w:proofErr w:type="spellStart"/>
      <w:proofErr w:type="gramStart"/>
      <w:r>
        <w:t>autocalculate</w:t>
      </w:r>
      <w:proofErr w:type="spellEnd"/>
      <w:proofErr w:type="gramEnd"/>
      <w:r>
        <w:t>,           !- Rated Condenser Water Flow Rate {m3/s}</w:t>
      </w:r>
    </w:p>
    <w:p w:rsidR="00D37E12" w:rsidRDefault="00D37E12" w:rsidP="00D37E12">
      <w:pPr>
        <w:pStyle w:val="IDDDefinition"/>
      </w:pPr>
      <w:r>
        <w:t xml:space="preserve">    </w:t>
      </w:r>
      <w:proofErr w:type="gramStart"/>
      <w:r>
        <w:t>No,                      !-</w:t>
      </w:r>
      <w:proofErr w:type="gramEnd"/>
      <w:r>
        <w:t xml:space="preserve"> Evaporator Fan Power Included in Rated COP</w:t>
      </w:r>
    </w:p>
    <w:p w:rsidR="00D37E12" w:rsidRDefault="00D37E12" w:rsidP="00D37E12">
      <w:pPr>
        <w:pStyle w:val="IDDDefinition"/>
      </w:pPr>
      <w:r>
        <w:t xml:space="preserve">    </w:t>
      </w:r>
      <w:proofErr w:type="gramStart"/>
      <w:r>
        <w:t>No,                      !-</w:t>
      </w:r>
      <w:proofErr w:type="gramEnd"/>
      <w:r>
        <w:t xml:space="preserve"> Condenser Pump Power Included in Rated COP</w:t>
      </w:r>
    </w:p>
    <w:p w:rsidR="00D37E12" w:rsidRDefault="00D37E12" w:rsidP="00D37E12">
      <w:pPr>
        <w:pStyle w:val="IDDDefinition"/>
      </w:pPr>
      <w:r>
        <w:t xml:space="preserve">    </w:t>
      </w:r>
      <w:proofErr w:type="gramStart"/>
      <w:r>
        <w:t>No,                      !-</w:t>
      </w:r>
      <w:proofErr w:type="gramEnd"/>
      <w:r>
        <w:t xml:space="preserve"> Condenser Pump Heat Included in Rated Heating Capacity and Rated COP</w:t>
      </w:r>
    </w:p>
    <w:p w:rsidR="00D37E12" w:rsidRDefault="00D37E12" w:rsidP="00D37E12">
      <w:pPr>
        <w:pStyle w:val="IDDDefinition"/>
      </w:pPr>
      <w:r>
        <w:t xml:space="preserve">    </w:t>
      </w:r>
      <w:proofErr w:type="gramStart"/>
      <w:r>
        <w:t>0.1,                     !-</w:t>
      </w:r>
      <w:proofErr w:type="gramEnd"/>
      <w:r>
        <w:t xml:space="preserve"> Fraction of Condenser Pump Heat to Water</w:t>
      </w:r>
    </w:p>
    <w:p w:rsidR="00D37E12" w:rsidRDefault="00D37E12" w:rsidP="00D37E12">
      <w:pPr>
        <w:pStyle w:val="IDDDefinition"/>
      </w:pPr>
      <w:r>
        <w:t xml:space="preserve">    </w:t>
      </w:r>
      <w:proofErr w:type="spellStart"/>
      <w:proofErr w:type="gramStart"/>
      <w:r>
        <w:t>HPWHInletAirMixerNode</w:t>
      </w:r>
      <w:proofErr w:type="spellEnd"/>
      <w:r>
        <w:t>,   !-</w:t>
      </w:r>
      <w:proofErr w:type="gramEnd"/>
      <w:r>
        <w:t xml:space="preserve"> Evaporator Air Inlet Node Name</w:t>
      </w:r>
    </w:p>
    <w:p w:rsidR="00D37E12" w:rsidRDefault="00D37E12" w:rsidP="00D37E12">
      <w:pPr>
        <w:pStyle w:val="IDDDefinition"/>
      </w:pPr>
      <w:r>
        <w:t xml:space="preserve">    </w:t>
      </w:r>
      <w:proofErr w:type="spellStart"/>
      <w:r>
        <w:t>HPWHDXCoilAirOutletNode</w:t>
      </w:r>
      <w:proofErr w:type="spellEnd"/>
      <w:proofErr w:type="gramStart"/>
      <w:r>
        <w:t>, !</w:t>
      </w:r>
      <w:proofErr w:type="gramEnd"/>
      <w:r>
        <w:t>- Evaporator Air Outlet Node Name</w:t>
      </w:r>
    </w:p>
    <w:p w:rsidR="00D37E12" w:rsidRDefault="00D37E12" w:rsidP="00D37E12">
      <w:pPr>
        <w:pStyle w:val="IDDDefinition"/>
      </w:pPr>
      <w:r>
        <w:t xml:space="preserve">    </w:t>
      </w:r>
      <w:proofErr w:type="spellStart"/>
      <w:proofErr w:type="gramStart"/>
      <w:r>
        <w:t>HPWHWaterInletNode</w:t>
      </w:r>
      <w:proofErr w:type="spellEnd"/>
      <w:r>
        <w:t>,      !-</w:t>
      </w:r>
      <w:proofErr w:type="gramEnd"/>
      <w:r>
        <w:t xml:space="preserve"> Condenser Water Inlet Node Name</w:t>
      </w:r>
    </w:p>
    <w:p w:rsidR="00D37E12" w:rsidRDefault="00D37E12" w:rsidP="00D37E12">
      <w:pPr>
        <w:pStyle w:val="IDDDefinition"/>
      </w:pPr>
      <w:r>
        <w:t xml:space="preserve">    </w:t>
      </w:r>
      <w:proofErr w:type="spellStart"/>
      <w:proofErr w:type="gramStart"/>
      <w:r>
        <w:t>HPWHWaterOutletNode</w:t>
      </w:r>
      <w:proofErr w:type="spellEnd"/>
      <w:r>
        <w:t>,     !-</w:t>
      </w:r>
      <w:proofErr w:type="gramEnd"/>
      <w:r>
        <w:t xml:space="preserve"> Condenser Water Outlet Node Name</w:t>
      </w:r>
    </w:p>
    <w:p w:rsidR="00D37E12" w:rsidRDefault="00D37E12" w:rsidP="00D37E12">
      <w:pPr>
        <w:pStyle w:val="IDDDefinition"/>
      </w:pPr>
      <w:r>
        <w:t xml:space="preserve">    </w:t>
      </w:r>
      <w:proofErr w:type="gramStart"/>
      <w:r>
        <w:t>100.0,                   !-</w:t>
      </w:r>
      <w:proofErr w:type="gramEnd"/>
      <w:r>
        <w:t xml:space="preserve"> Crankcase Heater Capacity {W}</w:t>
      </w:r>
    </w:p>
    <w:p w:rsidR="00D37E12" w:rsidRDefault="00D37E12" w:rsidP="00D37E12">
      <w:pPr>
        <w:pStyle w:val="IDDDefinition"/>
      </w:pPr>
      <w:r>
        <w:t xml:space="preserve">    </w:t>
      </w:r>
      <w:proofErr w:type="gramStart"/>
      <w:r>
        <w:t>5.0,                     !-</w:t>
      </w:r>
      <w:proofErr w:type="gramEnd"/>
      <w:r>
        <w:t xml:space="preserve"> Maximum Ambient Temperature for Crankcase Heater Operation {C}</w:t>
      </w:r>
    </w:p>
    <w:p w:rsidR="00D37E12" w:rsidRDefault="00D37E12" w:rsidP="00D37E12">
      <w:pPr>
        <w:pStyle w:val="IDDDefinition"/>
      </w:pPr>
      <w:r>
        <w:t xml:space="preserve">    </w:t>
      </w:r>
      <w:proofErr w:type="spellStart"/>
      <w:proofErr w:type="gramStart"/>
      <w:r>
        <w:t>WetBulbTemperature</w:t>
      </w:r>
      <w:proofErr w:type="spellEnd"/>
      <w:r>
        <w:t>,      !-</w:t>
      </w:r>
      <w:proofErr w:type="gramEnd"/>
      <w:r>
        <w:t xml:space="preserve"> Evaporator Air Temperature Type for Curve Objects</w:t>
      </w:r>
    </w:p>
    <w:p w:rsidR="00D37E12" w:rsidRDefault="00D37E12" w:rsidP="00D37E12">
      <w:pPr>
        <w:pStyle w:val="IDDDefinition"/>
      </w:pPr>
      <w:r>
        <w:t xml:space="preserve">    </w:t>
      </w:r>
      <w:proofErr w:type="gramStart"/>
      <w:r>
        <w:t>HPWHPLFFPLR,             !-</w:t>
      </w:r>
      <w:proofErr w:type="gramEnd"/>
      <w:r>
        <w:t xml:space="preserve"> Part Load Fraction Correlation Curve Name</w:t>
      </w:r>
    </w:p>
    <w:p w:rsidR="00D37E12" w:rsidRDefault="00D37E12" w:rsidP="00D37E12">
      <w:pPr>
        <w:pStyle w:val="IDDDefinition"/>
      </w:pPr>
      <w:r>
        <w:t xml:space="preserve">    </w:t>
      </w:r>
      <w:proofErr w:type="gramStart"/>
      <w:r>
        <w:t>400.00,</w:t>
      </w:r>
      <w:r>
        <w:tab/>
      </w:r>
      <w:r>
        <w:tab/>
      </w:r>
      <w:r>
        <w:tab/>
        <w:t xml:space="preserve">  !-</w:t>
      </w:r>
      <w:proofErr w:type="gramEnd"/>
      <w:r>
        <w:t xml:space="preserve"> Speed 1 Water Heating capacity {W} of Reference Unit</w:t>
      </w:r>
    </w:p>
    <w:p w:rsidR="00D37E12" w:rsidRDefault="00D37E12" w:rsidP="00D37E12">
      <w:pPr>
        <w:pStyle w:val="IDDDefinition"/>
      </w:pPr>
      <w:r>
        <w:t xml:space="preserve">    </w:t>
      </w:r>
      <w:proofErr w:type="gramStart"/>
      <w:r>
        <w:t xml:space="preserve">5.0, </w:t>
      </w:r>
      <w:r>
        <w:tab/>
      </w:r>
      <w:r>
        <w:tab/>
      </w:r>
      <w:r>
        <w:tab/>
        <w:t xml:space="preserve">  !-</w:t>
      </w:r>
      <w:proofErr w:type="gramEnd"/>
      <w:r>
        <w:t xml:space="preserve"> Speed 1 Water Heating COP {W/W} of Reference Unit</w:t>
      </w:r>
    </w:p>
    <w:p w:rsidR="00D37E12" w:rsidRDefault="00D37E12" w:rsidP="00D37E12">
      <w:pPr>
        <w:pStyle w:val="IDDDefinition"/>
      </w:pPr>
      <w:r>
        <w:t xml:space="preserve">    </w:t>
      </w:r>
      <w:proofErr w:type="gramStart"/>
      <w:r>
        <w:t xml:space="preserve">0.80, </w:t>
      </w:r>
      <w:r>
        <w:tab/>
      </w:r>
      <w:r>
        <w:tab/>
      </w:r>
      <w:r>
        <w:tab/>
        <w:t xml:space="preserve">  !-</w:t>
      </w:r>
      <w:proofErr w:type="gramEnd"/>
      <w:r>
        <w:t xml:space="preserve"> Speed 1 Sensible Heat Transfer Ratio of Reference Unit</w:t>
      </w:r>
    </w:p>
    <w:p w:rsidR="00D37E12" w:rsidRDefault="00D37E12" w:rsidP="00D37E12">
      <w:pPr>
        <w:pStyle w:val="IDDDefinition"/>
      </w:pPr>
      <w:r>
        <w:t xml:space="preserve">    </w:t>
      </w:r>
      <w:proofErr w:type="gramStart"/>
      <w:r>
        <w:t>0.020140,                !-</w:t>
      </w:r>
      <w:proofErr w:type="gramEnd"/>
      <w:r>
        <w:t xml:space="preserve"> Speed 1 Air Flow Rate of Reference Unit</w:t>
      </w:r>
    </w:p>
    <w:p w:rsidR="00D37E12" w:rsidRDefault="00D37E12" w:rsidP="00D37E12">
      <w:pPr>
        <w:pStyle w:val="IDDDefinition"/>
      </w:pPr>
      <w:r>
        <w:t xml:space="preserve">    </w:t>
      </w:r>
      <w:proofErr w:type="gramStart"/>
      <w:r>
        <w:t>0.000018,                !-</w:t>
      </w:r>
      <w:proofErr w:type="gramEnd"/>
      <w:r>
        <w:t xml:space="preserve"> Speed 1 water Air Flow Rate of Reference Unit</w:t>
      </w:r>
    </w:p>
    <w:p w:rsidR="00D37E12" w:rsidRDefault="00D37E12" w:rsidP="00D37E12">
      <w:pPr>
        <w:pStyle w:val="IDDDefinition"/>
      </w:pPr>
      <w:r>
        <w:t xml:space="preserve">    </w:t>
      </w:r>
      <w:proofErr w:type="gramStart"/>
      <w:r>
        <w:t>10.0,                    !-</w:t>
      </w:r>
      <w:proofErr w:type="gramEnd"/>
      <w:r>
        <w:t xml:space="preserve"> Speed 1 Water Pump Power of Reference Unit</w:t>
      </w:r>
      <w:r>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800.00,</w:t>
      </w:r>
      <w:r>
        <w:tab/>
      </w:r>
      <w:r>
        <w:tab/>
      </w:r>
      <w:r>
        <w:tab/>
        <w:t xml:space="preserve">  </w:t>
      </w:r>
      <w:r w:rsidR="00D37E12">
        <w:t>!-</w:t>
      </w:r>
      <w:proofErr w:type="gramEnd"/>
      <w:r w:rsidR="00D37E12">
        <w:t xml:space="preserve"> Speed 2 Water Heating capacity {W} of Reference Unit</w:t>
      </w:r>
    </w:p>
    <w:p w:rsidR="00D37E12" w:rsidRDefault="005F29B3" w:rsidP="00D37E12">
      <w:pPr>
        <w:pStyle w:val="IDDDefinition"/>
      </w:pPr>
      <w:r>
        <w:t xml:space="preserve">    </w:t>
      </w:r>
      <w:proofErr w:type="gramStart"/>
      <w:r>
        <w:t xml:space="preserve">4.8, </w:t>
      </w:r>
      <w:r>
        <w:tab/>
      </w:r>
      <w:r>
        <w:tab/>
      </w:r>
      <w:r>
        <w:tab/>
        <w:t xml:space="preserve">  </w:t>
      </w:r>
      <w:r w:rsidR="00D37E12">
        <w:t>!-</w:t>
      </w:r>
      <w:proofErr w:type="gramEnd"/>
      <w:r w:rsidR="00D37E12">
        <w:t xml:space="preserve"> Speed 2 Water Heating COP {W/W} of Reference Unit</w:t>
      </w:r>
    </w:p>
    <w:p w:rsidR="00D37E12" w:rsidRDefault="005F29B3" w:rsidP="00D37E12">
      <w:pPr>
        <w:pStyle w:val="IDDDefinition"/>
      </w:pPr>
      <w:r>
        <w:t xml:space="preserve">    </w:t>
      </w:r>
      <w:proofErr w:type="gramStart"/>
      <w:r>
        <w:t xml:space="preserve">0.79, </w:t>
      </w:r>
      <w:r>
        <w:tab/>
      </w:r>
      <w:r>
        <w:tab/>
      </w:r>
      <w:r>
        <w:tab/>
        <w:t xml:space="preserve">  </w:t>
      </w:r>
      <w:r w:rsidR="00D37E12">
        <w:t>!-</w:t>
      </w:r>
      <w:proofErr w:type="gramEnd"/>
      <w:r w:rsidR="00D37E12">
        <w:t xml:space="preserve"> Speed 2 Sensible Heat Transfer Ratio of Reference Unit</w:t>
      </w:r>
    </w:p>
    <w:p w:rsidR="00D37E12" w:rsidRDefault="005F29B3" w:rsidP="00D37E12">
      <w:pPr>
        <w:pStyle w:val="IDDDefinition"/>
      </w:pPr>
      <w:r>
        <w:t xml:space="preserve">    </w:t>
      </w:r>
      <w:proofErr w:type="gramStart"/>
      <w:r w:rsidR="00D37E12">
        <w:t>0.040280,                !-</w:t>
      </w:r>
      <w:proofErr w:type="gramEnd"/>
      <w:r w:rsidR="00D37E12">
        <w:t xml:space="preserve"> Speed 2 Air Flow Rate of Reference Unit</w:t>
      </w:r>
    </w:p>
    <w:p w:rsidR="00D37E12" w:rsidRDefault="005F29B3" w:rsidP="00D37E12">
      <w:pPr>
        <w:pStyle w:val="IDDDefinition"/>
      </w:pPr>
      <w:r>
        <w:t xml:space="preserve">    </w:t>
      </w:r>
      <w:proofErr w:type="gramStart"/>
      <w:r w:rsidR="00D37E12">
        <w:t>0.000036,                !-</w:t>
      </w:r>
      <w:proofErr w:type="gramEnd"/>
      <w:r w:rsidR="00D37E12">
        <w:t xml:space="preserve"> Speed 2 water Air Flow Rate of Reference Unit</w:t>
      </w:r>
    </w:p>
    <w:p w:rsidR="00D37E12" w:rsidRDefault="005F29B3" w:rsidP="00D37E12">
      <w:pPr>
        <w:pStyle w:val="IDDDefinition"/>
      </w:pPr>
      <w:r>
        <w:t xml:space="preserve">    </w:t>
      </w:r>
      <w:proofErr w:type="gramStart"/>
      <w:r w:rsidR="00522484">
        <w:t>2</w:t>
      </w:r>
      <w:r w:rsidR="00D37E12">
        <w:t>0.0,                    !-</w:t>
      </w:r>
      <w:proofErr w:type="gramEnd"/>
      <w:r w:rsidR="00D37E12">
        <w:t xml:space="preserve"> Speed 2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1200.00,</w:t>
      </w:r>
      <w:r>
        <w:tab/>
      </w:r>
      <w:r>
        <w:tab/>
        <w:t xml:space="preserve">  </w:t>
      </w:r>
      <w:r w:rsidR="00D37E12">
        <w:t>!-</w:t>
      </w:r>
      <w:proofErr w:type="gramEnd"/>
      <w:r w:rsidR="00D37E12">
        <w:t xml:space="preserve"> Speed 3 Water Heating capacity {W} of Reference Unit</w:t>
      </w:r>
    </w:p>
    <w:p w:rsidR="00D37E12" w:rsidRDefault="005F29B3" w:rsidP="00D37E12">
      <w:pPr>
        <w:pStyle w:val="IDDDefinition"/>
      </w:pPr>
      <w:r>
        <w:t xml:space="preserve">    </w:t>
      </w:r>
      <w:proofErr w:type="gramStart"/>
      <w:r>
        <w:t xml:space="preserve">4.4, </w:t>
      </w:r>
      <w:r>
        <w:tab/>
      </w:r>
      <w:r>
        <w:tab/>
      </w:r>
      <w:r>
        <w:tab/>
        <w:t xml:space="preserve">  </w:t>
      </w:r>
      <w:r w:rsidR="00D37E12">
        <w:t>!-</w:t>
      </w:r>
      <w:proofErr w:type="gramEnd"/>
      <w:r w:rsidR="00D37E12">
        <w:t xml:space="preserve"> Speed 3 Water Heating COP {W/W} of Reference Unit</w:t>
      </w:r>
    </w:p>
    <w:p w:rsidR="00D37E12" w:rsidRDefault="005F29B3" w:rsidP="00D37E12">
      <w:pPr>
        <w:pStyle w:val="IDDDefinition"/>
      </w:pPr>
      <w:r>
        <w:t xml:space="preserve">    </w:t>
      </w:r>
      <w:proofErr w:type="gramStart"/>
      <w:r>
        <w:t xml:space="preserve">0.78, </w:t>
      </w:r>
      <w:r>
        <w:tab/>
      </w:r>
      <w:r>
        <w:tab/>
      </w:r>
      <w:r>
        <w:tab/>
        <w:t xml:space="preserve">  </w:t>
      </w:r>
      <w:r w:rsidR="00D37E12">
        <w:t>!-</w:t>
      </w:r>
      <w:proofErr w:type="gramEnd"/>
      <w:r w:rsidR="00D37E12">
        <w:t xml:space="preserve"> Speed 3 Sensible Heat Transfer Ratio of Reference Unit</w:t>
      </w:r>
    </w:p>
    <w:p w:rsidR="00D37E12" w:rsidRDefault="005F29B3" w:rsidP="00D37E12">
      <w:pPr>
        <w:pStyle w:val="IDDDefinition"/>
      </w:pPr>
      <w:r>
        <w:t xml:space="preserve">    </w:t>
      </w:r>
      <w:proofErr w:type="gramStart"/>
      <w:r w:rsidR="00D37E12">
        <w:t>0.060420,                !-</w:t>
      </w:r>
      <w:proofErr w:type="gramEnd"/>
      <w:r w:rsidR="00D37E12">
        <w:t xml:space="preserve"> Speed 3 Air Flow Rate of Reference Unit</w:t>
      </w:r>
    </w:p>
    <w:p w:rsidR="00D37E12" w:rsidRDefault="005F29B3" w:rsidP="00D37E12">
      <w:pPr>
        <w:pStyle w:val="IDDDefinition"/>
      </w:pPr>
      <w:r>
        <w:t xml:space="preserve">    </w:t>
      </w:r>
      <w:proofErr w:type="gramStart"/>
      <w:r w:rsidR="00D37E12">
        <w:t>0.000054,                !-</w:t>
      </w:r>
      <w:proofErr w:type="gramEnd"/>
      <w:r w:rsidR="00D37E12">
        <w:t xml:space="preserve"> Speed 3 water Air Flow Rate of Reference Unit</w:t>
      </w:r>
    </w:p>
    <w:p w:rsidR="00D37E12" w:rsidRDefault="005F29B3" w:rsidP="00D37E12">
      <w:pPr>
        <w:pStyle w:val="IDDDefinition"/>
      </w:pPr>
      <w:r>
        <w:t xml:space="preserve">    </w:t>
      </w:r>
      <w:proofErr w:type="gramStart"/>
      <w:r w:rsidR="00522484">
        <w:t>3</w:t>
      </w:r>
      <w:r w:rsidR="00D37E12">
        <w:t>0.0,                    !-</w:t>
      </w:r>
      <w:proofErr w:type="gramEnd"/>
      <w:r w:rsidR="00D37E12">
        <w:t xml:space="preserve"> Speed 3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1600.00,</w:t>
      </w:r>
      <w:r>
        <w:tab/>
      </w:r>
      <w:r>
        <w:tab/>
        <w:t xml:space="preserve">  </w:t>
      </w:r>
      <w:r w:rsidR="00D37E12">
        <w:t>!-</w:t>
      </w:r>
      <w:proofErr w:type="gramEnd"/>
      <w:r w:rsidR="00D37E12">
        <w:t xml:space="preserve"> Speed 4 Water Heating capacity {W} of Reference Unit</w:t>
      </w:r>
    </w:p>
    <w:p w:rsidR="00D37E12" w:rsidRDefault="005F29B3" w:rsidP="00D37E12">
      <w:pPr>
        <w:pStyle w:val="IDDDefinition"/>
      </w:pPr>
      <w:r>
        <w:t xml:space="preserve">    </w:t>
      </w:r>
      <w:proofErr w:type="gramStart"/>
      <w:r>
        <w:t xml:space="preserve">4.0, </w:t>
      </w:r>
      <w:r>
        <w:tab/>
      </w:r>
      <w:r>
        <w:tab/>
      </w:r>
      <w:r>
        <w:tab/>
        <w:t xml:space="preserve">  </w:t>
      </w:r>
      <w:r w:rsidR="00D37E12">
        <w:t>!-</w:t>
      </w:r>
      <w:proofErr w:type="gramEnd"/>
      <w:r w:rsidR="00D37E12">
        <w:t xml:space="preserve"> Speed 4 Water Heating COP {W/W} of Reference Unit</w:t>
      </w:r>
    </w:p>
    <w:p w:rsidR="00D37E12" w:rsidRDefault="005F29B3" w:rsidP="00D37E12">
      <w:pPr>
        <w:pStyle w:val="IDDDefinition"/>
      </w:pPr>
      <w:r>
        <w:t xml:space="preserve">    </w:t>
      </w:r>
      <w:proofErr w:type="gramStart"/>
      <w:r>
        <w:t xml:space="preserve">0.77, </w:t>
      </w:r>
      <w:r>
        <w:tab/>
      </w:r>
      <w:r>
        <w:tab/>
      </w:r>
      <w:r>
        <w:tab/>
        <w:t xml:space="preserve">  </w:t>
      </w:r>
      <w:r w:rsidR="00D37E12">
        <w:t>!-</w:t>
      </w:r>
      <w:proofErr w:type="gramEnd"/>
      <w:r w:rsidR="00D37E12">
        <w:t xml:space="preserve"> Speed 4 Sensible Heat Transfer Ratio of Reference Unit</w:t>
      </w:r>
    </w:p>
    <w:p w:rsidR="00D37E12" w:rsidRDefault="005F29B3" w:rsidP="00D37E12">
      <w:pPr>
        <w:pStyle w:val="IDDDefinition"/>
      </w:pPr>
      <w:r>
        <w:t xml:space="preserve">    </w:t>
      </w:r>
      <w:proofErr w:type="gramStart"/>
      <w:r w:rsidR="00D37E12">
        <w:t>0.080560,                !-</w:t>
      </w:r>
      <w:proofErr w:type="gramEnd"/>
      <w:r w:rsidR="00D37E12">
        <w:t xml:space="preserve"> Speed 4 Air Flow Rate of Reference Unit</w:t>
      </w:r>
    </w:p>
    <w:p w:rsidR="00D37E12" w:rsidRDefault="005F29B3" w:rsidP="00D37E12">
      <w:pPr>
        <w:pStyle w:val="IDDDefinition"/>
      </w:pPr>
      <w:r>
        <w:t xml:space="preserve">    </w:t>
      </w:r>
      <w:proofErr w:type="gramStart"/>
      <w:r w:rsidR="00D37E12">
        <w:t>0.000072,                !-</w:t>
      </w:r>
      <w:proofErr w:type="gramEnd"/>
      <w:r w:rsidR="00D37E12">
        <w:t xml:space="preserve"> Speed 4 water Air Flow Rate of Reference Unit</w:t>
      </w:r>
    </w:p>
    <w:p w:rsidR="00D37E12" w:rsidRDefault="005F29B3" w:rsidP="00D37E12">
      <w:pPr>
        <w:pStyle w:val="IDDDefinition"/>
      </w:pPr>
      <w:r>
        <w:t xml:space="preserve">    </w:t>
      </w:r>
      <w:proofErr w:type="gramStart"/>
      <w:r w:rsidR="00522484">
        <w:t>4</w:t>
      </w:r>
      <w:r w:rsidR="00D37E12">
        <w:t>0.0,                    !-</w:t>
      </w:r>
      <w:proofErr w:type="gramEnd"/>
      <w:r w:rsidR="00D37E12">
        <w:t xml:space="preserve"> Speed 4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rsidR="00D37E12">
        <w:t>2000.00,</w:t>
      </w:r>
      <w:r w:rsidR="00D37E12">
        <w:tab/>
      </w:r>
      <w:r w:rsidR="00D37E12">
        <w:tab/>
      </w:r>
      <w:r>
        <w:t xml:space="preserve"> </w:t>
      </w:r>
      <w:r w:rsidR="00D37E12">
        <w:t xml:space="preserve"> !-</w:t>
      </w:r>
      <w:proofErr w:type="gramEnd"/>
      <w:r w:rsidR="00D37E12">
        <w:t xml:space="preserve"> Speed 5 Water Heating capacity {W} of Reference Unit</w:t>
      </w:r>
    </w:p>
    <w:p w:rsidR="00D37E12" w:rsidRDefault="005F29B3" w:rsidP="00D37E12">
      <w:pPr>
        <w:pStyle w:val="IDDDefinition"/>
      </w:pPr>
      <w:r>
        <w:lastRenderedPageBreak/>
        <w:t xml:space="preserve">    </w:t>
      </w:r>
      <w:proofErr w:type="gramStart"/>
      <w:r w:rsidR="00D37E12">
        <w:t xml:space="preserve">3.8, </w:t>
      </w:r>
      <w:r w:rsidR="00D37E12">
        <w:tab/>
      </w:r>
      <w:r w:rsidR="00D37E12">
        <w:tab/>
      </w:r>
      <w:r w:rsidR="00D37E12">
        <w:tab/>
      </w:r>
      <w:r>
        <w:t xml:space="preserve">  </w:t>
      </w:r>
      <w:r w:rsidR="00D37E12">
        <w:t>!-</w:t>
      </w:r>
      <w:proofErr w:type="gramEnd"/>
      <w:r w:rsidR="00D37E12">
        <w:t xml:space="preserve"> Speed 5 Water Heating COP {W/W} of Reference Unit</w:t>
      </w:r>
    </w:p>
    <w:p w:rsidR="00D37E12" w:rsidRDefault="005F29B3" w:rsidP="00D37E12">
      <w:pPr>
        <w:pStyle w:val="IDDDefinition"/>
      </w:pPr>
      <w:r>
        <w:t xml:space="preserve">    </w:t>
      </w:r>
      <w:proofErr w:type="gramStart"/>
      <w:r>
        <w:t xml:space="preserve">0.76, </w:t>
      </w:r>
      <w:r>
        <w:tab/>
      </w:r>
      <w:r>
        <w:tab/>
      </w:r>
      <w:r>
        <w:tab/>
        <w:t xml:space="preserve"> </w:t>
      </w:r>
      <w:r w:rsidR="00D37E12">
        <w:t xml:space="preserve"> !-</w:t>
      </w:r>
      <w:proofErr w:type="gramEnd"/>
      <w:r w:rsidR="00D37E12">
        <w:t xml:space="preserve"> Speed 5 Sensible Heat Transfer Ratio of Reference Unit</w:t>
      </w:r>
    </w:p>
    <w:p w:rsidR="00D37E12" w:rsidRDefault="005F29B3" w:rsidP="00D37E12">
      <w:pPr>
        <w:pStyle w:val="IDDDefinition"/>
      </w:pPr>
      <w:r>
        <w:t xml:space="preserve">    </w:t>
      </w:r>
      <w:proofErr w:type="gramStart"/>
      <w:r w:rsidR="00D37E12">
        <w:t>0.100700,                !-</w:t>
      </w:r>
      <w:proofErr w:type="gramEnd"/>
      <w:r w:rsidR="00D37E12">
        <w:t xml:space="preserve"> Speed 5 Air Flow Rate of Reference Unit</w:t>
      </w:r>
    </w:p>
    <w:p w:rsidR="00D37E12" w:rsidRDefault="005F29B3" w:rsidP="00D37E12">
      <w:pPr>
        <w:pStyle w:val="IDDDefinition"/>
      </w:pPr>
      <w:r>
        <w:t xml:space="preserve">    </w:t>
      </w:r>
      <w:proofErr w:type="gramStart"/>
      <w:r w:rsidR="00D37E12">
        <w:t>0.000090,                !-</w:t>
      </w:r>
      <w:proofErr w:type="gramEnd"/>
      <w:r w:rsidR="00D37E12">
        <w:t xml:space="preserve"> Speed 5 water Air Flow Rate of Reference Unit</w:t>
      </w:r>
    </w:p>
    <w:p w:rsidR="00D37E12" w:rsidRDefault="005F29B3" w:rsidP="00D37E12">
      <w:pPr>
        <w:pStyle w:val="IDDDefinition"/>
      </w:pPr>
      <w:r>
        <w:t xml:space="preserve">    </w:t>
      </w:r>
      <w:proofErr w:type="gramStart"/>
      <w:r w:rsidR="00522484">
        <w:t>5</w:t>
      </w:r>
      <w:r w:rsidR="00D37E12">
        <w:t>0.0,                    !-</w:t>
      </w:r>
      <w:proofErr w:type="gramEnd"/>
      <w:r w:rsidR="00D37E12">
        <w:t xml:space="preserve"> Speed 5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2400.00,</w:t>
      </w:r>
      <w:r>
        <w:tab/>
      </w:r>
      <w:r>
        <w:tab/>
        <w:t xml:space="preserve">  </w:t>
      </w:r>
      <w:r w:rsidR="00D37E12">
        <w:t>!-</w:t>
      </w:r>
      <w:proofErr w:type="gramEnd"/>
      <w:r w:rsidR="00D37E12">
        <w:t xml:space="preserve"> Speed 6 Water Heating capacity {W} of Reference Unit</w:t>
      </w:r>
    </w:p>
    <w:p w:rsidR="00D37E12" w:rsidRDefault="005F29B3" w:rsidP="00D37E12">
      <w:pPr>
        <w:pStyle w:val="IDDDefinition"/>
      </w:pPr>
      <w:r>
        <w:t xml:space="preserve">    </w:t>
      </w:r>
      <w:proofErr w:type="gramStart"/>
      <w:r>
        <w:t xml:space="preserve">3.4, </w:t>
      </w:r>
      <w:r>
        <w:tab/>
      </w:r>
      <w:r>
        <w:tab/>
      </w:r>
      <w:r>
        <w:tab/>
        <w:t xml:space="preserve">  </w:t>
      </w:r>
      <w:r w:rsidR="00D37E12">
        <w:t>!-</w:t>
      </w:r>
      <w:proofErr w:type="gramEnd"/>
      <w:r w:rsidR="00D37E12">
        <w:t xml:space="preserve"> Speed 6 Water Heating COP {W/W} of Reference Unit</w:t>
      </w:r>
    </w:p>
    <w:p w:rsidR="00D37E12" w:rsidRDefault="005F29B3" w:rsidP="00D37E12">
      <w:pPr>
        <w:pStyle w:val="IDDDefinition"/>
      </w:pPr>
      <w:r>
        <w:t xml:space="preserve">    </w:t>
      </w:r>
      <w:proofErr w:type="gramStart"/>
      <w:r>
        <w:t xml:space="preserve">0.75, </w:t>
      </w:r>
      <w:r>
        <w:tab/>
      </w:r>
      <w:r>
        <w:tab/>
      </w:r>
      <w:r>
        <w:tab/>
        <w:t xml:space="preserve">  </w:t>
      </w:r>
      <w:r w:rsidR="00D37E12">
        <w:t>!-</w:t>
      </w:r>
      <w:proofErr w:type="gramEnd"/>
      <w:r w:rsidR="00D37E12">
        <w:t xml:space="preserve"> Speed 6 Sensible Heat Transfer Ratio of Reference Unit</w:t>
      </w:r>
    </w:p>
    <w:p w:rsidR="00D37E12" w:rsidRDefault="005F29B3" w:rsidP="00D37E12">
      <w:pPr>
        <w:pStyle w:val="IDDDefinition"/>
      </w:pPr>
      <w:r>
        <w:t xml:space="preserve">    </w:t>
      </w:r>
      <w:proofErr w:type="gramStart"/>
      <w:r w:rsidR="00D37E12">
        <w:t>0.120840,                !-</w:t>
      </w:r>
      <w:proofErr w:type="gramEnd"/>
      <w:r w:rsidR="00D37E12">
        <w:t xml:space="preserve"> Speed 6 Air Flow Rate of Reference Unit</w:t>
      </w:r>
    </w:p>
    <w:p w:rsidR="00D37E12" w:rsidRDefault="005F29B3" w:rsidP="00D37E12">
      <w:pPr>
        <w:pStyle w:val="IDDDefinition"/>
      </w:pPr>
      <w:r>
        <w:t xml:space="preserve">    </w:t>
      </w:r>
      <w:proofErr w:type="gramStart"/>
      <w:r w:rsidR="00D37E12">
        <w:t>0.000108,                !-</w:t>
      </w:r>
      <w:proofErr w:type="gramEnd"/>
      <w:r w:rsidR="00D37E12">
        <w:t xml:space="preserve"> Speed 6 water Air Flow Rate of Reference Unit</w:t>
      </w:r>
    </w:p>
    <w:p w:rsidR="00D37E12" w:rsidRDefault="00522484" w:rsidP="00D37E12">
      <w:pPr>
        <w:pStyle w:val="IDDDefinition"/>
      </w:pPr>
      <w:r>
        <w:t xml:space="preserve">    </w:t>
      </w:r>
      <w:proofErr w:type="gramStart"/>
      <w:r>
        <w:t>6</w:t>
      </w:r>
      <w:r w:rsidR="00D37E12">
        <w:t>0.0,                    !-</w:t>
      </w:r>
      <w:proofErr w:type="gramEnd"/>
      <w:r w:rsidR="00D37E12">
        <w:t xml:space="preserve"> Speed 6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2800.00,</w:t>
      </w:r>
      <w:r>
        <w:tab/>
      </w:r>
      <w:r>
        <w:tab/>
        <w:t xml:space="preserve">  </w:t>
      </w:r>
      <w:r w:rsidR="00D37E12">
        <w:t>!-</w:t>
      </w:r>
      <w:proofErr w:type="gramEnd"/>
      <w:r w:rsidR="00D37E12">
        <w:t xml:space="preserve"> Speed 7 Water Heating capacity {W} of Reference Unit</w:t>
      </w:r>
    </w:p>
    <w:p w:rsidR="00D37E12" w:rsidRDefault="005F29B3" w:rsidP="00D37E12">
      <w:pPr>
        <w:pStyle w:val="IDDDefinition"/>
      </w:pPr>
      <w:r>
        <w:t xml:space="preserve">    </w:t>
      </w:r>
      <w:proofErr w:type="gramStart"/>
      <w:r>
        <w:t xml:space="preserve">3.0, </w:t>
      </w:r>
      <w:r>
        <w:tab/>
      </w:r>
      <w:r>
        <w:tab/>
      </w:r>
      <w:r>
        <w:tab/>
        <w:t xml:space="preserve">  </w:t>
      </w:r>
      <w:r w:rsidR="00D37E12">
        <w:t>!-</w:t>
      </w:r>
      <w:proofErr w:type="gramEnd"/>
      <w:r w:rsidR="00D37E12">
        <w:t xml:space="preserve"> Speed 7 Water Heating COP {W/W} of Reference Unit</w:t>
      </w:r>
    </w:p>
    <w:p w:rsidR="00D37E12" w:rsidRDefault="005F29B3" w:rsidP="00D37E12">
      <w:pPr>
        <w:pStyle w:val="IDDDefinition"/>
      </w:pPr>
      <w:r>
        <w:t xml:space="preserve">    </w:t>
      </w:r>
      <w:proofErr w:type="gramStart"/>
      <w:r>
        <w:t xml:space="preserve">0.74, </w:t>
      </w:r>
      <w:r>
        <w:tab/>
      </w:r>
      <w:r>
        <w:tab/>
      </w:r>
      <w:r>
        <w:tab/>
        <w:t xml:space="preserve">  </w:t>
      </w:r>
      <w:r w:rsidR="00D37E12">
        <w:t>!-</w:t>
      </w:r>
      <w:proofErr w:type="gramEnd"/>
      <w:r w:rsidR="00D37E12">
        <w:t xml:space="preserve"> Speed 7 Sensible Heat Transfer Ratio of Reference Unit</w:t>
      </w:r>
    </w:p>
    <w:p w:rsidR="00D37E12" w:rsidRDefault="005F29B3" w:rsidP="00D37E12">
      <w:pPr>
        <w:pStyle w:val="IDDDefinition"/>
      </w:pPr>
      <w:r>
        <w:t xml:space="preserve">    </w:t>
      </w:r>
      <w:proofErr w:type="gramStart"/>
      <w:r w:rsidR="00D37E12">
        <w:t>0.140980,                !-</w:t>
      </w:r>
      <w:proofErr w:type="gramEnd"/>
      <w:r w:rsidR="00D37E12">
        <w:t xml:space="preserve"> Speed 7 Air Flow Rate of Reference Unit</w:t>
      </w:r>
    </w:p>
    <w:p w:rsidR="00D37E12" w:rsidRDefault="005F29B3" w:rsidP="00D37E12">
      <w:pPr>
        <w:pStyle w:val="IDDDefinition"/>
      </w:pPr>
      <w:r>
        <w:t xml:space="preserve">    </w:t>
      </w:r>
      <w:proofErr w:type="gramStart"/>
      <w:r w:rsidR="00D37E12">
        <w:t>0.000126,                !-</w:t>
      </w:r>
      <w:proofErr w:type="gramEnd"/>
      <w:r w:rsidR="00D37E12">
        <w:t xml:space="preserve"> Speed 7 water Air Flow Rate of Reference Unit</w:t>
      </w:r>
    </w:p>
    <w:p w:rsidR="00D37E12" w:rsidRDefault="005F29B3" w:rsidP="00D37E12">
      <w:pPr>
        <w:pStyle w:val="IDDDefinition"/>
      </w:pPr>
      <w:r>
        <w:t xml:space="preserve">    </w:t>
      </w:r>
      <w:proofErr w:type="gramStart"/>
      <w:r w:rsidR="00522484">
        <w:t>7</w:t>
      </w:r>
      <w:r w:rsidR="00D37E12">
        <w:t>0.0,                    !-</w:t>
      </w:r>
      <w:proofErr w:type="gramEnd"/>
      <w:r w:rsidR="00D37E12">
        <w:t xml:space="preserve"> Speed 7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3200.00,</w:t>
      </w:r>
      <w:r>
        <w:tab/>
      </w:r>
      <w:r>
        <w:tab/>
        <w:t xml:space="preserve">  </w:t>
      </w:r>
      <w:r w:rsidR="00D37E12">
        <w:t>!-</w:t>
      </w:r>
      <w:proofErr w:type="gramEnd"/>
      <w:r w:rsidR="00D37E12">
        <w:t xml:space="preserve"> Speed 8 Water Heating capacity {W} of Reference Unit</w:t>
      </w:r>
    </w:p>
    <w:p w:rsidR="00D37E12" w:rsidRDefault="005F29B3" w:rsidP="00D37E12">
      <w:pPr>
        <w:pStyle w:val="IDDDefinition"/>
      </w:pPr>
      <w:r>
        <w:t xml:space="preserve">    </w:t>
      </w:r>
      <w:proofErr w:type="gramStart"/>
      <w:r>
        <w:t xml:space="preserve">2.6, </w:t>
      </w:r>
      <w:r>
        <w:tab/>
      </w:r>
      <w:r>
        <w:tab/>
      </w:r>
      <w:r>
        <w:tab/>
        <w:t xml:space="preserve">  </w:t>
      </w:r>
      <w:r w:rsidR="00D37E12">
        <w:t>!-</w:t>
      </w:r>
      <w:proofErr w:type="gramEnd"/>
      <w:r w:rsidR="00D37E12">
        <w:t xml:space="preserve"> Speed 8 Water Heating COP {W/W} of Reference Unit</w:t>
      </w:r>
    </w:p>
    <w:p w:rsidR="00D37E12" w:rsidRDefault="005F29B3" w:rsidP="00D37E12">
      <w:pPr>
        <w:pStyle w:val="IDDDefinition"/>
      </w:pPr>
      <w:r>
        <w:t xml:space="preserve">    </w:t>
      </w:r>
      <w:proofErr w:type="gramStart"/>
      <w:r>
        <w:t xml:space="preserve">0.73, </w:t>
      </w:r>
      <w:r>
        <w:tab/>
      </w:r>
      <w:r>
        <w:tab/>
      </w:r>
      <w:r>
        <w:tab/>
        <w:t xml:space="preserve">  </w:t>
      </w:r>
      <w:r w:rsidR="00D37E12">
        <w:t>!-</w:t>
      </w:r>
      <w:proofErr w:type="gramEnd"/>
      <w:r w:rsidR="00D37E12">
        <w:t xml:space="preserve"> Speed 8 Sensible Heat Transfer Ratio of Reference Unit</w:t>
      </w:r>
    </w:p>
    <w:p w:rsidR="00D37E12" w:rsidRDefault="005F29B3" w:rsidP="00D37E12">
      <w:pPr>
        <w:pStyle w:val="IDDDefinition"/>
      </w:pPr>
      <w:r>
        <w:t xml:space="preserve">    </w:t>
      </w:r>
      <w:proofErr w:type="gramStart"/>
      <w:r w:rsidR="00D37E12">
        <w:t>0.161120,                !-</w:t>
      </w:r>
      <w:proofErr w:type="gramEnd"/>
      <w:r w:rsidR="00D37E12">
        <w:t xml:space="preserve"> Speed 8 Air Flow Rate of Reference Unit</w:t>
      </w:r>
    </w:p>
    <w:p w:rsidR="00D37E12" w:rsidRDefault="005F29B3" w:rsidP="00D37E12">
      <w:pPr>
        <w:pStyle w:val="IDDDefinition"/>
      </w:pPr>
      <w:r>
        <w:t xml:space="preserve">    </w:t>
      </w:r>
      <w:proofErr w:type="gramStart"/>
      <w:r w:rsidR="00D37E12">
        <w:t>0.000144,                !-</w:t>
      </w:r>
      <w:proofErr w:type="gramEnd"/>
      <w:r w:rsidR="00D37E12">
        <w:t xml:space="preserve"> Speed 8 water Air Flow Rate of Reference Unit</w:t>
      </w:r>
    </w:p>
    <w:p w:rsidR="00D37E12" w:rsidRDefault="005F29B3" w:rsidP="00D37E12">
      <w:pPr>
        <w:pStyle w:val="IDDDefinition"/>
      </w:pPr>
      <w:r>
        <w:t xml:space="preserve">    </w:t>
      </w:r>
      <w:proofErr w:type="gramStart"/>
      <w:r w:rsidR="00522484">
        <w:t>8</w:t>
      </w:r>
      <w:r w:rsidR="00D37E12">
        <w:t>0.0,                    !-</w:t>
      </w:r>
      <w:proofErr w:type="gramEnd"/>
      <w:r w:rsidR="00D37E12">
        <w:t xml:space="preserve"> Speed 8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t>3600.00,</w:t>
      </w:r>
      <w:r>
        <w:tab/>
      </w:r>
      <w:r>
        <w:tab/>
        <w:t xml:space="preserve">  </w:t>
      </w:r>
      <w:r w:rsidR="00D37E12">
        <w:t>!-</w:t>
      </w:r>
      <w:proofErr w:type="gramEnd"/>
      <w:r w:rsidR="00D37E12">
        <w:t xml:space="preserve"> Speed 9 Water Heating capacity {W} of Reference Unit</w:t>
      </w:r>
    </w:p>
    <w:p w:rsidR="00D37E12" w:rsidRDefault="005F29B3" w:rsidP="00D37E12">
      <w:pPr>
        <w:pStyle w:val="IDDDefinition"/>
      </w:pPr>
      <w:r>
        <w:t xml:space="preserve">    </w:t>
      </w:r>
      <w:proofErr w:type="gramStart"/>
      <w:r>
        <w:t xml:space="preserve">2.3, </w:t>
      </w:r>
      <w:r>
        <w:tab/>
      </w:r>
      <w:r>
        <w:tab/>
      </w:r>
      <w:r>
        <w:tab/>
        <w:t xml:space="preserve">  </w:t>
      </w:r>
      <w:r w:rsidR="00D37E12">
        <w:t>!-</w:t>
      </w:r>
      <w:proofErr w:type="gramEnd"/>
      <w:r w:rsidR="00D37E12">
        <w:t xml:space="preserve"> Speed 9 Water Heating COP {W/W} of Reference Unit</w:t>
      </w:r>
    </w:p>
    <w:p w:rsidR="00D37E12" w:rsidRDefault="005F29B3" w:rsidP="00D37E12">
      <w:pPr>
        <w:pStyle w:val="IDDDefinition"/>
      </w:pPr>
      <w:r>
        <w:t xml:space="preserve">    </w:t>
      </w:r>
      <w:proofErr w:type="gramStart"/>
      <w:r>
        <w:t xml:space="preserve">0.72, </w:t>
      </w:r>
      <w:r>
        <w:tab/>
      </w:r>
      <w:r>
        <w:tab/>
      </w:r>
      <w:r>
        <w:tab/>
        <w:t xml:space="preserve">  </w:t>
      </w:r>
      <w:r w:rsidR="00D37E12">
        <w:t>!-</w:t>
      </w:r>
      <w:proofErr w:type="gramEnd"/>
      <w:r w:rsidR="00D37E12">
        <w:t xml:space="preserve"> Speed 9 Sensible Heat Transfer Ratio of Reference Unit</w:t>
      </w:r>
    </w:p>
    <w:p w:rsidR="00D37E12" w:rsidRDefault="005F29B3" w:rsidP="00D37E12">
      <w:pPr>
        <w:pStyle w:val="IDDDefinition"/>
      </w:pPr>
      <w:r>
        <w:t xml:space="preserve">    </w:t>
      </w:r>
      <w:proofErr w:type="gramStart"/>
      <w:r w:rsidR="00D37E12">
        <w:t>0.181260,                !-</w:t>
      </w:r>
      <w:proofErr w:type="gramEnd"/>
      <w:r w:rsidR="00D37E12">
        <w:t xml:space="preserve"> Speed 9 Air Flow Rate of Reference Unit</w:t>
      </w:r>
    </w:p>
    <w:p w:rsidR="00D37E12" w:rsidRDefault="005F29B3" w:rsidP="00D37E12">
      <w:pPr>
        <w:pStyle w:val="IDDDefinition"/>
      </w:pPr>
      <w:r>
        <w:t xml:space="preserve">    </w:t>
      </w:r>
      <w:proofErr w:type="gramStart"/>
      <w:r w:rsidR="00D37E12">
        <w:t>0.000162,                !-</w:t>
      </w:r>
      <w:proofErr w:type="gramEnd"/>
      <w:r w:rsidR="00D37E12">
        <w:t xml:space="preserve"> Speed 9 water Air Flow Rate of Reference Unit</w:t>
      </w:r>
    </w:p>
    <w:p w:rsidR="00D37E12" w:rsidRDefault="005F29B3" w:rsidP="00D37E12">
      <w:pPr>
        <w:pStyle w:val="IDDDefinition"/>
      </w:pPr>
      <w:r>
        <w:t xml:space="preserve">    </w:t>
      </w:r>
      <w:proofErr w:type="gramStart"/>
      <w:r w:rsidR="00522484">
        <w:t>9</w:t>
      </w:r>
      <w:r w:rsidR="00D37E12">
        <w:t>0.0,                    !-</w:t>
      </w:r>
      <w:proofErr w:type="gramEnd"/>
      <w:r w:rsidR="00D37E12">
        <w:t xml:space="preserve"> Speed 9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p w:rsidR="00D37E12" w:rsidRDefault="005F29B3" w:rsidP="00D37E12">
      <w:pPr>
        <w:pStyle w:val="IDDDefinition"/>
      </w:pPr>
      <w:r>
        <w:t xml:space="preserve">    </w:t>
      </w:r>
      <w:proofErr w:type="gramStart"/>
      <w:r w:rsidR="00D37E12">
        <w:t>4000.00,</w:t>
      </w:r>
      <w:r w:rsidR="00D37E12">
        <w:tab/>
      </w:r>
      <w:r w:rsidR="00D37E12">
        <w:tab/>
      </w:r>
      <w:r>
        <w:t xml:space="preserve"> </w:t>
      </w:r>
      <w:r w:rsidR="00D37E12">
        <w:t xml:space="preserve"> !-</w:t>
      </w:r>
      <w:proofErr w:type="gramEnd"/>
      <w:r w:rsidR="00D37E12">
        <w:t xml:space="preserve"> Speed 10 Water Heating capacity {W} of Reference Unit</w:t>
      </w:r>
    </w:p>
    <w:p w:rsidR="00D37E12" w:rsidRDefault="005F29B3" w:rsidP="00D37E12">
      <w:pPr>
        <w:pStyle w:val="IDDDefinition"/>
      </w:pPr>
      <w:r>
        <w:t xml:space="preserve">    </w:t>
      </w:r>
      <w:proofErr w:type="gramStart"/>
      <w:r w:rsidR="00D37E12">
        <w:t xml:space="preserve">2.0, </w:t>
      </w:r>
      <w:r w:rsidR="00D37E12">
        <w:tab/>
      </w:r>
      <w:r w:rsidR="00D37E12">
        <w:tab/>
      </w:r>
      <w:r w:rsidR="00D37E12">
        <w:tab/>
      </w:r>
      <w:r>
        <w:t xml:space="preserve"> </w:t>
      </w:r>
      <w:r w:rsidR="00D37E12">
        <w:t xml:space="preserve"> !-</w:t>
      </w:r>
      <w:proofErr w:type="gramEnd"/>
      <w:r w:rsidR="00D37E12">
        <w:t xml:space="preserve"> Speed 10 Water Heating COP {W/W} of Reference Unit</w:t>
      </w:r>
    </w:p>
    <w:p w:rsidR="00D37E12" w:rsidRDefault="005F29B3" w:rsidP="00D37E12">
      <w:pPr>
        <w:pStyle w:val="IDDDefinition"/>
      </w:pPr>
      <w:r>
        <w:t xml:space="preserve">    </w:t>
      </w:r>
      <w:proofErr w:type="gramStart"/>
      <w:r w:rsidR="00D37E12">
        <w:t xml:space="preserve">0.70, </w:t>
      </w:r>
      <w:r w:rsidR="00D37E12">
        <w:tab/>
      </w:r>
      <w:r w:rsidR="00D37E12">
        <w:tab/>
      </w:r>
      <w:r w:rsidR="00D37E12">
        <w:tab/>
      </w:r>
      <w:r>
        <w:t xml:space="preserve"> </w:t>
      </w:r>
      <w:r w:rsidR="00D37E12">
        <w:t xml:space="preserve"> !-</w:t>
      </w:r>
      <w:proofErr w:type="gramEnd"/>
      <w:r w:rsidR="00D37E12">
        <w:t xml:space="preserve"> Speed 10 Sensible Heat Transfer Ratio of Reference Unit</w:t>
      </w:r>
    </w:p>
    <w:p w:rsidR="00D37E12" w:rsidRDefault="005F29B3" w:rsidP="00D37E12">
      <w:pPr>
        <w:pStyle w:val="IDDDefinition"/>
      </w:pPr>
      <w:r>
        <w:t xml:space="preserve">    </w:t>
      </w:r>
      <w:proofErr w:type="gramStart"/>
      <w:r w:rsidR="00D37E12">
        <w:t>0.201400,                !-</w:t>
      </w:r>
      <w:proofErr w:type="gramEnd"/>
      <w:r w:rsidR="00D37E12">
        <w:t xml:space="preserve"> Speed 10 Air Flow Rate of Reference Unit</w:t>
      </w:r>
    </w:p>
    <w:p w:rsidR="00D37E12" w:rsidRDefault="005F29B3" w:rsidP="00D37E12">
      <w:pPr>
        <w:pStyle w:val="IDDDefinition"/>
      </w:pPr>
      <w:r>
        <w:t xml:space="preserve">    </w:t>
      </w:r>
      <w:proofErr w:type="gramStart"/>
      <w:r w:rsidR="00D37E12">
        <w:t>0.000179,                !-</w:t>
      </w:r>
      <w:proofErr w:type="gramEnd"/>
      <w:r w:rsidR="00D37E12">
        <w:t xml:space="preserve"> Speed 10 water Air Flow Rate of Reference Unit</w:t>
      </w:r>
    </w:p>
    <w:p w:rsidR="00D37E12" w:rsidRDefault="005F29B3" w:rsidP="00D37E12">
      <w:pPr>
        <w:pStyle w:val="IDDDefinition"/>
      </w:pPr>
      <w:r>
        <w:t xml:space="preserve">    </w:t>
      </w:r>
      <w:proofErr w:type="gramStart"/>
      <w:r w:rsidR="00D37E12">
        <w:t>1</w:t>
      </w:r>
      <w:r w:rsidR="00522484">
        <w:t>0</w:t>
      </w:r>
      <w:r w:rsidR="00D37E12">
        <w:t xml:space="preserve">0.0,             </w:t>
      </w:r>
      <w:r w:rsidR="00522484">
        <w:t xml:space="preserve">      </w:t>
      </w:r>
      <w:r w:rsidR="00D37E12">
        <w:t>!-</w:t>
      </w:r>
      <w:proofErr w:type="gramEnd"/>
      <w:r w:rsidR="00D37E12">
        <w:t xml:space="preserve"> Speed 10 Water Pump Power of Reference Unit</w:t>
      </w:r>
      <w:r w:rsidR="00D37E12">
        <w:tab/>
      </w:r>
    </w:p>
    <w:p w:rsidR="00D37E12" w:rsidRDefault="00D37E12" w:rsidP="00D37E12">
      <w:pPr>
        <w:pStyle w:val="IDDDefinition"/>
      </w:pPr>
      <w:r>
        <w:t xml:space="preserve">    </w:t>
      </w:r>
      <w:proofErr w:type="spellStart"/>
      <w:proofErr w:type="gramStart"/>
      <w:r>
        <w:t>HPWHHeatingCapFTemp</w:t>
      </w:r>
      <w:proofErr w:type="spellEnd"/>
      <w:r>
        <w:t>,     !-</w:t>
      </w:r>
      <w:proofErr w:type="gramEnd"/>
      <w:r>
        <w:t xml:space="preserve"> Heating Capacity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Air Flow Fraction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Capacity Function of Water Flow Fraction Curve Name</w:t>
      </w:r>
    </w:p>
    <w:p w:rsidR="00D37E12" w:rsidRDefault="00D37E12" w:rsidP="00D37E12">
      <w:pPr>
        <w:pStyle w:val="IDDDefinition"/>
      </w:pPr>
      <w:r>
        <w:t xml:space="preserve">    </w:t>
      </w:r>
      <w:proofErr w:type="spellStart"/>
      <w:proofErr w:type="gramStart"/>
      <w:r>
        <w:t>HPWHHeatingCOPFTemp</w:t>
      </w:r>
      <w:proofErr w:type="spellEnd"/>
      <w:r>
        <w:t>,     !-</w:t>
      </w:r>
      <w:proofErr w:type="gramEnd"/>
      <w:r>
        <w:t xml:space="preserve"> Heating </w:t>
      </w:r>
      <w:r w:rsidR="001A7027">
        <w:t>COP</w:t>
      </w:r>
      <w:r>
        <w:t xml:space="preserve"> Function of Temperature Curve Name</w:t>
      </w:r>
    </w:p>
    <w:p w:rsidR="00D37E12"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Air Flow Fraction Curve Name</w:t>
      </w:r>
    </w:p>
    <w:p w:rsidR="00620BB4" w:rsidRDefault="00D37E12" w:rsidP="00D37E12">
      <w:pPr>
        <w:pStyle w:val="IDDDefinition"/>
      </w:pPr>
      <w:r>
        <w:t xml:space="preserve">    </w:t>
      </w:r>
      <w:proofErr w:type="spellStart"/>
      <w:proofErr w:type="gramStart"/>
      <w:r>
        <w:t>ConstantCubic</w:t>
      </w:r>
      <w:proofErr w:type="spellEnd"/>
      <w:r>
        <w:t>;           !-</w:t>
      </w:r>
      <w:proofErr w:type="gramEnd"/>
      <w:r>
        <w:t xml:space="preserve"> Heating </w:t>
      </w:r>
      <w:r w:rsidR="001A7027">
        <w:t>COP</w:t>
      </w:r>
      <w:r>
        <w:t xml:space="preserve"> Function of Water Flow Fraction Curve Name</w:t>
      </w:r>
    </w:p>
    <w:bookmarkEnd w:id="13"/>
    <w:p w:rsidR="007B4C3E" w:rsidRDefault="007B4C3E" w:rsidP="004824BB">
      <w:pPr>
        <w:pStyle w:val="Heading3"/>
      </w:pPr>
    </w:p>
    <w:p w:rsidR="009E0B05" w:rsidRPr="009E0B05" w:rsidRDefault="00067669" w:rsidP="009E0B05">
      <w:pPr>
        <w:pStyle w:val="Heading3"/>
      </w:pPr>
      <w:bookmarkStart w:id="14" w:name="_Toc408314832"/>
      <w:r>
        <w:t xml:space="preserve">Variable-Speed </w:t>
      </w:r>
      <w:r w:rsidR="008C5915">
        <w:t>Heat Pump Water Heating</w:t>
      </w:r>
      <w:r w:rsidRPr="004824BB">
        <w:t xml:space="preserve"> Coil Outputs</w:t>
      </w:r>
      <w:bookmarkEnd w:id="14"/>
    </w:p>
    <w:p w:rsidR="009E0B05" w:rsidRPr="009E0B05" w:rsidRDefault="009E0B05" w:rsidP="009E0B05">
      <w:pPr>
        <w:pStyle w:val="CodeIDDSamples"/>
      </w:pPr>
      <w:r w:rsidRPr="009E0B05">
        <w:t xml:space="preserve">HVAC, Average, </w:t>
      </w:r>
      <w:proofErr w:type="spellStart"/>
      <w:r w:rsidR="00860EC9">
        <w:t>VSAirtoWaterHPWH</w:t>
      </w:r>
      <w:proofErr w:type="spellEnd"/>
      <w:r w:rsidR="004475F6">
        <w:t xml:space="preserve"> Cooling Coil Water Heating Electric Power</w:t>
      </w:r>
      <w:r w:rsidRPr="009E0B05">
        <w:t xml:space="preserve"> [W]</w:t>
      </w:r>
    </w:p>
    <w:p w:rsidR="009E0B05" w:rsidRPr="009E0B05" w:rsidRDefault="009E0B05" w:rsidP="009E0B05">
      <w:pPr>
        <w:pStyle w:val="CodeIDDSamples"/>
      </w:pPr>
      <w:r w:rsidRPr="009E0B05">
        <w:t xml:space="preserve">HVAC, Average, </w:t>
      </w:r>
      <w:proofErr w:type="spellStart"/>
      <w:r w:rsidR="00860EC9">
        <w:t>VSAirtoWaterHPWH</w:t>
      </w:r>
      <w:proofErr w:type="spellEnd"/>
      <w:r w:rsidRPr="009E0B05">
        <w:t xml:space="preserve"> </w:t>
      </w:r>
      <w:r w:rsidR="004475F6">
        <w:t>Cooling Coil</w:t>
      </w:r>
      <w:r w:rsidR="004475F6" w:rsidRPr="009E0B05">
        <w:t xml:space="preserve"> </w:t>
      </w:r>
      <w:r w:rsidR="004475F6">
        <w:t xml:space="preserve">Total Cooling </w:t>
      </w:r>
      <w:r w:rsidRPr="009E0B05">
        <w:t>R</w:t>
      </w:r>
      <w:r w:rsidR="00261867">
        <w:t>at</w:t>
      </w:r>
      <w:r w:rsidRPr="009E0B05">
        <w:t>e [W]</w:t>
      </w:r>
    </w:p>
    <w:p w:rsidR="009E0B05" w:rsidRDefault="009E0B05" w:rsidP="009E0B05">
      <w:pPr>
        <w:pStyle w:val="CodeIDDSamples"/>
      </w:pPr>
      <w:r w:rsidRPr="009E0B05">
        <w:t xml:space="preserve">HVAC, Average, </w:t>
      </w:r>
      <w:proofErr w:type="spellStart"/>
      <w:r w:rsidR="00860EC9">
        <w:t>VSAirtoWaterHPWH</w:t>
      </w:r>
      <w:proofErr w:type="spellEnd"/>
      <w:r w:rsidRPr="009E0B05">
        <w:t xml:space="preserve"> </w:t>
      </w:r>
      <w:r w:rsidR="004475F6">
        <w:t>Cooling Coil</w:t>
      </w:r>
      <w:r w:rsidR="004475F6" w:rsidRPr="009E0B05">
        <w:t xml:space="preserve"> </w:t>
      </w:r>
      <w:r w:rsidRPr="009E0B05">
        <w:t xml:space="preserve">Sensible </w:t>
      </w:r>
      <w:r w:rsidR="004475F6">
        <w:t>Cooling</w:t>
      </w:r>
      <w:r w:rsidRPr="009E0B05">
        <w:t xml:space="preserve"> R</w:t>
      </w:r>
      <w:r w:rsidR="00261867">
        <w:t>at</w:t>
      </w:r>
      <w:r w:rsidRPr="009E0B05">
        <w:t>e [W]</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Cooling Coil</w:t>
      </w:r>
      <w:r w:rsidRPr="009E0B05">
        <w:t xml:space="preserve"> </w:t>
      </w:r>
      <w:r>
        <w:t>Latent</w:t>
      </w:r>
      <w:r w:rsidRPr="009E0B05">
        <w:t xml:space="preserve"> </w:t>
      </w:r>
      <w:r>
        <w:t>Cooling</w:t>
      </w:r>
      <w:r w:rsidRPr="009E0B05">
        <w:t xml:space="preserve"> R</w:t>
      </w:r>
      <w:r>
        <w:t>at</w:t>
      </w:r>
      <w:r w:rsidRPr="009E0B05">
        <w:t>e [W]</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Cooling Coil</w:t>
      </w:r>
      <w:r w:rsidRPr="009E0B05">
        <w:t xml:space="preserve"> </w:t>
      </w:r>
      <w:r>
        <w:t xml:space="preserve">Total Water Heating </w:t>
      </w:r>
      <w:r w:rsidRPr="009E0B05">
        <w:t>R</w:t>
      </w:r>
      <w:r>
        <w:t>at</w:t>
      </w:r>
      <w:r w:rsidRPr="009E0B05">
        <w:t>e [W]</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 xml:space="preserve">Cooling Coil </w:t>
      </w:r>
      <w:r w:rsidRPr="009E0B05">
        <w:t>Part Load R</w:t>
      </w:r>
      <w:r>
        <w:t>at</w:t>
      </w:r>
      <w:r w:rsidRPr="009E0B05">
        <w:t>io</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Cooling Coil Run Time Fraction</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Cooling Coil Air</w:t>
      </w:r>
      <w:r w:rsidRPr="009E0B05">
        <w:t xml:space="preserve"> Mass Flow </w:t>
      </w:r>
      <w:proofErr w:type="gramStart"/>
      <w:r w:rsidRPr="009E0B05">
        <w:t>R</w:t>
      </w:r>
      <w:r>
        <w:t>at</w:t>
      </w:r>
      <w:r w:rsidRPr="009E0B05">
        <w:t>e[</w:t>
      </w:r>
      <w:proofErr w:type="gramEnd"/>
      <w:r w:rsidRPr="009E0B05">
        <w:t>kg/s]</w:t>
      </w:r>
    </w:p>
    <w:p w:rsidR="004475F6" w:rsidRPr="009E0B05" w:rsidRDefault="004475F6" w:rsidP="004475F6">
      <w:pPr>
        <w:pStyle w:val="CodeIDDSamples"/>
      </w:pPr>
      <w:r w:rsidRPr="009E0B05">
        <w:t xml:space="preserve">HVAC, Average, </w:t>
      </w:r>
      <w:proofErr w:type="spellStart"/>
      <w:r>
        <w:t>VSAirtoWaterHPWH</w:t>
      </w:r>
      <w:proofErr w:type="spellEnd"/>
      <w:r w:rsidRPr="009E0B05">
        <w:t xml:space="preserve"> </w:t>
      </w:r>
      <w:r>
        <w:t>Cooling Coil Air Inlet</w:t>
      </w:r>
      <w:r w:rsidRPr="009E0B05">
        <w:t xml:space="preserve"> Temper</w:t>
      </w:r>
      <w:r>
        <w:t>at</w:t>
      </w:r>
      <w:r w:rsidRPr="009E0B05">
        <w:t>ure [C]</w:t>
      </w:r>
    </w:p>
    <w:p w:rsidR="004475F6" w:rsidRPr="009E0B05" w:rsidRDefault="004475F6" w:rsidP="004475F6">
      <w:pPr>
        <w:pStyle w:val="CodeIDDSamples"/>
      </w:pPr>
      <w:r w:rsidRPr="009E0B05">
        <w:t xml:space="preserve">HVAC, Average, </w:t>
      </w:r>
      <w:proofErr w:type="spellStart"/>
      <w:r>
        <w:t>VSAirtoWaterHPWH</w:t>
      </w:r>
      <w:proofErr w:type="spellEnd"/>
      <w:r w:rsidRPr="009E0B05">
        <w:t xml:space="preserve"> </w:t>
      </w:r>
      <w:r>
        <w:t>Cooling Coil Air</w:t>
      </w:r>
      <w:r w:rsidRPr="009E0B05">
        <w:t xml:space="preserve"> Inlet Humidity R</w:t>
      </w:r>
      <w:r>
        <w:t>at</w:t>
      </w:r>
      <w:r w:rsidRPr="009E0B05">
        <w:t>io [kg/kg]</w:t>
      </w:r>
    </w:p>
    <w:p w:rsidR="004475F6" w:rsidRPr="009E0B05" w:rsidRDefault="004475F6" w:rsidP="004475F6">
      <w:pPr>
        <w:pStyle w:val="CodeIDDSamples"/>
      </w:pPr>
      <w:r w:rsidRPr="009E0B05">
        <w:t xml:space="preserve">HVAC, Average, </w:t>
      </w:r>
      <w:proofErr w:type="spellStart"/>
      <w:r>
        <w:t>VSAirtoWaterHPWH</w:t>
      </w:r>
      <w:proofErr w:type="spellEnd"/>
      <w:r w:rsidRPr="009E0B05">
        <w:t xml:space="preserve"> </w:t>
      </w:r>
      <w:r>
        <w:t>Cooling Coil Air Outlet</w:t>
      </w:r>
      <w:r w:rsidRPr="009E0B05">
        <w:t xml:space="preserve"> Temper</w:t>
      </w:r>
      <w:r>
        <w:t>at</w:t>
      </w:r>
      <w:r w:rsidRPr="009E0B05">
        <w:t>ure [C]</w:t>
      </w:r>
    </w:p>
    <w:p w:rsidR="004475F6" w:rsidRDefault="004475F6" w:rsidP="004475F6">
      <w:pPr>
        <w:pStyle w:val="CodeIDDSamples"/>
      </w:pPr>
      <w:r w:rsidRPr="009E0B05">
        <w:t xml:space="preserve">HVAC, Average, </w:t>
      </w:r>
      <w:proofErr w:type="spellStart"/>
      <w:r>
        <w:t>VSAirtoWaterHPWH</w:t>
      </w:r>
      <w:proofErr w:type="spellEnd"/>
      <w:r w:rsidRPr="009E0B05">
        <w:t xml:space="preserve"> </w:t>
      </w:r>
      <w:r>
        <w:t>Cooling Coil Air Outlet</w:t>
      </w:r>
      <w:r w:rsidRPr="009E0B05">
        <w:t xml:space="preserve"> Humidity R</w:t>
      </w:r>
      <w:r>
        <w:t>at</w:t>
      </w:r>
      <w:r w:rsidRPr="009E0B05">
        <w:t>io [kg/kg]</w:t>
      </w:r>
    </w:p>
    <w:p w:rsidR="004475F6" w:rsidRPr="009E0B05" w:rsidRDefault="004475F6" w:rsidP="004475F6">
      <w:pPr>
        <w:pStyle w:val="CodeIDDSamples"/>
      </w:pPr>
      <w:r w:rsidRPr="009E0B05">
        <w:t xml:space="preserve">HVAC, Average, </w:t>
      </w:r>
      <w:proofErr w:type="spellStart"/>
      <w:r>
        <w:t>VSAirtoWaterHPWH</w:t>
      </w:r>
      <w:proofErr w:type="spellEnd"/>
      <w:r w:rsidRPr="009E0B05">
        <w:t xml:space="preserve"> </w:t>
      </w:r>
      <w:r>
        <w:t>Cooling Coil Water</w:t>
      </w:r>
      <w:r w:rsidRPr="009E0B05">
        <w:t xml:space="preserve"> Mass Flow </w:t>
      </w:r>
      <w:proofErr w:type="gramStart"/>
      <w:r w:rsidRPr="009E0B05">
        <w:t>R</w:t>
      </w:r>
      <w:r>
        <w:t>at</w:t>
      </w:r>
      <w:r w:rsidRPr="009E0B05">
        <w:t>e[</w:t>
      </w:r>
      <w:proofErr w:type="gramEnd"/>
      <w:r w:rsidRPr="009E0B05">
        <w:t>kg/s]</w:t>
      </w:r>
    </w:p>
    <w:p w:rsidR="004475F6" w:rsidRPr="009E0B05" w:rsidRDefault="004475F6" w:rsidP="004475F6">
      <w:pPr>
        <w:pStyle w:val="CodeIDDSamples"/>
      </w:pPr>
      <w:r w:rsidRPr="009E0B05">
        <w:t xml:space="preserve">HVAC, Average, </w:t>
      </w:r>
      <w:proofErr w:type="spellStart"/>
      <w:r>
        <w:t>VSAirtoWaterHPWH</w:t>
      </w:r>
      <w:proofErr w:type="spellEnd"/>
      <w:r>
        <w:t xml:space="preserve"> </w:t>
      </w:r>
      <w:r w:rsidR="00272C43">
        <w:t>Cooling Coil Water</w:t>
      </w:r>
      <w:r w:rsidRPr="009E0B05">
        <w:t xml:space="preserve"> Inlet Temper</w:t>
      </w:r>
      <w:r>
        <w:t>at</w:t>
      </w:r>
      <w:r w:rsidRPr="009E0B05">
        <w:t>ure [C]</w:t>
      </w:r>
    </w:p>
    <w:p w:rsidR="004475F6" w:rsidRDefault="004475F6" w:rsidP="004475F6">
      <w:pPr>
        <w:pStyle w:val="CodeIDDSamples"/>
      </w:pPr>
      <w:r w:rsidRPr="009E0B05">
        <w:t xml:space="preserve">HVAC, Average, </w:t>
      </w:r>
      <w:proofErr w:type="spellStart"/>
      <w:r>
        <w:t>VSAirtoWaterHPWH</w:t>
      </w:r>
      <w:proofErr w:type="spellEnd"/>
      <w:r w:rsidR="00272C43">
        <w:t xml:space="preserve"> Cooling Coil Water</w:t>
      </w:r>
      <w:r w:rsidRPr="009E0B05">
        <w:t xml:space="preserve"> Outlet Temper</w:t>
      </w:r>
      <w:r>
        <w:t>at</w:t>
      </w:r>
      <w:r w:rsidRPr="009E0B05">
        <w:t>ure [C]</w:t>
      </w:r>
    </w:p>
    <w:p w:rsidR="00555180" w:rsidRDefault="00555180" w:rsidP="00555180">
      <w:pPr>
        <w:pStyle w:val="CodeIDDSamples"/>
      </w:pPr>
      <w:r>
        <w:t>HVAC, Average</w:t>
      </w:r>
      <w:r w:rsidRPr="004824BB">
        <w:t xml:space="preserve">, </w:t>
      </w:r>
      <w:proofErr w:type="spellStart"/>
      <w:r>
        <w:t>VSAirtoWaterHPWH</w:t>
      </w:r>
      <w:proofErr w:type="spellEnd"/>
      <w:r>
        <w:t xml:space="preserve"> Cooling</w:t>
      </w:r>
      <w:r w:rsidRPr="00712D63">
        <w:t xml:space="preserve"> Coil Crankcase Heater </w:t>
      </w:r>
      <w:proofErr w:type="gramStart"/>
      <w:r w:rsidRPr="00712D63">
        <w:t>Power[</w:t>
      </w:r>
      <w:proofErr w:type="gramEnd"/>
      <w:r w:rsidRPr="00712D63">
        <w:t>W]</w:t>
      </w:r>
    </w:p>
    <w:p w:rsidR="00555180" w:rsidRPr="000B295B" w:rsidRDefault="00555180" w:rsidP="00555180">
      <w:pPr>
        <w:pStyle w:val="CodeIDDSamples"/>
      </w:pPr>
      <w:r>
        <w:t>HVAC, Sum</w:t>
      </w:r>
      <w:r w:rsidRPr="004824BB">
        <w:t xml:space="preserve">, </w:t>
      </w:r>
      <w:proofErr w:type="spellStart"/>
      <w:r>
        <w:t>VSAirtoWaterHPWH</w:t>
      </w:r>
      <w:proofErr w:type="spellEnd"/>
      <w:r>
        <w:t xml:space="preserve"> Cooling</w:t>
      </w:r>
      <w:r w:rsidRPr="00712D63">
        <w:t xml:space="preserve"> Coil Crankcase Heater </w:t>
      </w:r>
      <w:proofErr w:type="gramStart"/>
      <w:r w:rsidRPr="00712D63">
        <w:t>Consumption[</w:t>
      </w:r>
      <w:proofErr w:type="gramEnd"/>
      <w:r w:rsidRPr="00712D63">
        <w:t>J]</w:t>
      </w:r>
    </w:p>
    <w:p w:rsidR="00555180" w:rsidRDefault="00555180" w:rsidP="00555180">
      <w:pPr>
        <w:pStyle w:val="CodeIDDSamples"/>
      </w:pPr>
      <w:r w:rsidRPr="004824BB">
        <w:t>HVAC, Average</w:t>
      </w:r>
      <w:r>
        <w:t xml:space="preserve">, </w:t>
      </w:r>
      <w:proofErr w:type="spellStart"/>
      <w:r>
        <w:t>VSAirtoWaterHPWH</w:t>
      </w:r>
      <w:proofErr w:type="spellEnd"/>
      <w:r w:rsidRPr="00B6792F">
        <w:t xml:space="preserve"> </w:t>
      </w:r>
      <w:r>
        <w:t xml:space="preserve">Cooling Coil </w:t>
      </w:r>
      <w:r w:rsidRPr="00B6792F">
        <w:t>Upper Speed Level</w:t>
      </w:r>
      <w:r>
        <w:t xml:space="preserve"> [Dimensionless]</w:t>
      </w:r>
    </w:p>
    <w:p w:rsidR="00555180" w:rsidRPr="00B6792F" w:rsidRDefault="00555180" w:rsidP="00555180">
      <w:pPr>
        <w:pStyle w:val="CodeIDDSamples"/>
      </w:pPr>
      <w:r w:rsidRPr="004824BB">
        <w:t>HVAC, Average</w:t>
      </w:r>
      <w:r>
        <w:t xml:space="preserve">, </w:t>
      </w:r>
      <w:proofErr w:type="spellStart"/>
      <w:r>
        <w:t>VSAirtoWaterHPWH</w:t>
      </w:r>
      <w:proofErr w:type="spellEnd"/>
      <w:r w:rsidRPr="00B6792F">
        <w:t xml:space="preserve"> </w:t>
      </w:r>
      <w:r>
        <w:t xml:space="preserve">Cooling </w:t>
      </w:r>
      <w:r w:rsidRPr="00B6792F">
        <w:t>Speed R</w:t>
      </w:r>
      <w:r>
        <w:t>at</w:t>
      </w:r>
      <w:r w:rsidRPr="00B6792F">
        <w:t>io between Two Neighboring Speeds</w:t>
      </w:r>
      <w:r>
        <w:t xml:space="preserve"> [dimensionless]</w:t>
      </w:r>
    </w:p>
    <w:p w:rsidR="009E0B05" w:rsidRPr="009E0B05" w:rsidRDefault="009E0B05" w:rsidP="009E0B05">
      <w:pPr>
        <w:pStyle w:val="CodeIDDSamples"/>
      </w:pPr>
      <w:r w:rsidRPr="009E0B05">
        <w:t xml:space="preserve">HVAC, Sum, </w:t>
      </w:r>
      <w:proofErr w:type="spellStart"/>
      <w:r w:rsidR="00860EC9">
        <w:t>VSAirtoWaterHPWH</w:t>
      </w:r>
      <w:proofErr w:type="spellEnd"/>
      <w:r w:rsidRPr="009E0B05">
        <w:t xml:space="preserve"> </w:t>
      </w:r>
      <w:r w:rsidR="007A221A">
        <w:t>Cooling Coil Electric Energy</w:t>
      </w:r>
      <w:r w:rsidRPr="009E0B05">
        <w:t xml:space="preserve"> [J]</w:t>
      </w:r>
    </w:p>
    <w:p w:rsidR="009E0B05" w:rsidRPr="009E0B05" w:rsidRDefault="009E0B05" w:rsidP="009E0B05">
      <w:pPr>
        <w:pStyle w:val="CodeIDDSamples"/>
      </w:pPr>
      <w:r w:rsidRPr="009E0B05">
        <w:t xml:space="preserve">HVAC, Sum, </w:t>
      </w:r>
      <w:proofErr w:type="spellStart"/>
      <w:r w:rsidR="00860EC9">
        <w:t>VSAirtoWaterHPWH</w:t>
      </w:r>
      <w:proofErr w:type="spellEnd"/>
      <w:r w:rsidR="007A221A">
        <w:t xml:space="preserve"> Cooling Coil</w:t>
      </w:r>
      <w:r w:rsidRPr="009E0B05">
        <w:t xml:space="preserve"> Cooling Energy [J]</w:t>
      </w:r>
    </w:p>
    <w:p w:rsidR="009E0B05" w:rsidRPr="009E0B05" w:rsidRDefault="009E0B05" w:rsidP="009E0B05">
      <w:pPr>
        <w:pStyle w:val="CodeIDDSamples"/>
      </w:pPr>
      <w:r w:rsidRPr="009E0B05">
        <w:t xml:space="preserve">HVAC, Sum, </w:t>
      </w:r>
      <w:proofErr w:type="spellStart"/>
      <w:r w:rsidR="00860EC9">
        <w:t>VSAirtoWaterHPWH</w:t>
      </w:r>
      <w:proofErr w:type="spellEnd"/>
      <w:r w:rsidR="007A221A">
        <w:t xml:space="preserve"> Cooling Coil</w:t>
      </w:r>
      <w:r w:rsidRPr="009E0B05">
        <w:t xml:space="preserve"> Sensible Cooling Energy [J]</w:t>
      </w:r>
    </w:p>
    <w:p w:rsidR="009E0B05" w:rsidRPr="009E0B05" w:rsidRDefault="009E0B05" w:rsidP="009E0B05">
      <w:pPr>
        <w:pStyle w:val="CodeIDDSamples"/>
      </w:pPr>
      <w:r w:rsidRPr="009E0B05">
        <w:t xml:space="preserve">HVAC, Sum, </w:t>
      </w:r>
      <w:proofErr w:type="spellStart"/>
      <w:r w:rsidR="00860EC9">
        <w:t>VSAirtoWaterHPWH</w:t>
      </w:r>
      <w:proofErr w:type="spellEnd"/>
      <w:r w:rsidRPr="009E0B05">
        <w:t xml:space="preserve"> </w:t>
      </w:r>
      <w:r w:rsidR="007A221A">
        <w:t>Cooling Coil</w:t>
      </w:r>
      <w:r w:rsidRPr="009E0B05">
        <w:t xml:space="preserve"> L</w:t>
      </w:r>
      <w:r w:rsidR="00261867">
        <w:t>at</w:t>
      </w:r>
      <w:r w:rsidRPr="009E0B05">
        <w:t>ent Cooling Energy [J]</w:t>
      </w:r>
    </w:p>
    <w:p w:rsidR="009E0B05" w:rsidRDefault="009E0B05" w:rsidP="009E0B05">
      <w:pPr>
        <w:pStyle w:val="CodeIDDSamples"/>
      </w:pPr>
      <w:r w:rsidRPr="009E0B05">
        <w:t xml:space="preserve">HVAC, Sum, </w:t>
      </w:r>
      <w:proofErr w:type="spellStart"/>
      <w:r w:rsidR="00860EC9">
        <w:t>VSAirtoWaterHPWH</w:t>
      </w:r>
      <w:proofErr w:type="spellEnd"/>
      <w:r w:rsidR="007A221A">
        <w:t xml:space="preserve"> Cooling Coil Water Side Heat Transfer </w:t>
      </w:r>
      <w:r w:rsidRPr="009E0B05">
        <w:t>Energy [J]</w:t>
      </w:r>
    </w:p>
    <w:bookmarkEnd w:id="5"/>
    <w:bookmarkEnd w:id="6"/>
    <w:bookmarkEnd w:id="7"/>
    <w:bookmarkEnd w:id="8"/>
    <w:bookmarkEnd w:id="9"/>
    <w:bookmarkEnd w:id="10"/>
    <w:bookmarkEnd w:id="11"/>
    <w:bookmarkEnd w:id="12"/>
    <w:p w:rsidR="00733309" w:rsidRDefault="00733309" w:rsidP="00733309">
      <w:pPr>
        <w:pStyle w:val="CodeIDDSamples"/>
      </w:pPr>
      <w:r>
        <w:t>HVAC, Average</w:t>
      </w:r>
      <w:r w:rsidRPr="009E0B05">
        <w:t xml:space="preserve">, </w:t>
      </w:r>
      <w:proofErr w:type="spellStart"/>
      <w:r>
        <w:t>VSAirtoWaterHPWH</w:t>
      </w:r>
      <w:proofErr w:type="spellEnd"/>
      <w:r>
        <w:t xml:space="preserve"> Cooling Coil Water </w:t>
      </w:r>
      <w:r>
        <w:t>Heating Pump</w:t>
      </w:r>
      <w:r w:rsidR="009D23EF">
        <w:t xml:space="preserve"> Electric</w:t>
      </w:r>
      <w:r>
        <w:t xml:space="preserve"> Power [W</w:t>
      </w:r>
      <w:r w:rsidRPr="009E0B05">
        <w:t>]</w:t>
      </w:r>
    </w:p>
    <w:p w:rsidR="00733309" w:rsidRPr="000B295B" w:rsidRDefault="00733309" w:rsidP="00733309">
      <w:pPr>
        <w:pStyle w:val="CodeIDDSamples"/>
      </w:pPr>
      <w:r>
        <w:t>HVAC, Sum</w:t>
      </w:r>
      <w:r w:rsidRPr="004824BB">
        <w:t xml:space="preserve">, </w:t>
      </w:r>
      <w:proofErr w:type="spellStart"/>
      <w:r>
        <w:t>VSAirtoWaterHPWH</w:t>
      </w:r>
      <w:proofErr w:type="spellEnd"/>
      <w:r>
        <w:t xml:space="preserve"> Cooling</w:t>
      </w:r>
      <w:r w:rsidRPr="00712D63">
        <w:t xml:space="preserve"> Coil </w:t>
      </w:r>
      <w:r>
        <w:t>Water Heating Pump</w:t>
      </w:r>
      <w:r w:rsidR="009D23EF">
        <w:t xml:space="preserve"> Electric </w:t>
      </w:r>
      <w:proofErr w:type="gramStart"/>
      <w:r w:rsidR="009D23EF">
        <w:t>Energy</w:t>
      </w:r>
      <w:r w:rsidRPr="00712D63">
        <w:t>[</w:t>
      </w:r>
      <w:proofErr w:type="gramEnd"/>
      <w:r w:rsidRPr="00712D63">
        <w:t>J]</w:t>
      </w:r>
    </w:p>
    <w:p w:rsidR="00852DB0" w:rsidRDefault="00852DB0" w:rsidP="00C26B13">
      <w:pPr>
        <w:autoSpaceDE w:val="0"/>
        <w:autoSpaceDN w:val="0"/>
        <w:adjustRightInd w:val="0"/>
        <w:rPr>
          <w:rFonts w:cs="Arial"/>
          <w:b/>
          <w:bCs/>
          <w:i/>
          <w:iCs/>
        </w:rPr>
      </w:pP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BC5E0C">
        <w:rPr>
          <w:rFonts w:cs="Arial"/>
          <w:b/>
          <w:bCs/>
          <w:i/>
          <w:iCs/>
        </w:rPr>
        <w:t xml:space="preserve">Cooling Coil Water Heating Electric </w:t>
      </w:r>
      <w:r w:rsidR="009E0B05" w:rsidRPr="00C26B13">
        <w:rPr>
          <w:rFonts w:cs="Arial"/>
          <w:b/>
          <w:bCs/>
          <w:i/>
          <w:iCs/>
        </w:rPr>
        <w:t>Power [W]</w:t>
      </w:r>
    </w:p>
    <w:p w:rsidR="009E0B05" w:rsidRPr="00C26B13" w:rsidRDefault="009E0B05" w:rsidP="00C26B13">
      <w:pPr>
        <w:autoSpaceDE w:val="0"/>
        <w:autoSpaceDN w:val="0"/>
        <w:adjustRightInd w:val="0"/>
        <w:jc w:val="both"/>
        <w:rPr>
          <w:rFonts w:cs="Arial"/>
        </w:rPr>
      </w:pPr>
      <w:r w:rsidRPr="00C26B13">
        <w:rPr>
          <w:rFonts w:cs="Arial"/>
        </w:rPr>
        <w:t>This output variable is the average electric consumption r</w:t>
      </w:r>
      <w:r w:rsidR="00261867">
        <w:rPr>
          <w:rFonts w:cs="Arial"/>
        </w:rPr>
        <w:t>at</w:t>
      </w:r>
      <w:r w:rsidRPr="00C26B13">
        <w:rPr>
          <w:rFonts w:cs="Arial"/>
        </w:rPr>
        <w:t>e of the he</w:t>
      </w:r>
      <w:r w:rsidR="00261867">
        <w:rPr>
          <w:rFonts w:cs="Arial"/>
        </w:rPr>
        <w:t>at</w:t>
      </w:r>
      <w:r w:rsidRPr="00C26B13">
        <w:rPr>
          <w:rFonts w:cs="Arial"/>
        </w:rPr>
        <w:t xml:space="preserve"> pump </w:t>
      </w:r>
      <w:r w:rsidR="00BC5E0C">
        <w:rPr>
          <w:rFonts w:cs="Arial"/>
        </w:rPr>
        <w:t xml:space="preserve">water heater </w:t>
      </w:r>
      <w:r w:rsidRPr="00C26B13">
        <w:rPr>
          <w:rFonts w:cs="Arial"/>
        </w:rPr>
        <w:t>in W</w:t>
      </w:r>
      <w:r w:rsidR="00261867">
        <w:rPr>
          <w:rFonts w:cs="Arial"/>
        </w:rPr>
        <w:t>at</w:t>
      </w:r>
      <w:r w:rsidRPr="00C26B13">
        <w:rPr>
          <w:rFonts w:cs="Arial"/>
        </w:rPr>
        <w:t>ts over</w:t>
      </w:r>
      <w:r w:rsidR="00C26B13">
        <w:rPr>
          <w:rFonts w:cs="Arial"/>
        </w:rPr>
        <w:t xml:space="preserve"> </w:t>
      </w:r>
      <w:r w:rsidRPr="00C26B13">
        <w:rPr>
          <w:rFonts w:cs="Arial"/>
        </w:rPr>
        <w:t xml:space="preserve">the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BC5E0C">
        <w:rPr>
          <w:rFonts w:cs="Arial"/>
          <w:b/>
          <w:bCs/>
          <w:i/>
          <w:iCs/>
        </w:rPr>
        <w:t>Cooling Coil Total Cooling</w:t>
      </w:r>
      <w:r w:rsidR="009E0B05" w:rsidRPr="00C26B13">
        <w:rPr>
          <w:rFonts w:cs="Arial"/>
          <w:b/>
          <w:bCs/>
          <w:i/>
          <w:iCs/>
        </w:rPr>
        <w:t xml:space="preserve"> R</w:t>
      </w:r>
      <w:r w:rsidR="00261867">
        <w:rPr>
          <w:rFonts w:cs="Arial"/>
          <w:b/>
          <w:bCs/>
          <w:i/>
          <w:iCs/>
        </w:rPr>
        <w:t>at</w:t>
      </w:r>
      <w:r w:rsidR="009E0B05" w:rsidRPr="00C26B13">
        <w:rPr>
          <w:rFonts w:cs="Arial"/>
          <w:b/>
          <w:bCs/>
          <w:i/>
          <w:iCs/>
        </w:rPr>
        <w:t>e [W]</w:t>
      </w:r>
    </w:p>
    <w:p w:rsidR="009E0B05" w:rsidRPr="00C26B13" w:rsidRDefault="009E0B05" w:rsidP="00C26B13">
      <w:pPr>
        <w:autoSpaceDE w:val="0"/>
        <w:autoSpaceDN w:val="0"/>
        <w:adjustRightInd w:val="0"/>
        <w:jc w:val="both"/>
        <w:rPr>
          <w:rFonts w:cs="Arial"/>
        </w:rPr>
      </w:pPr>
      <w:r w:rsidRPr="00C26B13">
        <w:rPr>
          <w:rFonts w:cs="Arial"/>
        </w:rPr>
        <w:t>The output variable is the average total cooling load provide by the he</w:t>
      </w:r>
      <w:r w:rsidR="00261867">
        <w:rPr>
          <w:rFonts w:cs="Arial"/>
        </w:rPr>
        <w:t>at</w:t>
      </w:r>
      <w:r w:rsidRPr="00C26B13">
        <w:rPr>
          <w:rFonts w:cs="Arial"/>
        </w:rPr>
        <w:t xml:space="preserve"> pump </w:t>
      </w:r>
      <w:r w:rsidR="00BC5E0C">
        <w:rPr>
          <w:rFonts w:cs="Arial"/>
        </w:rPr>
        <w:t xml:space="preserve">water heater </w:t>
      </w:r>
      <w:r w:rsidRPr="00C26B13">
        <w:rPr>
          <w:rFonts w:cs="Arial"/>
        </w:rPr>
        <w:t>which includes</w:t>
      </w:r>
      <w:r w:rsidR="00C26B13">
        <w:rPr>
          <w:rFonts w:cs="Arial"/>
        </w:rPr>
        <w:t xml:space="preserve"> </w:t>
      </w:r>
      <w:r w:rsidRPr="00C26B13">
        <w:rPr>
          <w:rFonts w:cs="Arial"/>
        </w:rPr>
        <w:t>the sensible and l</w:t>
      </w:r>
      <w:r w:rsidR="00261867">
        <w:rPr>
          <w:rFonts w:cs="Arial"/>
        </w:rPr>
        <w:t>at</w:t>
      </w:r>
      <w:r w:rsidRPr="00C26B13">
        <w:rPr>
          <w:rFonts w:cs="Arial"/>
        </w:rPr>
        <w:t>ent load in W</w:t>
      </w:r>
      <w:r w:rsidR="00261867">
        <w:rPr>
          <w:rFonts w:cs="Arial"/>
        </w:rPr>
        <w:t>at</w:t>
      </w:r>
      <w:r w:rsidRPr="00C26B13">
        <w:rPr>
          <w:rFonts w:cs="Arial"/>
        </w:rPr>
        <w:t xml:space="preserve">ts over the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BC5E0C">
        <w:rPr>
          <w:rFonts w:cs="Arial"/>
          <w:b/>
          <w:bCs/>
          <w:i/>
          <w:iCs/>
        </w:rPr>
        <w:t>Cooling Coil</w:t>
      </w:r>
      <w:r w:rsidR="009E0B05" w:rsidRPr="00C26B13">
        <w:rPr>
          <w:rFonts w:cs="Arial"/>
          <w:b/>
          <w:bCs/>
          <w:i/>
          <w:iCs/>
        </w:rPr>
        <w:t xml:space="preserve"> Sensible He</w:t>
      </w:r>
      <w:r w:rsidR="00261867">
        <w:rPr>
          <w:rFonts w:cs="Arial"/>
          <w:b/>
          <w:bCs/>
          <w:i/>
          <w:iCs/>
        </w:rPr>
        <w:t>at</w:t>
      </w:r>
      <w:r w:rsidR="009E0B05" w:rsidRPr="00C26B13">
        <w:rPr>
          <w:rFonts w:cs="Arial"/>
          <w:b/>
          <w:bCs/>
          <w:i/>
          <w:iCs/>
        </w:rPr>
        <w:t xml:space="preserve"> Transfer R</w:t>
      </w:r>
      <w:r w:rsidR="00261867">
        <w:rPr>
          <w:rFonts w:cs="Arial"/>
          <w:b/>
          <w:bCs/>
          <w:i/>
          <w:iCs/>
        </w:rPr>
        <w:t>at</w:t>
      </w:r>
      <w:r w:rsidR="009E0B05" w:rsidRPr="00C26B13">
        <w:rPr>
          <w:rFonts w:cs="Arial"/>
          <w:b/>
          <w:bCs/>
          <w:i/>
          <w:iCs/>
        </w:rPr>
        <w:t>e [W]</w:t>
      </w:r>
    </w:p>
    <w:p w:rsidR="009E0B05" w:rsidRDefault="009E0B05" w:rsidP="00C26B13">
      <w:pPr>
        <w:autoSpaceDE w:val="0"/>
        <w:autoSpaceDN w:val="0"/>
        <w:adjustRightInd w:val="0"/>
        <w:jc w:val="both"/>
        <w:rPr>
          <w:rFonts w:cs="Arial"/>
        </w:rPr>
      </w:pPr>
      <w:r w:rsidRPr="00C26B13">
        <w:rPr>
          <w:rFonts w:cs="Arial"/>
        </w:rPr>
        <w:t>The output variable is the average sensible cooling load provide by the he</w:t>
      </w:r>
      <w:r w:rsidR="00261867">
        <w:rPr>
          <w:rFonts w:cs="Arial"/>
        </w:rPr>
        <w:t>at</w:t>
      </w:r>
      <w:r w:rsidRPr="00C26B13">
        <w:rPr>
          <w:rFonts w:cs="Arial"/>
        </w:rPr>
        <w:t xml:space="preserve"> pump</w:t>
      </w:r>
      <w:r w:rsidR="00BC5E0C">
        <w:rPr>
          <w:rFonts w:cs="Arial"/>
        </w:rPr>
        <w:t xml:space="preserve"> water heater</w:t>
      </w:r>
      <w:r w:rsidRPr="00C26B13">
        <w:rPr>
          <w:rFonts w:cs="Arial"/>
        </w:rPr>
        <w:t xml:space="preserve"> in W</w:t>
      </w:r>
      <w:r w:rsidR="00261867">
        <w:rPr>
          <w:rFonts w:cs="Arial"/>
        </w:rPr>
        <w:t>at</w:t>
      </w:r>
      <w:r w:rsidRPr="00C26B13">
        <w:rPr>
          <w:rFonts w:cs="Arial"/>
        </w:rPr>
        <w:t>ts</w:t>
      </w:r>
      <w:r w:rsidR="00C26B13">
        <w:rPr>
          <w:rFonts w:cs="Arial"/>
        </w:rPr>
        <w:t xml:space="preserve"> </w:t>
      </w:r>
      <w:r w:rsidRPr="00C26B13">
        <w:rPr>
          <w:rFonts w:cs="Arial"/>
        </w:rPr>
        <w:t xml:space="preserve">over the </w:t>
      </w:r>
      <w:proofErr w:type="spellStart"/>
      <w:r w:rsidRPr="00C26B13">
        <w:rPr>
          <w:rFonts w:cs="Arial"/>
        </w:rPr>
        <w:t>timestep</w:t>
      </w:r>
      <w:proofErr w:type="spellEnd"/>
      <w:r w:rsidRPr="00C26B13">
        <w:rPr>
          <w:rFonts w:cs="Arial"/>
        </w:rPr>
        <w:t xml:space="preserve"> being reported.</w:t>
      </w:r>
    </w:p>
    <w:p w:rsidR="00BC5E0C" w:rsidRPr="00C26B13" w:rsidRDefault="00BC5E0C" w:rsidP="00BC5E0C">
      <w:pPr>
        <w:autoSpaceDE w:val="0"/>
        <w:autoSpaceDN w:val="0"/>
        <w:adjustRightInd w:val="0"/>
        <w:rPr>
          <w:rFonts w:cs="Arial"/>
          <w:b/>
          <w:bCs/>
          <w:i/>
          <w:iCs/>
        </w:rPr>
      </w:pPr>
      <w:proofErr w:type="spellStart"/>
      <w:r>
        <w:rPr>
          <w:rFonts w:cs="Arial"/>
          <w:b/>
          <w:bCs/>
          <w:i/>
          <w:iCs/>
        </w:rPr>
        <w:t>VSAirtoWaterHPWH</w:t>
      </w:r>
      <w:proofErr w:type="spellEnd"/>
      <w:r w:rsidRPr="00C26B13">
        <w:rPr>
          <w:rFonts w:cs="Arial"/>
          <w:b/>
          <w:bCs/>
          <w:i/>
          <w:iCs/>
        </w:rPr>
        <w:t xml:space="preserve"> </w:t>
      </w:r>
      <w:r>
        <w:rPr>
          <w:rFonts w:cs="Arial"/>
          <w:b/>
          <w:bCs/>
          <w:i/>
          <w:iCs/>
        </w:rPr>
        <w:t>Cooling Coil Latent</w:t>
      </w:r>
      <w:r w:rsidRPr="00C26B13">
        <w:rPr>
          <w:rFonts w:cs="Arial"/>
          <w:b/>
          <w:bCs/>
          <w:i/>
          <w:iCs/>
        </w:rPr>
        <w:t xml:space="preserve"> He</w:t>
      </w:r>
      <w:r>
        <w:rPr>
          <w:rFonts w:cs="Arial"/>
          <w:b/>
          <w:bCs/>
          <w:i/>
          <w:iCs/>
        </w:rPr>
        <w:t>at</w:t>
      </w:r>
      <w:r w:rsidRPr="00C26B13">
        <w:rPr>
          <w:rFonts w:cs="Arial"/>
          <w:b/>
          <w:bCs/>
          <w:i/>
          <w:iCs/>
        </w:rPr>
        <w:t xml:space="preserve"> Transfer R</w:t>
      </w:r>
      <w:r>
        <w:rPr>
          <w:rFonts w:cs="Arial"/>
          <w:b/>
          <w:bCs/>
          <w:i/>
          <w:iCs/>
        </w:rPr>
        <w:t>at</w:t>
      </w:r>
      <w:r w:rsidRPr="00C26B13">
        <w:rPr>
          <w:rFonts w:cs="Arial"/>
          <w:b/>
          <w:bCs/>
          <w:i/>
          <w:iCs/>
        </w:rPr>
        <w:t>e [W]</w:t>
      </w:r>
    </w:p>
    <w:p w:rsidR="00BC5E0C" w:rsidRPr="00C26B13" w:rsidRDefault="00BC5E0C" w:rsidP="00BC5E0C">
      <w:pPr>
        <w:autoSpaceDE w:val="0"/>
        <w:autoSpaceDN w:val="0"/>
        <w:adjustRightInd w:val="0"/>
        <w:jc w:val="both"/>
        <w:rPr>
          <w:rFonts w:cs="Arial"/>
        </w:rPr>
      </w:pPr>
      <w:r w:rsidRPr="00C26B13">
        <w:rPr>
          <w:rFonts w:cs="Arial"/>
        </w:rPr>
        <w:t>The output variable is the a</w:t>
      </w:r>
      <w:r>
        <w:rPr>
          <w:rFonts w:cs="Arial"/>
        </w:rPr>
        <w:t>verage latent</w:t>
      </w:r>
      <w:r w:rsidRPr="00C26B13">
        <w:rPr>
          <w:rFonts w:cs="Arial"/>
        </w:rPr>
        <w:t xml:space="preserve"> cooling load provide by the he</w:t>
      </w:r>
      <w:r>
        <w:rPr>
          <w:rFonts w:cs="Arial"/>
        </w:rPr>
        <w:t>at</w:t>
      </w:r>
      <w:r w:rsidRPr="00C26B13">
        <w:rPr>
          <w:rFonts w:cs="Arial"/>
        </w:rPr>
        <w:t xml:space="preserve"> pump</w:t>
      </w:r>
      <w:r>
        <w:rPr>
          <w:rFonts w:cs="Arial"/>
        </w:rPr>
        <w:t xml:space="preserve"> water heater</w:t>
      </w:r>
      <w:r w:rsidRPr="00C26B13">
        <w:rPr>
          <w:rFonts w:cs="Arial"/>
        </w:rPr>
        <w:t xml:space="preserve"> in W</w:t>
      </w:r>
      <w:r>
        <w:rPr>
          <w:rFonts w:cs="Arial"/>
        </w:rPr>
        <w:t>at</w:t>
      </w:r>
      <w:r w:rsidRPr="00C26B13">
        <w:rPr>
          <w:rFonts w:cs="Arial"/>
        </w:rPr>
        <w:t>ts</w:t>
      </w:r>
      <w:r>
        <w:rPr>
          <w:rFonts w:cs="Arial"/>
        </w:rPr>
        <w:t xml:space="preserve"> </w:t>
      </w:r>
      <w:r w:rsidRPr="00C26B13">
        <w:rPr>
          <w:rFonts w:cs="Arial"/>
        </w:rPr>
        <w:t xml:space="preserve">over the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F70578">
        <w:rPr>
          <w:rFonts w:cs="Arial"/>
          <w:b/>
          <w:bCs/>
          <w:i/>
          <w:iCs/>
        </w:rPr>
        <w:t>Cooling Coil Total Water Heating</w:t>
      </w:r>
      <w:r w:rsidR="009E0B05" w:rsidRPr="00C26B13">
        <w:rPr>
          <w:rFonts w:cs="Arial"/>
          <w:b/>
          <w:bCs/>
          <w:i/>
          <w:iCs/>
        </w:rPr>
        <w:t xml:space="preserve"> R</w:t>
      </w:r>
      <w:r w:rsidR="00261867">
        <w:rPr>
          <w:rFonts w:cs="Arial"/>
          <w:b/>
          <w:bCs/>
          <w:i/>
          <w:iCs/>
        </w:rPr>
        <w:t>at</w:t>
      </w:r>
      <w:r w:rsidR="009E0B05" w:rsidRPr="00C26B13">
        <w:rPr>
          <w:rFonts w:cs="Arial"/>
          <w:b/>
          <w:bCs/>
          <w:i/>
          <w:iCs/>
        </w:rPr>
        <w:t>e [W]</w:t>
      </w:r>
    </w:p>
    <w:p w:rsidR="00F0615C" w:rsidRDefault="009E0B05" w:rsidP="00C26B13">
      <w:pPr>
        <w:autoSpaceDE w:val="0"/>
        <w:autoSpaceDN w:val="0"/>
        <w:adjustRightInd w:val="0"/>
        <w:jc w:val="both"/>
        <w:rPr>
          <w:rFonts w:cs="Arial"/>
        </w:rPr>
      </w:pPr>
      <w:r w:rsidRPr="00C26B13">
        <w:rPr>
          <w:rFonts w:cs="Arial"/>
        </w:rPr>
        <w:t>The output variable is the average he</w:t>
      </w:r>
      <w:r w:rsidR="00261867">
        <w:rPr>
          <w:rFonts w:cs="Arial"/>
        </w:rPr>
        <w:t>at</w:t>
      </w:r>
      <w:r w:rsidRPr="00C26B13">
        <w:rPr>
          <w:rFonts w:cs="Arial"/>
        </w:rPr>
        <w:t xml:space="preserve"> rejected to the w</w:t>
      </w:r>
      <w:r w:rsidR="00261867">
        <w:rPr>
          <w:rFonts w:cs="Arial"/>
        </w:rPr>
        <w:t>at</w:t>
      </w:r>
      <w:r w:rsidRPr="00C26B13">
        <w:rPr>
          <w:rFonts w:cs="Arial"/>
        </w:rPr>
        <w:t xml:space="preserve">er </w:t>
      </w:r>
      <w:r w:rsidR="00261867">
        <w:rPr>
          <w:rFonts w:cs="Arial"/>
        </w:rPr>
        <w:t>at</w:t>
      </w:r>
      <w:r w:rsidRPr="00C26B13">
        <w:rPr>
          <w:rFonts w:cs="Arial"/>
        </w:rPr>
        <w:t xml:space="preserve"> the he</w:t>
      </w:r>
      <w:r w:rsidR="00261867">
        <w:rPr>
          <w:rFonts w:cs="Arial"/>
        </w:rPr>
        <w:t>at</w:t>
      </w:r>
      <w:r w:rsidRPr="00C26B13">
        <w:rPr>
          <w:rFonts w:cs="Arial"/>
        </w:rPr>
        <w:t xml:space="preserve"> pump condenser in</w:t>
      </w:r>
      <w:r w:rsidR="00C26B13">
        <w:rPr>
          <w:rFonts w:cs="Arial"/>
        </w:rPr>
        <w:t xml:space="preserve"> </w:t>
      </w:r>
      <w:r w:rsidRPr="00C26B13">
        <w:rPr>
          <w:rFonts w:cs="Arial"/>
        </w:rPr>
        <w:t>W</w:t>
      </w:r>
      <w:r w:rsidR="00261867">
        <w:rPr>
          <w:rFonts w:cs="Arial"/>
        </w:rPr>
        <w:t>at</w:t>
      </w:r>
      <w:r w:rsidRPr="00C26B13">
        <w:rPr>
          <w:rFonts w:cs="Arial"/>
        </w:rPr>
        <w:t xml:space="preserve">ts over the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F0615C">
        <w:rPr>
          <w:rFonts w:cs="Arial"/>
          <w:b/>
          <w:bCs/>
          <w:i/>
          <w:iCs/>
        </w:rPr>
        <w:t xml:space="preserve">Cooling Coil </w:t>
      </w:r>
      <w:r w:rsidR="009E0B05" w:rsidRPr="00C26B13">
        <w:rPr>
          <w:rFonts w:cs="Arial"/>
          <w:b/>
          <w:bCs/>
          <w:i/>
          <w:iCs/>
        </w:rPr>
        <w:t>Part-Load R</w:t>
      </w:r>
      <w:r w:rsidR="00261867">
        <w:rPr>
          <w:rFonts w:cs="Arial"/>
          <w:b/>
          <w:bCs/>
          <w:i/>
          <w:iCs/>
        </w:rPr>
        <w:t>at</w:t>
      </w:r>
      <w:r w:rsidR="009E0B05" w:rsidRPr="00C26B13">
        <w:rPr>
          <w:rFonts w:cs="Arial"/>
          <w:b/>
          <w:bCs/>
          <w:i/>
          <w:iCs/>
        </w:rPr>
        <w:t>io</w:t>
      </w:r>
    </w:p>
    <w:p w:rsidR="009E0B05" w:rsidRPr="00C26B13" w:rsidRDefault="009E0B05" w:rsidP="00C26B13">
      <w:pPr>
        <w:autoSpaceDE w:val="0"/>
        <w:autoSpaceDN w:val="0"/>
        <w:adjustRightInd w:val="0"/>
        <w:jc w:val="both"/>
        <w:rPr>
          <w:rFonts w:cs="Arial"/>
        </w:rPr>
      </w:pPr>
      <w:r w:rsidRPr="00C26B13">
        <w:rPr>
          <w:rFonts w:cs="Arial"/>
        </w:rPr>
        <w:t>This output variable is the r</w:t>
      </w:r>
      <w:r w:rsidR="00261867">
        <w:rPr>
          <w:rFonts w:cs="Arial"/>
        </w:rPr>
        <w:t>at</w:t>
      </w:r>
      <w:r w:rsidRPr="00C26B13">
        <w:rPr>
          <w:rFonts w:cs="Arial"/>
        </w:rPr>
        <w:t>io of the part-load capacity to the steady st</w:t>
      </w:r>
      <w:r w:rsidR="00261867">
        <w:rPr>
          <w:rFonts w:cs="Arial"/>
        </w:rPr>
        <w:t>at</w:t>
      </w:r>
      <w:r w:rsidRPr="00C26B13">
        <w:rPr>
          <w:rFonts w:cs="Arial"/>
        </w:rPr>
        <w:t>e capacity of the</w:t>
      </w:r>
      <w:r w:rsidR="00C26B13">
        <w:rPr>
          <w:rFonts w:cs="Arial"/>
        </w:rPr>
        <w:t xml:space="preserve"> </w:t>
      </w:r>
      <w:proofErr w:type="spellStart"/>
      <w:r w:rsidR="00C70D59">
        <w:rPr>
          <w:rFonts w:cs="Arial"/>
        </w:rPr>
        <w:t>VSAirtoWaterHPWH</w:t>
      </w:r>
      <w:proofErr w:type="spellEnd"/>
      <w:r w:rsidRPr="00C26B13">
        <w:rPr>
          <w:rFonts w:cs="Arial"/>
        </w:rPr>
        <w:t xml:space="preserve"> coil. For the cycling fan mode, the runtime fraction for the he</w:t>
      </w:r>
      <w:r w:rsidR="00261867">
        <w:rPr>
          <w:rFonts w:cs="Arial"/>
        </w:rPr>
        <w:t>at</w:t>
      </w:r>
      <w:r w:rsidRPr="00C26B13">
        <w:rPr>
          <w:rFonts w:cs="Arial"/>
        </w:rPr>
        <w:t xml:space="preserve"> pump</w:t>
      </w:r>
      <w:r w:rsidR="00C26B13">
        <w:rPr>
          <w:rFonts w:cs="Arial"/>
        </w:rPr>
        <w:t xml:space="preserve"> </w:t>
      </w:r>
      <w:r w:rsidRPr="00C26B13">
        <w:rPr>
          <w:rFonts w:cs="Arial"/>
        </w:rPr>
        <w:t>compressor may be different from the compressor part-load r</w:t>
      </w:r>
      <w:r w:rsidR="00261867">
        <w:rPr>
          <w:rFonts w:cs="Arial"/>
        </w:rPr>
        <w:t>at</w:t>
      </w:r>
      <w:r w:rsidRPr="00C26B13">
        <w:rPr>
          <w:rFonts w:cs="Arial"/>
        </w:rPr>
        <w:t>io reported here due to the</w:t>
      </w:r>
      <w:r w:rsidR="00C26B13">
        <w:rPr>
          <w:rFonts w:cs="Arial"/>
        </w:rPr>
        <w:t xml:space="preserve"> </w:t>
      </w:r>
      <w:r w:rsidRPr="00C26B13">
        <w:rPr>
          <w:rFonts w:cs="Arial"/>
        </w:rPr>
        <w:t xml:space="preserve">part-load performance of the </w:t>
      </w:r>
      <w:proofErr w:type="spellStart"/>
      <w:r w:rsidR="00C70D59">
        <w:rPr>
          <w:rFonts w:cs="Arial"/>
        </w:rPr>
        <w:t>VSAirtoWaterHPWH</w:t>
      </w:r>
      <w:proofErr w:type="spellEnd"/>
      <w:r w:rsidRPr="00C26B13">
        <w:rPr>
          <w:rFonts w:cs="Arial"/>
        </w:rPr>
        <w:t xml:space="preserve"> coil (delay </w:t>
      </w:r>
      <w:r w:rsidR="00261867">
        <w:rPr>
          <w:rFonts w:cs="Arial"/>
        </w:rPr>
        <w:t>at</w:t>
      </w:r>
      <w:r w:rsidRPr="00C26B13">
        <w:rPr>
          <w:rFonts w:cs="Arial"/>
        </w:rPr>
        <w:t xml:space="preserve"> start-up to reach steady-st</w:t>
      </w:r>
      <w:r w:rsidR="00261867">
        <w:rPr>
          <w:rFonts w:cs="Arial"/>
        </w:rPr>
        <w:t>at</w:t>
      </w:r>
      <w:r w:rsidRPr="00C26B13">
        <w:rPr>
          <w:rFonts w:cs="Arial"/>
        </w:rPr>
        <w:t>e</w:t>
      </w:r>
      <w:r w:rsidR="00C26B13">
        <w:rPr>
          <w:rFonts w:cs="Arial"/>
        </w:rPr>
        <w:t xml:space="preserve"> </w:t>
      </w:r>
      <w:r w:rsidRPr="00C26B13">
        <w:rPr>
          <w:rFonts w:cs="Arial"/>
        </w:rPr>
        <w:t>output). In general, runtime fractions are reported by individual components where</w:t>
      </w:r>
      <w:r w:rsidR="00C26B13">
        <w:rPr>
          <w:rFonts w:cs="Arial"/>
        </w:rPr>
        <w:t xml:space="preserve"> </w:t>
      </w:r>
      <w:r w:rsidRPr="00C26B13">
        <w:rPr>
          <w:rFonts w:cs="Arial"/>
        </w:rPr>
        <w:t>appropri</w:t>
      </w:r>
      <w:r w:rsidR="00261867">
        <w:rPr>
          <w:rFonts w:cs="Arial"/>
        </w:rPr>
        <w:t>at</w:t>
      </w:r>
      <w:r w:rsidRPr="00C26B13">
        <w:rPr>
          <w:rFonts w:cs="Arial"/>
        </w:rPr>
        <w:t>e.</w:t>
      </w:r>
    </w:p>
    <w:p w:rsidR="00B96102" w:rsidRDefault="00B96102" w:rsidP="00B96102">
      <w:pPr>
        <w:autoSpaceDE w:val="0"/>
        <w:autoSpaceDN w:val="0"/>
        <w:adjustRightInd w:val="0"/>
        <w:rPr>
          <w:rFonts w:cs="Arial"/>
          <w:b/>
          <w:bCs/>
          <w:i/>
          <w:iCs/>
        </w:rPr>
      </w:pPr>
      <w:proofErr w:type="spellStart"/>
      <w:r>
        <w:rPr>
          <w:rFonts w:cs="Arial"/>
          <w:b/>
          <w:bCs/>
          <w:i/>
          <w:iCs/>
        </w:rPr>
        <w:t>VSAirtoWaterHPWH</w:t>
      </w:r>
      <w:proofErr w:type="spellEnd"/>
      <w:r w:rsidRPr="00C26B13">
        <w:rPr>
          <w:rFonts w:cs="Arial"/>
          <w:b/>
          <w:bCs/>
          <w:i/>
          <w:iCs/>
        </w:rPr>
        <w:t xml:space="preserve"> </w:t>
      </w:r>
      <w:r>
        <w:rPr>
          <w:rFonts w:cs="Arial"/>
          <w:b/>
          <w:bCs/>
          <w:i/>
          <w:iCs/>
        </w:rPr>
        <w:t>Cooling Coil Run Time Fraction</w:t>
      </w:r>
    </w:p>
    <w:p w:rsidR="00CC586E" w:rsidRDefault="00B96102" w:rsidP="00547C8F">
      <w:pPr>
        <w:autoSpaceDE w:val="0"/>
        <w:autoSpaceDN w:val="0"/>
        <w:adjustRightInd w:val="0"/>
        <w:jc w:val="both"/>
        <w:rPr>
          <w:rFonts w:cs="Arial"/>
          <w:b/>
          <w:bCs/>
          <w:i/>
          <w:iCs/>
        </w:rPr>
      </w:pPr>
      <w:r w:rsidRPr="00C26B13">
        <w:rPr>
          <w:rFonts w:cs="Arial"/>
        </w:rPr>
        <w:lastRenderedPageBreak/>
        <w:t xml:space="preserve">This output variable is the </w:t>
      </w:r>
      <w:r>
        <w:rPr>
          <w:rFonts w:cs="Arial"/>
        </w:rPr>
        <w:t xml:space="preserve">rum time fraction of the compressor when the </w:t>
      </w:r>
      <w:proofErr w:type="spellStart"/>
      <w:r>
        <w:rPr>
          <w:rFonts w:cs="Arial"/>
        </w:rPr>
        <w:t>VSAirtoWaterHPWH</w:t>
      </w:r>
      <w:proofErr w:type="spellEnd"/>
      <w:r w:rsidRPr="00C26B13">
        <w:rPr>
          <w:rFonts w:cs="Arial"/>
        </w:rPr>
        <w:t xml:space="preserve"> coil</w:t>
      </w:r>
      <w:r>
        <w:rPr>
          <w:rFonts w:cs="Arial"/>
        </w:rPr>
        <w:t xml:space="preserve"> running below the lowest speed in cyclic operation. </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 xml:space="preserve">Cooing Coil Air </w:t>
      </w:r>
      <w:r w:rsidR="009E0B05" w:rsidRPr="00C26B13">
        <w:rPr>
          <w:rFonts w:cs="Arial"/>
          <w:b/>
          <w:bCs/>
          <w:i/>
          <w:iCs/>
        </w:rPr>
        <w:t>Mass Flow R</w:t>
      </w:r>
      <w:r w:rsidR="00261867">
        <w:rPr>
          <w:rFonts w:cs="Arial"/>
          <w:b/>
          <w:bCs/>
          <w:i/>
          <w:iCs/>
        </w:rPr>
        <w:t>at</w:t>
      </w:r>
      <w:r w:rsidR="009E0B05" w:rsidRPr="00C26B13">
        <w:rPr>
          <w:rFonts w:cs="Arial"/>
          <w:b/>
          <w:bCs/>
          <w:i/>
          <w:iCs/>
        </w:rPr>
        <w:t>e [kg/s]</w:t>
      </w:r>
    </w:p>
    <w:p w:rsidR="009E0B05" w:rsidRPr="00C26B13" w:rsidRDefault="009E0B05" w:rsidP="00C26B13">
      <w:pPr>
        <w:autoSpaceDE w:val="0"/>
        <w:autoSpaceDN w:val="0"/>
        <w:adjustRightInd w:val="0"/>
        <w:jc w:val="both"/>
        <w:rPr>
          <w:rFonts w:cs="Arial"/>
        </w:rPr>
      </w:pPr>
      <w:r w:rsidRPr="00C26B13">
        <w:rPr>
          <w:rFonts w:cs="Arial"/>
        </w:rPr>
        <w:t>The output variable is the average air mass flow r</w:t>
      </w:r>
      <w:r w:rsidR="00261867">
        <w:rPr>
          <w:rFonts w:cs="Arial"/>
        </w:rPr>
        <w:t>at</w:t>
      </w:r>
      <w:r w:rsidRPr="00C26B13">
        <w:rPr>
          <w:rFonts w:cs="Arial"/>
        </w:rPr>
        <w:t>e going through the he</w:t>
      </w:r>
      <w:r w:rsidR="00261867">
        <w:rPr>
          <w:rFonts w:cs="Arial"/>
        </w:rPr>
        <w:t>at</w:t>
      </w:r>
      <w:r w:rsidRPr="00C26B13">
        <w:rPr>
          <w:rFonts w:cs="Arial"/>
        </w:rPr>
        <w:t xml:space="preserve"> pump</w:t>
      </w:r>
      <w:r w:rsidR="00547C8F">
        <w:rPr>
          <w:rFonts w:cs="Arial"/>
        </w:rPr>
        <w:t xml:space="preserve"> evaporator</w:t>
      </w:r>
      <w:r w:rsidRPr="00C26B13">
        <w:rPr>
          <w:rFonts w:cs="Arial"/>
        </w:rPr>
        <w:t xml:space="preserve"> over the</w:t>
      </w:r>
      <w:r w:rsidR="00C26B13">
        <w:rPr>
          <w:rFonts w:cs="Arial"/>
        </w:rPr>
        <w:t xml:space="preserv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547C8F">
        <w:rPr>
          <w:rFonts w:cs="Arial"/>
          <w:b/>
          <w:bCs/>
          <w:i/>
          <w:iCs/>
        </w:rPr>
        <w:t xml:space="preserve"> Cooling Coil Air </w:t>
      </w:r>
      <w:r w:rsidR="009E0B05" w:rsidRPr="00C26B13">
        <w:rPr>
          <w:rFonts w:cs="Arial"/>
          <w:b/>
          <w:bCs/>
          <w:i/>
          <w:iCs/>
        </w:rPr>
        <w:t>Inlet Dry Bulb Temper</w:t>
      </w:r>
      <w:r w:rsidR="00261867">
        <w:rPr>
          <w:rFonts w:cs="Arial"/>
          <w:b/>
          <w:bCs/>
          <w:i/>
          <w:iCs/>
        </w:rPr>
        <w:t>at</w:t>
      </w:r>
      <w:r w:rsidR="009E0B05" w:rsidRPr="00C26B13">
        <w:rPr>
          <w:rFonts w:cs="Arial"/>
          <w:b/>
          <w:bCs/>
          <w:i/>
          <w:iCs/>
        </w:rPr>
        <w:t>ure [C]</w:t>
      </w:r>
    </w:p>
    <w:p w:rsidR="009E0B05" w:rsidRPr="00C26B13" w:rsidRDefault="009E0B05" w:rsidP="00C26B13">
      <w:pPr>
        <w:autoSpaceDE w:val="0"/>
        <w:autoSpaceDN w:val="0"/>
        <w:adjustRightInd w:val="0"/>
        <w:jc w:val="both"/>
        <w:rPr>
          <w:rFonts w:cs="Arial"/>
        </w:rPr>
      </w:pPr>
      <w:r w:rsidRPr="00C26B13">
        <w:rPr>
          <w:rFonts w:cs="Arial"/>
        </w:rPr>
        <w:t>The output variable is the average entering air dry-bulb temper</w:t>
      </w:r>
      <w:r w:rsidR="00261867">
        <w:rPr>
          <w:rFonts w:cs="Arial"/>
        </w:rPr>
        <w:t>at</w:t>
      </w:r>
      <w:r w:rsidRPr="00C26B13">
        <w:rPr>
          <w:rFonts w:cs="Arial"/>
        </w:rPr>
        <w:t xml:space="preserve">ure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547C8F">
        <w:rPr>
          <w:rFonts w:cs="Arial"/>
          <w:b/>
          <w:bCs/>
          <w:i/>
          <w:iCs/>
        </w:rPr>
        <w:t xml:space="preserve"> Cooling Coil Air</w:t>
      </w:r>
      <w:r w:rsidR="009E0B05" w:rsidRPr="00C26B13">
        <w:rPr>
          <w:rFonts w:cs="Arial"/>
          <w:b/>
          <w:bCs/>
          <w:i/>
          <w:iCs/>
        </w:rPr>
        <w:t xml:space="preserve"> Inlet Humidity R</w:t>
      </w:r>
      <w:r w:rsidR="00261867">
        <w:rPr>
          <w:rFonts w:cs="Arial"/>
          <w:b/>
          <w:bCs/>
          <w:i/>
          <w:iCs/>
        </w:rPr>
        <w:t>at</w:t>
      </w:r>
      <w:r w:rsidR="009E0B05" w:rsidRPr="00C26B13">
        <w:rPr>
          <w:rFonts w:cs="Arial"/>
          <w:b/>
          <w:bCs/>
          <w:i/>
          <w:iCs/>
        </w:rPr>
        <w:t>io [kg/kg]</w:t>
      </w:r>
    </w:p>
    <w:p w:rsidR="009E0B05" w:rsidRPr="00C26B13" w:rsidRDefault="009E0B05" w:rsidP="00C26B13">
      <w:pPr>
        <w:autoSpaceDE w:val="0"/>
        <w:autoSpaceDN w:val="0"/>
        <w:adjustRightInd w:val="0"/>
        <w:jc w:val="both"/>
        <w:rPr>
          <w:rFonts w:cs="Arial"/>
        </w:rPr>
      </w:pPr>
      <w:r w:rsidRPr="00C26B13">
        <w:rPr>
          <w:rFonts w:cs="Arial"/>
        </w:rPr>
        <w:t>The output variable is the average entering air dry humidity r</w:t>
      </w:r>
      <w:r w:rsidR="00261867">
        <w:rPr>
          <w:rFonts w:cs="Arial"/>
        </w:rPr>
        <w:t>at</w:t>
      </w:r>
      <w:r w:rsidRPr="00C26B13">
        <w:rPr>
          <w:rFonts w:cs="Arial"/>
        </w:rPr>
        <w:t xml:space="preserve">io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Cooling Coil Air</w:t>
      </w:r>
      <w:r w:rsidR="009E0B05" w:rsidRPr="00C26B13">
        <w:rPr>
          <w:rFonts w:cs="Arial"/>
          <w:b/>
          <w:bCs/>
          <w:i/>
          <w:iCs/>
        </w:rPr>
        <w:t xml:space="preserve"> Outlet Dry Bulb Temper</w:t>
      </w:r>
      <w:r w:rsidR="00261867">
        <w:rPr>
          <w:rFonts w:cs="Arial"/>
          <w:b/>
          <w:bCs/>
          <w:i/>
          <w:iCs/>
        </w:rPr>
        <w:t>at</w:t>
      </w:r>
      <w:r w:rsidR="009E0B05" w:rsidRPr="00C26B13">
        <w:rPr>
          <w:rFonts w:cs="Arial"/>
          <w:b/>
          <w:bCs/>
          <w:i/>
          <w:iCs/>
        </w:rPr>
        <w:t>ure [C]</w:t>
      </w:r>
    </w:p>
    <w:p w:rsidR="009E0B05" w:rsidRPr="00C26B13" w:rsidRDefault="009E0B05" w:rsidP="00C26B13">
      <w:pPr>
        <w:autoSpaceDE w:val="0"/>
        <w:autoSpaceDN w:val="0"/>
        <w:adjustRightInd w:val="0"/>
        <w:jc w:val="both"/>
        <w:rPr>
          <w:rFonts w:cs="Arial"/>
        </w:rPr>
      </w:pPr>
      <w:r w:rsidRPr="00C26B13">
        <w:rPr>
          <w:rFonts w:cs="Arial"/>
        </w:rPr>
        <w:t>The output variable is the average leaving air dry-bulb temper</w:t>
      </w:r>
      <w:r w:rsidR="00261867">
        <w:rPr>
          <w:rFonts w:cs="Arial"/>
        </w:rPr>
        <w:t>at</w:t>
      </w:r>
      <w:r w:rsidRPr="00C26B13">
        <w:rPr>
          <w:rFonts w:cs="Arial"/>
        </w:rPr>
        <w:t xml:space="preserve">ure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Cooling Coil Air</w:t>
      </w:r>
      <w:r w:rsidR="009E0B05" w:rsidRPr="00C26B13">
        <w:rPr>
          <w:rFonts w:cs="Arial"/>
          <w:b/>
          <w:bCs/>
          <w:i/>
          <w:iCs/>
        </w:rPr>
        <w:t xml:space="preserve"> Outlet Humidity R</w:t>
      </w:r>
      <w:r w:rsidR="00261867">
        <w:rPr>
          <w:rFonts w:cs="Arial"/>
          <w:b/>
          <w:bCs/>
          <w:i/>
          <w:iCs/>
        </w:rPr>
        <w:t>at</w:t>
      </w:r>
      <w:r w:rsidR="009E0B05" w:rsidRPr="00C26B13">
        <w:rPr>
          <w:rFonts w:cs="Arial"/>
          <w:b/>
          <w:bCs/>
          <w:i/>
          <w:iCs/>
        </w:rPr>
        <w:t>io [kg/kg]</w:t>
      </w:r>
    </w:p>
    <w:p w:rsidR="009E0B05" w:rsidRPr="00C26B13" w:rsidRDefault="009E0B05" w:rsidP="00C26B13">
      <w:pPr>
        <w:autoSpaceDE w:val="0"/>
        <w:autoSpaceDN w:val="0"/>
        <w:adjustRightInd w:val="0"/>
        <w:jc w:val="both"/>
        <w:rPr>
          <w:rFonts w:cs="Arial"/>
        </w:rPr>
      </w:pPr>
      <w:r w:rsidRPr="00C26B13">
        <w:rPr>
          <w:rFonts w:cs="Arial"/>
        </w:rPr>
        <w:t>The output variable is the average leaving air dry humidity r</w:t>
      </w:r>
      <w:r w:rsidR="00261867">
        <w:rPr>
          <w:rFonts w:cs="Arial"/>
        </w:rPr>
        <w:t>at</w:t>
      </w:r>
      <w:r w:rsidRPr="00C26B13">
        <w:rPr>
          <w:rFonts w:cs="Arial"/>
        </w:rPr>
        <w:t xml:space="preserve">io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Cooling Coil Water</w:t>
      </w:r>
      <w:r w:rsidR="009E0B05" w:rsidRPr="00C26B13">
        <w:rPr>
          <w:rFonts w:cs="Arial"/>
          <w:b/>
          <w:bCs/>
          <w:i/>
          <w:iCs/>
        </w:rPr>
        <w:t xml:space="preserve"> Mass Flow R</w:t>
      </w:r>
      <w:r w:rsidR="00261867">
        <w:rPr>
          <w:rFonts w:cs="Arial"/>
          <w:b/>
          <w:bCs/>
          <w:i/>
          <w:iCs/>
        </w:rPr>
        <w:t>at</w:t>
      </w:r>
      <w:r w:rsidR="009E0B05" w:rsidRPr="00C26B13">
        <w:rPr>
          <w:rFonts w:cs="Arial"/>
          <w:b/>
          <w:bCs/>
          <w:i/>
          <w:iCs/>
        </w:rPr>
        <w:t>e [kg/s]</w:t>
      </w:r>
    </w:p>
    <w:p w:rsidR="009E0B05" w:rsidRPr="00C26B13" w:rsidRDefault="009E0B05" w:rsidP="00C26B13">
      <w:pPr>
        <w:autoSpaceDE w:val="0"/>
        <w:autoSpaceDN w:val="0"/>
        <w:adjustRightInd w:val="0"/>
        <w:jc w:val="both"/>
        <w:rPr>
          <w:rFonts w:cs="Arial"/>
        </w:rPr>
      </w:pPr>
      <w:r w:rsidRPr="00C26B13">
        <w:rPr>
          <w:rFonts w:cs="Arial"/>
        </w:rPr>
        <w:t>The output variable is the average w</w:t>
      </w:r>
      <w:r w:rsidR="00261867">
        <w:rPr>
          <w:rFonts w:cs="Arial"/>
        </w:rPr>
        <w:t>at</w:t>
      </w:r>
      <w:r w:rsidRPr="00C26B13">
        <w:rPr>
          <w:rFonts w:cs="Arial"/>
        </w:rPr>
        <w:t>er mass flow r</w:t>
      </w:r>
      <w:r w:rsidR="00261867">
        <w:rPr>
          <w:rFonts w:cs="Arial"/>
        </w:rPr>
        <w:t>at</w:t>
      </w:r>
      <w:r w:rsidRPr="00C26B13">
        <w:rPr>
          <w:rFonts w:cs="Arial"/>
        </w:rPr>
        <w:t>e going through the he</w:t>
      </w:r>
      <w:r w:rsidR="00261867">
        <w:rPr>
          <w:rFonts w:cs="Arial"/>
        </w:rPr>
        <w:t>at</w:t>
      </w:r>
      <w:r w:rsidRPr="00C26B13">
        <w:rPr>
          <w:rFonts w:cs="Arial"/>
        </w:rPr>
        <w:t xml:space="preserve"> pump over</w:t>
      </w:r>
      <w:r w:rsidR="00C26B13">
        <w:rPr>
          <w:rFonts w:cs="Arial"/>
        </w:rPr>
        <w:t xml:space="preserve"> </w:t>
      </w:r>
      <w:r w:rsidRPr="00C26B13">
        <w:rPr>
          <w:rFonts w:cs="Arial"/>
        </w:rPr>
        <w:t xml:space="preserve">the </w:t>
      </w:r>
      <w:proofErr w:type="spellStart"/>
      <w:r w:rsidRPr="00C26B13">
        <w:rPr>
          <w:rFonts w:cs="Arial"/>
        </w:rPr>
        <w:t>timestep</w:t>
      </w:r>
      <w:proofErr w:type="spellEnd"/>
      <w:r w:rsidRPr="00C26B13">
        <w:rPr>
          <w:rFonts w:cs="Arial"/>
        </w:rPr>
        <w:t xml:space="preserve"> 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Cooling Coil Water</w:t>
      </w:r>
      <w:r w:rsidR="009E0B05" w:rsidRPr="00C26B13">
        <w:rPr>
          <w:rFonts w:cs="Arial"/>
          <w:b/>
          <w:bCs/>
          <w:i/>
          <w:iCs/>
        </w:rPr>
        <w:t xml:space="preserve"> Inlet Temper</w:t>
      </w:r>
      <w:r w:rsidR="00261867">
        <w:rPr>
          <w:rFonts w:cs="Arial"/>
          <w:b/>
          <w:bCs/>
          <w:i/>
          <w:iCs/>
        </w:rPr>
        <w:t>at</w:t>
      </w:r>
      <w:r w:rsidR="009E0B05" w:rsidRPr="00C26B13">
        <w:rPr>
          <w:rFonts w:cs="Arial"/>
          <w:b/>
          <w:bCs/>
          <w:i/>
          <w:iCs/>
        </w:rPr>
        <w:t>ure [C]</w:t>
      </w:r>
    </w:p>
    <w:p w:rsidR="009E0B05" w:rsidRPr="00C26B13" w:rsidRDefault="009E0B05" w:rsidP="00C26B13">
      <w:pPr>
        <w:autoSpaceDE w:val="0"/>
        <w:autoSpaceDN w:val="0"/>
        <w:adjustRightInd w:val="0"/>
        <w:jc w:val="both"/>
        <w:rPr>
          <w:rFonts w:cs="Arial"/>
        </w:rPr>
      </w:pPr>
      <w:r w:rsidRPr="00C26B13">
        <w:rPr>
          <w:rFonts w:cs="Arial"/>
        </w:rPr>
        <w:t>The output variable is the average entering w</w:t>
      </w:r>
      <w:r w:rsidR="00261867">
        <w:rPr>
          <w:rFonts w:cs="Arial"/>
        </w:rPr>
        <w:t>at</w:t>
      </w:r>
      <w:r w:rsidRPr="00C26B13">
        <w:rPr>
          <w:rFonts w:cs="Arial"/>
        </w:rPr>
        <w:t>er temper</w:t>
      </w:r>
      <w:r w:rsidR="00261867">
        <w:rPr>
          <w:rFonts w:cs="Arial"/>
        </w:rPr>
        <w:t>at</w:t>
      </w:r>
      <w:r w:rsidRPr="00C26B13">
        <w:rPr>
          <w:rFonts w:cs="Arial"/>
        </w:rPr>
        <w:t xml:space="preserve">ure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547C8F">
        <w:rPr>
          <w:rFonts w:cs="Arial"/>
          <w:b/>
          <w:bCs/>
          <w:i/>
          <w:iCs/>
        </w:rPr>
        <w:t>Cooling Coil Water</w:t>
      </w:r>
      <w:r w:rsidR="009E0B05" w:rsidRPr="00C26B13">
        <w:rPr>
          <w:rFonts w:cs="Arial"/>
          <w:b/>
          <w:bCs/>
          <w:i/>
          <w:iCs/>
        </w:rPr>
        <w:t xml:space="preserve"> Outlet Temper</w:t>
      </w:r>
      <w:r w:rsidR="00261867">
        <w:rPr>
          <w:rFonts w:cs="Arial"/>
          <w:b/>
          <w:bCs/>
          <w:i/>
          <w:iCs/>
        </w:rPr>
        <w:t>at</w:t>
      </w:r>
      <w:r w:rsidR="009E0B05" w:rsidRPr="00C26B13">
        <w:rPr>
          <w:rFonts w:cs="Arial"/>
          <w:b/>
          <w:bCs/>
          <w:i/>
          <w:iCs/>
        </w:rPr>
        <w:t>ure [C]</w:t>
      </w:r>
    </w:p>
    <w:p w:rsidR="009E0B05" w:rsidRDefault="009E0B05" w:rsidP="00C26B13">
      <w:pPr>
        <w:autoSpaceDE w:val="0"/>
        <w:autoSpaceDN w:val="0"/>
        <w:adjustRightInd w:val="0"/>
        <w:jc w:val="both"/>
        <w:rPr>
          <w:rFonts w:cs="Arial"/>
        </w:rPr>
      </w:pPr>
      <w:r w:rsidRPr="00C26B13">
        <w:rPr>
          <w:rFonts w:cs="Arial"/>
        </w:rPr>
        <w:t>The output variable is the average leaving w</w:t>
      </w:r>
      <w:r w:rsidR="00261867">
        <w:rPr>
          <w:rFonts w:cs="Arial"/>
        </w:rPr>
        <w:t>at</w:t>
      </w:r>
      <w:r w:rsidRPr="00C26B13">
        <w:rPr>
          <w:rFonts w:cs="Arial"/>
        </w:rPr>
        <w:t>er temper</w:t>
      </w:r>
      <w:r w:rsidR="00261867">
        <w:rPr>
          <w:rFonts w:cs="Arial"/>
        </w:rPr>
        <w:t>at</w:t>
      </w:r>
      <w:r w:rsidRPr="00C26B13">
        <w:rPr>
          <w:rFonts w:cs="Arial"/>
        </w:rPr>
        <w:t xml:space="preserve">ure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reported.</w:t>
      </w:r>
    </w:p>
    <w:p w:rsidR="00E14826" w:rsidRPr="00975F25" w:rsidRDefault="00E14826" w:rsidP="00E14826">
      <w:pPr>
        <w:autoSpaceDE w:val="0"/>
        <w:autoSpaceDN w:val="0"/>
        <w:adjustRightInd w:val="0"/>
        <w:rPr>
          <w:rFonts w:cs="Arial"/>
          <w:b/>
          <w:bCs/>
          <w:i/>
          <w:iCs/>
        </w:rPr>
      </w:pPr>
      <w:proofErr w:type="spellStart"/>
      <w:r>
        <w:rPr>
          <w:rFonts w:cs="Arial"/>
          <w:b/>
          <w:bCs/>
          <w:i/>
          <w:iCs/>
        </w:rPr>
        <w:t>VSAirtoWaterHPWH</w:t>
      </w:r>
      <w:proofErr w:type="spellEnd"/>
      <w:r>
        <w:rPr>
          <w:rFonts w:cs="Arial"/>
          <w:b/>
          <w:bCs/>
          <w:i/>
          <w:iCs/>
        </w:rPr>
        <w:t xml:space="preserve"> Cooling</w:t>
      </w:r>
      <w:r w:rsidRPr="00975F25">
        <w:rPr>
          <w:rFonts w:cs="Arial"/>
          <w:b/>
          <w:bCs/>
          <w:i/>
          <w:iCs/>
        </w:rPr>
        <w:t xml:space="preserve"> Coil Crankcase Heater Power</w:t>
      </w:r>
      <w:r>
        <w:rPr>
          <w:rFonts w:cs="Arial"/>
          <w:b/>
          <w:bCs/>
          <w:i/>
          <w:iCs/>
        </w:rPr>
        <w:t xml:space="preserve"> </w:t>
      </w:r>
      <w:r w:rsidRPr="00975F25">
        <w:rPr>
          <w:rFonts w:cs="Arial"/>
          <w:b/>
          <w:bCs/>
          <w:i/>
          <w:iCs/>
        </w:rPr>
        <w:t>[W]</w:t>
      </w:r>
    </w:p>
    <w:p w:rsidR="00E14826" w:rsidRDefault="00E14826" w:rsidP="00E14826">
      <w:pPr>
        <w:autoSpaceDE w:val="0"/>
        <w:autoSpaceDN w:val="0"/>
        <w:adjustRightInd w:val="0"/>
        <w:jc w:val="both"/>
        <w:rPr>
          <w:rFonts w:cs="Arial"/>
        </w:rPr>
      </w:pPr>
      <w:r w:rsidRPr="00B8636E">
        <w:rPr>
          <w:rFonts w:cs="Arial"/>
        </w:rPr>
        <w:t>The o</w:t>
      </w:r>
      <w:r>
        <w:rPr>
          <w:rFonts w:cs="Arial"/>
        </w:rPr>
        <w:t xml:space="preserve">utput variable is the average power used for crankcase heater, </w:t>
      </w:r>
      <w:r w:rsidRPr="00B8636E">
        <w:rPr>
          <w:rFonts w:cs="Arial"/>
        </w:rPr>
        <w:t>in W</w:t>
      </w:r>
      <w:r>
        <w:rPr>
          <w:rFonts w:cs="Arial"/>
        </w:rPr>
        <w:t>at</w:t>
      </w:r>
      <w:r w:rsidRPr="00B8636E">
        <w:rPr>
          <w:rFonts w:cs="Arial"/>
        </w:rPr>
        <w:t>ts over</w:t>
      </w:r>
      <w:r>
        <w:rPr>
          <w:rFonts w:cs="Arial"/>
        </w:rPr>
        <w:t xml:space="preserve"> </w:t>
      </w:r>
      <w:r w:rsidRPr="00B8636E">
        <w:rPr>
          <w:rFonts w:cs="Arial"/>
        </w:rPr>
        <w:t xml:space="preserve">the </w:t>
      </w:r>
      <w:proofErr w:type="spellStart"/>
      <w:r w:rsidRPr="00B8636E">
        <w:rPr>
          <w:rFonts w:cs="Arial"/>
        </w:rPr>
        <w:t>timestep</w:t>
      </w:r>
      <w:proofErr w:type="spellEnd"/>
      <w:r w:rsidRPr="00B8636E">
        <w:rPr>
          <w:rFonts w:cs="Arial"/>
        </w:rPr>
        <w:t xml:space="preserve"> being reported.</w:t>
      </w:r>
    </w:p>
    <w:p w:rsidR="00E14826" w:rsidRPr="006B6162" w:rsidRDefault="00E14826" w:rsidP="00E14826">
      <w:pPr>
        <w:autoSpaceDE w:val="0"/>
        <w:autoSpaceDN w:val="0"/>
        <w:adjustRightInd w:val="0"/>
        <w:rPr>
          <w:rFonts w:cs="Arial"/>
          <w:b/>
          <w:bCs/>
          <w:i/>
          <w:iCs/>
        </w:rPr>
      </w:pPr>
      <w:proofErr w:type="spellStart"/>
      <w:r>
        <w:rPr>
          <w:rFonts w:cs="Arial"/>
          <w:b/>
          <w:bCs/>
          <w:i/>
          <w:iCs/>
        </w:rPr>
        <w:t>VSAirtoWaterHPWH</w:t>
      </w:r>
      <w:proofErr w:type="spellEnd"/>
      <w:r>
        <w:rPr>
          <w:rFonts w:cs="Arial"/>
          <w:b/>
          <w:bCs/>
          <w:i/>
          <w:iCs/>
        </w:rPr>
        <w:t xml:space="preserve"> Cooling</w:t>
      </w:r>
      <w:r w:rsidRPr="006B6162">
        <w:rPr>
          <w:rFonts w:cs="Arial"/>
          <w:b/>
          <w:bCs/>
          <w:i/>
          <w:iCs/>
        </w:rPr>
        <w:t xml:space="preserve"> Coil Crankcase Heater Consumption</w:t>
      </w:r>
      <w:r>
        <w:rPr>
          <w:rFonts w:cs="Arial"/>
          <w:b/>
          <w:bCs/>
          <w:i/>
          <w:iCs/>
        </w:rPr>
        <w:t xml:space="preserve"> </w:t>
      </w:r>
      <w:r w:rsidRPr="006B6162">
        <w:rPr>
          <w:rFonts w:cs="Arial"/>
          <w:b/>
          <w:bCs/>
          <w:i/>
          <w:iCs/>
        </w:rPr>
        <w:t>[J]</w:t>
      </w:r>
    </w:p>
    <w:p w:rsidR="00E14826" w:rsidRPr="00B8636E" w:rsidRDefault="00E14826" w:rsidP="00E14826">
      <w:pPr>
        <w:autoSpaceDE w:val="0"/>
        <w:autoSpaceDN w:val="0"/>
        <w:adjustRightInd w:val="0"/>
        <w:jc w:val="both"/>
        <w:rPr>
          <w:rFonts w:cs="Arial"/>
        </w:rPr>
      </w:pPr>
      <w:r w:rsidRPr="00B8636E">
        <w:rPr>
          <w:rFonts w:cs="Arial"/>
        </w:rPr>
        <w:t>The outp</w:t>
      </w:r>
      <w:r>
        <w:rPr>
          <w:rFonts w:cs="Arial"/>
        </w:rPr>
        <w:t>ut variable is the total electric energy usage</w:t>
      </w:r>
      <w:r w:rsidRPr="00B8636E">
        <w:rPr>
          <w:rFonts w:cs="Arial"/>
        </w:rPr>
        <w:t xml:space="preserve"> of the coil </w:t>
      </w:r>
      <w:r>
        <w:rPr>
          <w:rFonts w:cs="Arial"/>
        </w:rPr>
        <w:t xml:space="preserve">for crankcase heater, </w:t>
      </w:r>
      <w:r w:rsidRPr="00B8636E">
        <w:rPr>
          <w:rFonts w:cs="Arial"/>
        </w:rPr>
        <w:t xml:space="preserve">in Joules over the </w:t>
      </w:r>
      <w:proofErr w:type="spellStart"/>
      <w:r w:rsidRPr="00B8636E">
        <w:rPr>
          <w:rFonts w:cs="Arial"/>
        </w:rPr>
        <w:t>timestep</w:t>
      </w:r>
      <w:proofErr w:type="spellEnd"/>
      <w:r w:rsidRPr="00B8636E">
        <w:rPr>
          <w:rFonts w:cs="Arial"/>
        </w:rPr>
        <w:t xml:space="preserve"> being</w:t>
      </w:r>
      <w:r>
        <w:rPr>
          <w:rFonts w:cs="Arial"/>
        </w:rPr>
        <w:t xml:space="preserve"> reported. </w:t>
      </w:r>
    </w:p>
    <w:p w:rsidR="00AE1A8D" w:rsidRPr="00B8636E" w:rsidRDefault="00C70D59" w:rsidP="00AE1A8D">
      <w:pPr>
        <w:autoSpaceDE w:val="0"/>
        <w:autoSpaceDN w:val="0"/>
        <w:adjustRightInd w:val="0"/>
        <w:rPr>
          <w:rFonts w:cs="Arial"/>
          <w:b/>
          <w:bCs/>
          <w:i/>
          <w:iCs/>
        </w:rPr>
      </w:pPr>
      <w:proofErr w:type="spellStart"/>
      <w:r>
        <w:rPr>
          <w:rFonts w:cs="Arial"/>
          <w:b/>
          <w:bCs/>
          <w:i/>
          <w:iCs/>
        </w:rPr>
        <w:t>VSAirtoWaterHPWH</w:t>
      </w:r>
      <w:proofErr w:type="spellEnd"/>
      <w:r w:rsidR="00AE1A8D" w:rsidRPr="00B8636E">
        <w:rPr>
          <w:rFonts w:cs="Arial"/>
          <w:b/>
          <w:bCs/>
          <w:i/>
          <w:iCs/>
        </w:rPr>
        <w:t xml:space="preserve"> </w:t>
      </w:r>
      <w:r w:rsidR="00AE1A8D">
        <w:rPr>
          <w:rFonts w:cs="Arial"/>
          <w:b/>
          <w:bCs/>
          <w:i/>
          <w:iCs/>
        </w:rPr>
        <w:t>Upper Speed Level [Dimensionless]</w:t>
      </w:r>
    </w:p>
    <w:p w:rsidR="00AE1A8D" w:rsidRPr="00B8636E" w:rsidRDefault="00AE1A8D" w:rsidP="00AE1A8D">
      <w:pPr>
        <w:autoSpaceDE w:val="0"/>
        <w:autoSpaceDN w:val="0"/>
        <w:adjustRightInd w:val="0"/>
        <w:jc w:val="both"/>
        <w:rPr>
          <w:rFonts w:cs="Arial"/>
        </w:rPr>
      </w:pPr>
      <w:r w:rsidRPr="00B8636E">
        <w:rPr>
          <w:rFonts w:cs="Arial"/>
        </w:rPr>
        <w:t xml:space="preserve">The output variable is the average </w:t>
      </w:r>
      <w:r>
        <w:rPr>
          <w:rFonts w:cs="Arial"/>
        </w:rPr>
        <w:t>upper speed level, for interpol</w:t>
      </w:r>
      <w:r w:rsidR="00261867">
        <w:rPr>
          <w:rFonts w:cs="Arial"/>
        </w:rPr>
        <w:t>at</w:t>
      </w:r>
      <w:r>
        <w:rPr>
          <w:rFonts w:cs="Arial"/>
        </w:rPr>
        <w:t xml:space="preserve">ing performances between two neighboring speed levels. </w:t>
      </w:r>
    </w:p>
    <w:p w:rsidR="00AE1A8D" w:rsidRPr="00197B87" w:rsidRDefault="00C70D59" w:rsidP="00AE1A8D">
      <w:pPr>
        <w:autoSpaceDE w:val="0"/>
        <w:autoSpaceDN w:val="0"/>
        <w:adjustRightInd w:val="0"/>
        <w:rPr>
          <w:rFonts w:cs="Arial"/>
          <w:b/>
          <w:bCs/>
          <w:i/>
          <w:iCs/>
        </w:rPr>
      </w:pPr>
      <w:proofErr w:type="spellStart"/>
      <w:r>
        <w:rPr>
          <w:rFonts w:cs="Arial"/>
          <w:b/>
          <w:bCs/>
          <w:i/>
          <w:iCs/>
        </w:rPr>
        <w:t>VSAirtoWaterHPWH</w:t>
      </w:r>
      <w:proofErr w:type="spellEnd"/>
      <w:r w:rsidR="00AE1A8D" w:rsidRPr="00197B87">
        <w:rPr>
          <w:rFonts w:cs="Arial"/>
          <w:b/>
          <w:bCs/>
          <w:i/>
          <w:iCs/>
        </w:rPr>
        <w:t xml:space="preserve"> Speed R</w:t>
      </w:r>
      <w:r w:rsidR="00261867">
        <w:rPr>
          <w:rFonts w:cs="Arial"/>
          <w:b/>
          <w:bCs/>
          <w:i/>
          <w:iCs/>
        </w:rPr>
        <w:t>at</w:t>
      </w:r>
      <w:r w:rsidR="00AE1A8D" w:rsidRPr="00197B87">
        <w:rPr>
          <w:rFonts w:cs="Arial"/>
          <w:b/>
          <w:bCs/>
          <w:i/>
          <w:iCs/>
        </w:rPr>
        <w:t xml:space="preserve">io between Two Neighboring Speeds </w:t>
      </w:r>
      <w:r w:rsidR="00AE1A8D">
        <w:rPr>
          <w:rFonts w:cs="Arial"/>
          <w:b/>
          <w:bCs/>
          <w:i/>
          <w:iCs/>
        </w:rPr>
        <w:t>[Dimensionless]</w:t>
      </w:r>
    </w:p>
    <w:p w:rsidR="00AE1A8D" w:rsidRDefault="00AE1A8D" w:rsidP="00AE1A8D">
      <w:pPr>
        <w:autoSpaceDE w:val="0"/>
        <w:autoSpaceDN w:val="0"/>
        <w:adjustRightInd w:val="0"/>
        <w:jc w:val="both"/>
        <w:rPr>
          <w:rFonts w:cs="Arial"/>
        </w:rPr>
      </w:pPr>
      <w:r w:rsidRPr="00B8636E">
        <w:rPr>
          <w:rFonts w:cs="Arial"/>
        </w:rPr>
        <w:t xml:space="preserve">The output variable is the </w:t>
      </w:r>
      <w:r w:rsidR="00AD586C">
        <w:rPr>
          <w:rFonts w:cs="Arial"/>
        </w:rPr>
        <w:t>average speed r</w:t>
      </w:r>
      <w:r w:rsidR="00261867">
        <w:rPr>
          <w:rFonts w:cs="Arial"/>
        </w:rPr>
        <w:t>at</w:t>
      </w:r>
      <w:r w:rsidR="00AD586C">
        <w:rPr>
          <w:rFonts w:cs="Arial"/>
        </w:rPr>
        <w:t xml:space="preserve">io, </w:t>
      </w:r>
      <w:r>
        <w:rPr>
          <w:rFonts w:cs="Arial"/>
        </w:rPr>
        <w:t>for interpol</w:t>
      </w:r>
      <w:r w:rsidR="00261867">
        <w:rPr>
          <w:rFonts w:cs="Arial"/>
        </w:rPr>
        <w:t>at</w:t>
      </w:r>
      <w:r>
        <w:rPr>
          <w:rFonts w:cs="Arial"/>
        </w:rPr>
        <w:t xml:space="preserve">ing performances between two neighboring speed levels. </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Cooling </w:t>
      </w:r>
      <w:r w:rsidR="00E14826">
        <w:rPr>
          <w:rFonts w:cs="Arial"/>
          <w:b/>
          <w:bCs/>
          <w:i/>
          <w:iCs/>
        </w:rPr>
        <w:t>Coil Electric Energy</w:t>
      </w:r>
      <w:r w:rsidR="009E0B05" w:rsidRPr="00C26B13">
        <w:rPr>
          <w:rFonts w:cs="Arial"/>
          <w:b/>
          <w:bCs/>
          <w:i/>
          <w:iCs/>
        </w:rPr>
        <w:t xml:space="preserve"> [J]</w:t>
      </w:r>
    </w:p>
    <w:p w:rsidR="009E0B05" w:rsidRPr="00C26B13" w:rsidRDefault="009E0B05" w:rsidP="00C26B13">
      <w:pPr>
        <w:autoSpaceDE w:val="0"/>
        <w:autoSpaceDN w:val="0"/>
        <w:adjustRightInd w:val="0"/>
        <w:jc w:val="both"/>
        <w:rPr>
          <w:rFonts w:cs="Arial"/>
        </w:rPr>
      </w:pPr>
      <w:r w:rsidRPr="00C26B13">
        <w:rPr>
          <w:rFonts w:cs="Arial"/>
        </w:rPr>
        <w:t>The output variable is the electric consumption of the he</w:t>
      </w:r>
      <w:r w:rsidR="00261867">
        <w:rPr>
          <w:rFonts w:cs="Arial"/>
        </w:rPr>
        <w:t>at</w:t>
      </w:r>
      <w:r w:rsidRPr="00C26B13">
        <w:rPr>
          <w:rFonts w:cs="Arial"/>
        </w:rPr>
        <w:t xml:space="preserve"> pump in Joules over the </w:t>
      </w:r>
      <w:proofErr w:type="spellStart"/>
      <w:r w:rsidRPr="00C26B13">
        <w:rPr>
          <w:rFonts w:cs="Arial"/>
        </w:rPr>
        <w:t>timestep</w:t>
      </w:r>
      <w:proofErr w:type="spellEnd"/>
      <w:r w:rsidR="00C26B13">
        <w:rPr>
          <w:rFonts w:cs="Arial"/>
        </w:rPr>
        <w:t xml:space="preserve"> </w:t>
      </w:r>
      <w:r w:rsidRPr="00C26B13">
        <w:rPr>
          <w:rFonts w:cs="Arial"/>
        </w:rPr>
        <w:t xml:space="preserve">being reported. </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E14826">
        <w:rPr>
          <w:rFonts w:cs="Arial"/>
          <w:b/>
          <w:bCs/>
          <w:i/>
          <w:iCs/>
        </w:rPr>
        <w:t xml:space="preserve">Cooling </w:t>
      </w:r>
      <w:proofErr w:type="gramStart"/>
      <w:r w:rsidR="00E14826">
        <w:rPr>
          <w:rFonts w:cs="Arial"/>
          <w:b/>
          <w:bCs/>
          <w:i/>
          <w:iCs/>
        </w:rPr>
        <w:t xml:space="preserve">Coil </w:t>
      </w:r>
      <w:r w:rsidR="009E0B05" w:rsidRPr="00C26B13">
        <w:rPr>
          <w:rFonts w:cs="Arial"/>
          <w:b/>
          <w:bCs/>
          <w:i/>
          <w:iCs/>
        </w:rPr>
        <w:t xml:space="preserve"> Cooling</w:t>
      </w:r>
      <w:proofErr w:type="gramEnd"/>
      <w:r w:rsidR="009E0B05" w:rsidRPr="00C26B13">
        <w:rPr>
          <w:rFonts w:cs="Arial"/>
          <w:b/>
          <w:bCs/>
          <w:i/>
          <w:iCs/>
        </w:rPr>
        <w:t xml:space="preserve"> Energy [J]</w:t>
      </w:r>
    </w:p>
    <w:p w:rsidR="009E0B05" w:rsidRPr="00C26B13" w:rsidRDefault="009E0B05" w:rsidP="00C26B13">
      <w:pPr>
        <w:autoSpaceDE w:val="0"/>
        <w:autoSpaceDN w:val="0"/>
        <w:adjustRightInd w:val="0"/>
        <w:jc w:val="both"/>
        <w:rPr>
          <w:rFonts w:cs="Arial"/>
        </w:rPr>
      </w:pPr>
      <w:r w:rsidRPr="00C26B13">
        <w:rPr>
          <w:rFonts w:cs="Arial"/>
        </w:rPr>
        <w:t xml:space="preserve">The output variable is the total cooling output of the coil in Joules over the </w:t>
      </w:r>
      <w:proofErr w:type="spellStart"/>
      <w:r w:rsidRPr="00C26B13">
        <w:rPr>
          <w:rFonts w:cs="Arial"/>
        </w:rPr>
        <w:t>timestep</w:t>
      </w:r>
      <w:proofErr w:type="spellEnd"/>
      <w:r w:rsidRPr="00C26B13">
        <w:rPr>
          <w:rFonts w:cs="Arial"/>
        </w:rPr>
        <w:t xml:space="preserve"> being</w:t>
      </w:r>
      <w:r w:rsidR="00C26B13">
        <w:rPr>
          <w:rFonts w:cs="Arial"/>
        </w:rPr>
        <w:t xml:space="preserve"> </w:t>
      </w:r>
      <w:r w:rsidRPr="00C26B13">
        <w:rPr>
          <w:rFonts w:cs="Arial"/>
        </w:rPr>
        <w:t xml:space="preserve">reported. </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E14826">
        <w:rPr>
          <w:rFonts w:cs="Arial"/>
          <w:b/>
          <w:bCs/>
          <w:i/>
          <w:iCs/>
        </w:rPr>
        <w:t>Cooling Coil</w:t>
      </w:r>
      <w:r w:rsidR="009E0B05" w:rsidRPr="00C26B13">
        <w:rPr>
          <w:rFonts w:cs="Arial"/>
          <w:b/>
          <w:bCs/>
          <w:i/>
          <w:iCs/>
        </w:rPr>
        <w:t xml:space="preserve"> Sensible Cooling Energy [J]</w:t>
      </w:r>
    </w:p>
    <w:p w:rsidR="009E0B05" w:rsidRPr="00C26B13" w:rsidRDefault="009E0B05" w:rsidP="00C26B13">
      <w:pPr>
        <w:autoSpaceDE w:val="0"/>
        <w:autoSpaceDN w:val="0"/>
        <w:adjustRightInd w:val="0"/>
        <w:jc w:val="both"/>
        <w:rPr>
          <w:rFonts w:cs="Arial"/>
        </w:rPr>
      </w:pPr>
      <w:r w:rsidRPr="00C26B13">
        <w:rPr>
          <w:rFonts w:cs="Arial"/>
        </w:rPr>
        <w:t xml:space="preserve">The output variable is the total sensible cooling output of the coil in Joules over the </w:t>
      </w:r>
      <w:proofErr w:type="spellStart"/>
      <w:r w:rsidRPr="00C26B13">
        <w:rPr>
          <w:rFonts w:cs="Arial"/>
        </w:rPr>
        <w:t>timestep</w:t>
      </w:r>
      <w:proofErr w:type="spellEnd"/>
      <w:r w:rsidR="00C26B13">
        <w:rPr>
          <w:rFonts w:cs="Arial"/>
        </w:rPr>
        <w:t xml:space="preserve"> </w:t>
      </w:r>
      <w:r w:rsidRPr="00C26B13">
        <w:rPr>
          <w:rFonts w:cs="Arial"/>
        </w:rPr>
        <w:t>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9E0B05" w:rsidRPr="00C26B13">
        <w:rPr>
          <w:rFonts w:cs="Arial"/>
          <w:b/>
          <w:bCs/>
          <w:i/>
          <w:iCs/>
        </w:rPr>
        <w:t xml:space="preserve"> </w:t>
      </w:r>
      <w:r w:rsidR="00E14826">
        <w:rPr>
          <w:rFonts w:cs="Arial"/>
          <w:b/>
          <w:bCs/>
          <w:i/>
          <w:iCs/>
        </w:rPr>
        <w:t>Cooling Coil</w:t>
      </w:r>
      <w:r w:rsidR="009E0B05" w:rsidRPr="00C26B13">
        <w:rPr>
          <w:rFonts w:cs="Arial"/>
          <w:b/>
          <w:bCs/>
          <w:i/>
          <w:iCs/>
        </w:rPr>
        <w:t xml:space="preserve"> L</w:t>
      </w:r>
      <w:r w:rsidR="00261867">
        <w:rPr>
          <w:rFonts w:cs="Arial"/>
          <w:b/>
          <w:bCs/>
          <w:i/>
          <w:iCs/>
        </w:rPr>
        <w:t>at</w:t>
      </w:r>
      <w:r w:rsidR="009E0B05" w:rsidRPr="00C26B13">
        <w:rPr>
          <w:rFonts w:cs="Arial"/>
          <w:b/>
          <w:bCs/>
          <w:i/>
          <w:iCs/>
        </w:rPr>
        <w:t>ent Cooling Energy [J]</w:t>
      </w:r>
    </w:p>
    <w:p w:rsidR="009E0B05" w:rsidRPr="00C26B13" w:rsidRDefault="009E0B05" w:rsidP="00C26B13">
      <w:pPr>
        <w:autoSpaceDE w:val="0"/>
        <w:autoSpaceDN w:val="0"/>
        <w:adjustRightInd w:val="0"/>
        <w:jc w:val="both"/>
        <w:rPr>
          <w:rFonts w:cs="Arial"/>
        </w:rPr>
      </w:pPr>
      <w:r w:rsidRPr="00C26B13">
        <w:rPr>
          <w:rFonts w:cs="Arial"/>
        </w:rPr>
        <w:t>The output variable is the total l</w:t>
      </w:r>
      <w:r w:rsidR="00261867">
        <w:rPr>
          <w:rFonts w:cs="Arial"/>
        </w:rPr>
        <w:t>at</w:t>
      </w:r>
      <w:r w:rsidRPr="00C26B13">
        <w:rPr>
          <w:rFonts w:cs="Arial"/>
        </w:rPr>
        <w:t xml:space="preserve">ent cooling output of the coil in Joules over the </w:t>
      </w:r>
      <w:proofErr w:type="spellStart"/>
      <w:r w:rsidRPr="00C26B13">
        <w:rPr>
          <w:rFonts w:cs="Arial"/>
        </w:rPr>
        <w:t>timestep</w:t>
      </w:r>
      <w:proofErr w:type="spellEnd"/>
      <w:r w:rsidR="00C26B13">
        <w:rPr>
          <w:rFonts w:cs="Arial"/>
        </w:rPr>
        <w:t xml:space="preserve"> </w:t>
      </w:r>
      <w:r w:rsidRPr="00C26B13">
        <w:rPr>
          <w:rFonts w:cs="Arial"/>
        </w:rPr>
        <w:t>being reported.</w:t>
      </w:r>
    </w:p>
    <w:p w:rsidR="009E0B05" w:rsidRPr="00C26B13" w:rsidRDefault="00C70D59" w:rsidP="00C26B13">
      <w:pPr>
        <w:autoSpaceDE w:val="0"/>
        <w:autoSpaceDN w:val="0"/>
        <w:adjustRightInd w:val="0"/>
        <w:rPr>
          <w:rFonts w:cs="Arial"/>
          <w:b/>
          <w:bCs/>
          <w:i/>
          <w:iCs/>
        </w:rPr>
      </w:pPr>
      <w:proofErr w:type="spellStart"/>
      <w:r>
        <w:rPr>
          <w:rFonts w:cs="Arial"/>
          <w:b/>
          <w:bCs/>
          <w:i/>
          <w:iCs/>
        </w:rPr>
        <w:t>VSAirtoWaterHPWH</w:t>
      </w:r>
      <w:proofErr w:type="spellEnd"/>
      <w:r w:rsidR="00E14826">
        <w:rPr>
          <w:rFonts w:cs="Arial"/>
          <w:b/>
          <w:bCs/>
          <w:i/>
          <w:iCs/>
        </w:rPr>
        <w:t xml:space="preserve"> Cooling Coil Water Heating </w:t>
      </w:r>
      <w:r w:rsidR="009E0B05" w:rsidRPr="00C26B13">
        <w:rPr>
          <w:rFonts w:cs="Arial"/>
          <w:b/>
          <w:bCs/>
          <w:i/>
          <w:iCs/>
        </w:rPr>
        <w:t>Energy [J]</w:t>
      </w:r>
    </w:p>
    <w:p w:rsidR="009E0B05" w:rsidRDefault="009E0B05" w:rsidP="00C26B13">
      <w:pPr>
        <w:autoSpaceDE w:val="0"/>
        <w:autoSpaceDN w:val="0"/>
        <w:adjustRightInd w:val="0"/>
        <w:jc w:val="both"/>
        <w:rPr>
          <w:rFonts w:cs="Arial"/>
        </w:rPr>
      </w:pPr>
      <w:r w:rsidRPr="00C26B13">
        <w:rPr>
          <w:rFonts w:cs="Arial"/>
        </w:rPr>
        <w:t xml:space="preserve">The output variable is the total </w:t>
      </w:r>
      <w:r w:rsidR="00E14826">
        <w:rPr>
          <w:rFonts w:cs="Arial"/>
        </w:rPr>
        <w:t>water heating energy</w:t>
      </w:r>
      <w:r w:rsidRPr="00C26B13">
        <w:rPr>
          <w:rFonts w:cs="Arial"/>
        </w:rPr>
        <w:t xml:space="preserve"> of the coil in Joules over the</w:t>
      </w:r>
      <w:r w:rsidR="00C26B13">
        <w:rPr>
          <w:rFonts w:cs="Arial"/>
        </w:rPr>
        <w:t xml:space="preserve"> </w:t>
      </w:r>
      <w:proofErr w:type="spellStart"/>
      <w:r w:rsidRPr="00C26B13">
        <w:rPr>
          <w:rFonts w:cs="Arial"/>
        </w:rPr>
        <w:t>timestep</w:t>
      </w:r>
      <w:proofErr w:type="spellEnd"/>
      <w:r w:rsidRPr="00C26B13">
        <w:rPr>
          <w:rFonts w:cs="Arial"/>
        </w:rPr>
        <w:t xml:space="preserve"> being reported</w:t>
      </w:r>
      <w:r w:rsidR="00C26B13" w:rsidRPr="00C26B13">
        <w:rPr>
          <w:rFonts w:cs="Arial"/>
        </w:rPr>
        <w:t>.</w:t>
      </w:r>
    </w:p>
    <w:p w:rsidR="00952563" w:rsidRPr="00975F25" w:rsidRDefault="00952563" w:rsidP="00952563">
      <w:pPr>
        <w:autoSpaceDE w:val="0"/>
        <w:autoSpaceDN w:val="0"/>
        <w:adjustRightInd w:val="0"/>
        <w:rPr>
          <w:rFonts w:cs="Arial"/>
          <w:b/>
          <w:bCs/>
          <w:i/>
          <w:iCs/>
        </w:rPr>
      </w:pPr>
      <w:proofErr w:type="spellStart"/>
      <w:r>
        <w:rPr>
          <w:rFonts w:cs="Arial"/>
          <w:b/>
          <w:bCs/>
          <w:i/>
          <w:iCs/>
        </w:rPr>
        <w:t>VSAirtoWaterHPWH</w:t>
      </w:r>
      <w:proofErr w:type="spellEnd"/>
      <w:r>
        <w:rPr>
          <w:rFonts w:cs="Arial"/>
          <w:b/>
          <w:bCs/>
          <w:i/>
          <w:iCs/>
        </w:rPr>
        <w:t xml:space="preserve"> Cooling</w:t>
      </w:r>
      <w:r w:rsidRPr="00975F25">
        <w:rPr>
          <w:rFonts w:cs="Arial"/>
          <w:b/>
          <w:bCs/>
          <w:i/>
          <w:iCs/>
        </w:rPr>
        <w:t xml:space="preserve"> Coil </w:t>
      </w:r>
      <w:r>
        <w:rPr>
          <w:rFonts w:cs="Arial"/>
          <w:b/>
          <w:bCs/>
          <w:i/>
          <w:iCs/>
        </w:rPr>
        <w:t>Water Heating Pump Electric</w:t>
      </w:r>
      <w:r w:rsidRPr="00975F25">
        <w:rPr>
          <w:rFonts w:cs="Arial"/>
          <w:b/>
          <w:bCs/>
          <w:i/>
          <w:iCs/>
        </w:rPr>
        <w:t xml:space="preserve"> Power</w:t>
      </w:r>
      <w:r>
        <w:rPr>
          <w:rFonts w:cs="Arial"/>
          <w:b/>
          <w:bCs/>
          <w:i/>
          <w:iCs/>
        </w:rPr>
        <w:t xml:space="preserve"> </w:t>
      </w:r>
      <w:r w:rsidRPr="00975F25">
        <w:rPr>
          <w:rFonts w:cs="Arial"/>
          <w:b/>
          <w:bCs/>
          <w:i/>
          <w:iCs/>
        </w:rPr>
        <w:t>[W]</w:t>
      </w:r>
    </w:p>
    <w:p w:rsidR="00952563" w:rsidRDefault="00952563" w:rsidP="00952563">
      <w:pPr>
        <w:autoSpaceDE w:val="0"/>
        <w:autoSpaceDN w:val="0"/>
        <w:adjustRightInd w:val="0"/>
        <w:jc w:val="both"/>
        <w:rPr>
          <w:rFonts w:cs="Arial"/>
        </w:rPr>
      </w:pPr>
      <w:r w:rsidRPr="00B8636E">
        <w:rPr>
          <w:rFonts w:cs="Arial"/>
        </w:rPr>
        <w:t>The o</w:t>
      </w:r>
      <w:r>
        <w:rPr>
          <w:rFonts w:cs="Arial"/>
        </w:rPr>
        <w:t xml:space="preserve">utput variable is the average power used for </w:t>
      </w:r>
      <w:r>
        <w:rPr>
          <w:rFonts w:cs="Arial"/>
        </w:rPr>
        <w:t>condenser water pump</w:t>
      </w:r>
      <w:r>
        <w:rPr>
          <w:rFonts w:cs="Arial"/>
        </w:rPr>
        <w:t xml:space="preserve">, </w:t>
      </w:r>
      <w:r w:rsidRPr="00B8636E">
        <w:rPr>
          <w:rFonts w:cs="Arial"/>
        </w:rPr>
        <w:t>in W</w:t>
      </w:r>
      <w:r>
        <w:rPr>
          <w:rFonts w:cs="Arial"/>
        </w:rPr>
        <w:t>at</w:t>
      </w:r>
      <w:r w:rsidRPr="00B8636E">
        <w:rPr>
          <w:rFonts w:cs="Arial"/>
        </w:rPr>
        <w:t>ts over</w:t>
      </w:r>
      <w:r>
        <w:rPr>
          <w:rFonts w:cs="Arial"/>
        </w:rPr>
        <w:t xml:space="preserve"> </w:t>
      </w:r>
      <w:r w:rsidRPr="00B8636E">
        <w:rPr>
          <w:rFonts w:cs="Arial"/>
        </w:rPr>
        <w:t xml:space="preserve">the </w:t>
      </w:r>
      <w:proofErr w:type="spellStart"/>
      <w:r w:rsidRPr="00B8636E">
        <w:rPr>
          <w:rFonts w:cs="Arial"/>
        </w:rPr>
        <w:t>timestep</w:t>
      </w:r>
      <w:proofErr w:type="spellEnd"/>
      <w:r w:rsidRPr="00B8636E">
        <w:rPr>
          <w:rFonts w:cs="Arial"/>
        </w:rPr>
        <w:t xml:space="preserve"> being reported.</w:t>
      </w:r>
      <w:bookmarkStart w:id="15" w:name="_GoBack"/>
      <w:bookmarkEnd w:id="15"/>
    </w:p>
    <w:p w:rsidR="00952563" w:rsidRPr="006B6162" w:rsidRDefault="00952563" w:rsidP="00952563">
      <w:pPr>
        <w:autoSpaceDE w:val="0"/>
        <w:autoSpaceDN w:val="0"/>
        <w:adjustRightInd w:val="0"/>
        <w:rPr>
          <w:rFonts w:cs="Arial"/>
          <w:b/>
          <w:bCs/>
          <w:i/>
          <w:iCs/>
        </w:rPr>
      </w:pPr>
      <w:proofErr w:type="spellStart"/>
      <w:r>
        <w:rPr>
          <w:rFonts w:cs="Arial"/>
          <w:b/>
          <w:bCs/>
          <w:i/>
          <w:iCs/>
        </w:rPr>
        <w:lastRenderedPageBreak/>
        <w:t>VSAirtoWaterHPWH</w:t>
      </w:r>
      <w:proofErr w:type="spellEnd"/>
      <w:r>
        <w:rPr>
          <w:rFonts w:cs="Arial"/>
          <w:b/>
          <w:bCs/>
          <w:i/>
          <w:iCs/>
        </w:rPr>
        <w:t xml:space="preserve"> Cooling</w:t>
      </w:r>
      <w:r w:rsidRPr="006B6162">
        <w:rPr>
          <w:rFonts w:cs="Arial"/>
          <w:b/>
          <w:bCs/>
          <w:i/>
          <w:iCs/>
        </w:rPr>
        <w:t xml:space="preserve"> Coil </w:t>
      </w:r>
      <w:r>
        <w:rPr>
          <w:rFonts w:cs="Arial"/>
          <w:b/>
          <w:bCs/>
          <w:i/>
          <w:iCs/>
        </w:rPr>
        <w:t>Water Heating Pump Electric Energy</w:t>
      </w:r>
      <w:r>
        <w:rPr>
          <w:rFonts w:cs="Arial"/>
          <w:b/>
          <w:bCs/>
          <w:i/>
          <w:iCs/>
        </w:rPr>
        <w:t xml:space="preserve"> </w:t>
      </w:r>
      <w:r w:rsidRPr="006B6162">
        <w:rPr>
          <w:rFonts w:cs="Arial"/>
          <w:b/>
          <w:bCs/>
          <w:i/>
          <w:iCs/>
        </w:rPr>
        <w:t>[J]</w:t>
      </w:r>
    </w:p>
    <w:p w:rsidR="00952563" w:rsidRPr="00B8636E" w:rsidRDefault="00952563" w:rsidP="00952563">
      <w:pPr>
        <w:autoSpaceDE w:val="0"/>
        <w:autoSpaceDN w:val="0"/>
        <w:adjustRightInd w:val="0"/>
        <w:jc w:val="both"/>
        <w:rPr>
          <w:rFonts w:cs="Arial"/>
        </w:rPr>
      </w:pPr>
      <w:r w:rsidRPr="00B8636E">
        <w:rPr>
          <w:rFonts w:cs="Arial"/>
        </w:rPr>
        <w:t>The outp</w:t>
      </w:r>
      <w:r>
        <w:rPr>
          <w:rFonts w:cs="Arial"/>
        </w:rPr>
        <w:t>ut variable is the total electric energy usage</w:t>
      </w:r>
      <w:r w:rsidRPr="00B8636E">
        <w:rPr>
          <w:rFonts w:cs="Arial"/>
        </w:rPr>
        <w:t xml:space="preserve"> of </w:t>
      </w:r>
      <w:r>
        <w:rPr>
          <w:rFonts w:cs="Arial"/>
        </w:rPr>
        <w:t>the condenser water heating pump</w:t>
      </w:r>
      <w:r>
        <w:rPr>
          <w:rFonts w:cs="Arial"/>
        </w:rPr>
        <w:t xml:space="preserve">, </w:t>
      </w:r>
      <w:r w:rsidRPr="00B8636E">
        <w:rPr>
          <w:rFonts w:cs="Arial"/>
        </w:rPr>
        <w:t xml:space="preserve">in Joules over the </w:t>
      </w:r>
      <w:proofErr w:type="spellStart"/>
      <w:r w:rsidRPr="00B8636E">
        <w:rPr>
          <w:rFonts w:cs="Arial"/>
        </w:rPr>
        <w:t>timestep</w:t>
      </w:r>
      <w:proofErr w:type="spellEnd"/>
      <w:r w:rsidRPr="00B8636E">
        <w:rPr>
          <w:rFonts w:cs="Arial"/>
        </w:rPr>
        <w:t xml:space="preserve"> being</w:t>
      </w:r>
      <w:r>
        <w:rPr>
          <w:rFonts w:cs="Arial"/>
        </w:rPr>
        <w:t xml:space="preserve"> reported. </w:t>
      </w:r>
    </w:p>
    <w:p w:rsidR="00952563" w:rsidRDefault="00952563" w:rsidP="00C26B13">
      <w:pPr>
        <w:autoSpaceDE w:val="0"/>
        <w:autoSpaceDN w:val="0"/>
        <w:adjustRightInd w:val="0"/>
        <w:jc w:val="both"/>
        <w:rPr>
          <w:rFonts w:cs="Arial"/>
        </w:rPr>
      </w:pPr>
    </w:p>
    <w:sectPr w:rsidR="00952563" w:rsidSect="00FA59EC">
      <w:headerReference w:type="default" r:id="rId18"/>
      <w:footerReference w:type="even" r:id="rId19"/>
      <w:footerReference w:type="default" r:id="rId20"/>
      <w:headerReference w:type="first" r:id="rId21"/>
      <w:footerReference w:type="first" r:id="rId2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698" w:rsidRDefault="00557698">
      <w:r>
        <w:separator/>
      </w:r>
    </w:p>
  </w:endnote>
  <w:endnote w:type="continuationSeparator" w:id="0">
    <w:p w:rsidR="00557698" w:rsidRDefault="0055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MT">
    <w:altName w:val="Arial Unicode MS"/>
    <w:panose1 w:val="00000000000000000000"/>
    <w:charset w:val="00"/>
    <w:family w:val="swiss"/>
    <w:notTrueType/>
    <w:pitch w:val="default"/>
    <w:sig w:usb0="00000000" w:usb1="09060000" w:usb2="00000010"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framePr w:wrap="none" w:vAnchor="text" w:hAnchor="margin" w:xAlign="center" w:y="1"/>
      <w:rPr>
        <w:rStyle w:val="PageNumber"/>
      </w:rPr>
    </w:pPr>
  </w:p>
  <w:p w:rsidR="004475F6" w:rsidRDefault="004475F6">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pBdr>
        <w:top w:val="single" w:sz="6" w:space="1" w:color="auto"/>
      </w:pBdr>
      <w:spacing w:after="60"/>
      <w:rPr>
        <w:sz w:val="16"/>
      </w:rPr>
    </w:pPr>
    <w:r>
      <w:rPr>
        <w:sz w:val="16"/>
      </w:rPr>
      <w:t>COPYRIGHT ©  1996-2010 The Board of Trustees of the University of Illinois and the Regents of the University of California through the Ernest Orlando Lawrence Berkeley National Laboratory.</w:t>
    </w:r>
  </w:p>
  <w:p w:rsidR="004475F6" w:rsidRDefault="004475F6">
    <w:pPr>
      <w:pStyle w:val="Footer"/>
      <w:spacing w:after="60"/>
      <w:rPr>
        <w:sz w:val="16"/>
      </w:rPr>
    </w:pPr>
    <w:r>
      <w:rPr>
        <w:sz w:val="16"/>
      </w:rPr>
      <w:t>All Rights Reserved. No part of this material may be reproduced or transmitted in any form or by any means without the prior written permission of the University of Illinois or the Ernest Orlando Lawrence Berkeley National Laboratory.</w:t>
    </w:r>
  </w:p>
  <w:p w:rsidR="004475F6" w:rsidRDefault="004475F6">
    <w:pPr>
      <w:pStyle w:val="Footer"/>
      <w:spacing w:after="60"/>
      <w:rPr>
        <w:sz w:val="16"/>
      </w:rPr>
    </w:pPr>
    <w:proofErr w:type="spellStart"/>
    <w:r>
      <w:rPr>
        <w:sz w:val="16"/>
      </w:rPr>
      <w:t>EnergyPlus</w:t>
    </w:r>
    <w:proofErr w:type="spellEnd"/>
    <w:r>
      <w:rPr>
        <w:sz w:val="16"/>
      </w:rPr>
      <w:t xml:space="preserve"> is a Trademark of the US Department of Energy.</w:t>
    </w:r>
  </w:p>
  <w:p w:rsidR="004475F6" w:rsidRDefault="004475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cccxcvi</w:t>
    </w:r>
    <w:r>
      <w:rPr>
        <w:rStyle w:val="PageNumber"/>
      </w:rPr>
      <w:fldChar w:fldCharType="end"/>
    </w:r>
  </w:p>
  <w:p w:rsidR="004475F6" w:rsidRDefault="004475F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pBdr>
        <w:top w:val="single" w:sz="8" w:space="1" w:color="auto"/>
      </w:pBdr>
      <w:tabs>
        <w:tab w:val="clear" w:pos="4320"/>
      </w:tabs>
    </w:pPr>
    <w:r>
      <w:fldChar w:fldCharType="begin"/>
    </w:r>
    <w:r>
      <w:instrText xml:space="preserve"> DATE \@ "M/d/yy" </w:instrText>
    </w:r>
    <w:r>
      <w:fldChar w:fldCharType="separate"/>
    </w:r>
    <w:r w:rsidR="00733309">
      <w:rPr>
        <w:noProof/>
      </w:rPr>
      <w:t>1/6/15</w:t>
    </w:r>
    <w:r>
      <w:rPr>
        <w:noProof/>
      </w:rPr>
      <w:fldChar w:fldCharType="end"/>
    </w:r>
    <w:r>
      <w:tab/>
    </w:r>
    <w:r>
      <w:fldChar w:fldCharType="begin"/>
    </w:r>
    <w:r>
      <w:instrText xml:space="preserve"> PAGE  \* MERGEFORMAT </w:instrText>
    </w:r>
    <w:r>
      <w:fldChar w:fldCharType="separate"/>
    </w:r>
    <w:r w:rsidR="00733309">
      <w:rPr>
        <w:noProof/>
      </w:rPr>
      <w:t>i</w:t>
    </w:r>
    <w:r>
      <w:rPr>
        <w:noProof/>
      </w:rP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475F6" w:rsidRDefault="004475F6">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pBdr>
        <w:top w:val="single" w:sz="8" w:space="1" w:color="auto"/>
      </w:pBdr>
      <w:tabs>
        <w:tab w:val="clear" w:pos="4320"/>
      </w:tabs>
    </w:pPr>
    <w:r>
      <w:fldChar w:fldCharType="begin"/>
    </w:r>
    <w:r>
      <w:instrText xml:space="preserve"> DATE \@ "M/d/yy" </w:instrText>
    </w:r>
    <w:r>
      <w:fldChar w:fldCharType="separate"/>
    </w:r>
    <w:r w:rsidR="00733309">
      <w:rPr>
        <w:noProof/>
      </w:rPr>
      <w:t>1/6/15</w:t>
    </w:r>
    <w:r>
      <w:rPr>
        <w:noProof/>
      </w:rPr>
      <w:fldChar w:fldCharType="end"/>
    </w:r>
    <w:r>
      <w:tab/>
    </w:r>
    <w:r>
      <w:fldChar w:fldCharType="begin"/>
    </w:r>
    <w:r>
      <w:instrText xml:space="preserve"> PAGE  \* MERGEFORMAT </w:instrText>
    </w:r>
    <w:r>
      <w:fldChar w:fldCharType="separate"/>
    </w:r>
    <w:r w:rsidR="00DC7C5D">
      <w:rPr>
        <w:noProof/>
      </w:rPr>
      <w:t>24</w:t>
    </w:r>
    <w:r>
      <w:rPr>
        <w:noProof/>
      </w:rPr>
      <w:fldChar w:fldCharType="end"/>
    </w:r>
    <w:r>
      <w:t xml:space="preserve"> </w:t>
    </w:r>
  </w:p>
  <w:p w:rsidR="004475F6" w:rsidRDefault="004475F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Footer"/>
      <w:pBdr>
        <w:top w:val="single" w:sz="8" w:space="1" w:color="auto"/>
      </w:pBdr>
      <w:tabs>
        <w:tab w:val="clear" w:pos="4320"/>
      </w:tabs>
    </w:pPr>
    <w:r>
      <w:fldChar w:fldCharType="begin"/>
    </w:r>
    <w:r>
      <w:instrText xml:space="preserve"> DATE \@ "M/d/yy" </w:instrText>
    </w:r>
    <w:r>
      <w:fldChar w:fldCharType="separate"/>
    </w:r>
    <w:r w:rsidR="00733309">
      <w:rPr>
        <w:noProof/>
      </w:rPr>
      <w:t>1/6/15</w:t>
    </w:r>
    <w:r>
      <w:rPr>
        <w:noProof/>
      </w:rPr>
      <w:fldChar w:fldCharType="end"/>
    </w:r>
    <w:r>
      <w:tab/>
    </w:r>
    <w:r>
      <w:fldChar w:fldCharType="begin"/>
    </w:r>
    <w:r>
      <w:instrText xml:space="preserve"> PAGE  \* MERGEFORMAT </w:instrText>
    </w:r>
    <w:r>
      <w:fldChar w:fldCharType="separate"/>
    </w:r>
    <w:r>
      <w:rPr>
        <w:noProof/>
      </w:rPr>
      <w:t>1</w:t>
    </w:r>
    <w:r>
      <w:rPr>
        <w:noProof/>
      </w:rPr>
      <w:fldChar w:fldCharType="end"/>
    </w:r>
    <w:r>
      <w:t xml:space="preserve"> </w:t>
    </w:r>
  </w:p>
  <w:p w:rsidR="004475F6" w:rsidRDefault="00447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698" w:rsidRDefault="00557698">
      <w:r>
        <w:separator/>
      </w:r>
    </w:p>
  </w:footnote>
  <w:footnote w:type="continuationSeparator" w:id="0">
    <w:p w:rsidR="00557698" w:rsidRDefault="00557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rsidP="00921D24">
    <w:pPr>
      <w:pStyle w:val="TitleHeader"/>
    </w:pPr>
    <w:r>
      <w:t xml:space="preserve">EnergyPlus™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rsidP="00921D24">
    <w:pPr>
      <w:pStyle w:val="TOCHeader"/>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4475F6">
    <w:pPr>
      <w:pStyle w:val="Header"/>
      <w:jc w:val="center"/>
      <w:rPr>
        <w:b/>
        <w:sz w:val="32"/>
      </w:rPr>
    </w:pPr>
    <w:r>
      <w:rPr>
        <w:b/>
        <w:sz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Pr="005A49CA" w:rsidRDefault="00557698" w:rsidP="00090BC0">
    <w:pPr>
      <w:pStyle w:val="Header"/>
    </w:pPr>
    <w:r>
      <w:fldChar w:fldCharType="begin"/>
    </w:r>
    <w:r>
      <w:instrText xml:space="preserve"> STYLEREF "Heading 1" \* MERGEFORMAT </w:instrText>
    </w:r>
    <w:r>
      <w:fldChar w:fldCharType="separate"/>
    </w:r>
    <w:r w:rsidR="00DC7C5D">
      <w:rPr>
        <w:noProof/>
      </w:rPr>
      <w:t>Input-Output Reference</w:t>
    </w:r>
    <w:r>
      <w:rPr>
        <w:noProof/>
      </w:rPr>
      <w:fldChar w:fldCharType="end"/>
    </w:r>
    <w:r w:rsidR="004475F6" w:rsidRPr="005A49CA">
      <w:tab/>
    </w:r>
    <w:r w:rsidR="004475F6" w:rsidRPr="005A49CA">
      <w:fldChar w:fldCharType="begin"/>
    </w:r>
    <w:r w:rsidR="004475F6" w:rsidRPr="005A49CA">
      <w:instrText xml:space="preserve"> STYLEREF "Heading 2" \* MERGEFORMAT </w:instrText>
    </w:r>
    <w:r w:rsidR="004475F6" w:rsidRPr="005A49CA">
      <w:fldChar w:fldCharType="separate"/>
    </w:r>
    <w:r w:rsidR="00DC7C5D">
      <w:rPr>
        <w:b/>
        <w:bCs/>
        <w:noProof/>
      </w:rPr>
      <w:t>Error! No text of specified style in document.</w:t>
    </w:r>
    <w:r w:rsidR="004475F6" w:rsidRPr="005A49CA">
      <w:fldChar w:fldCharType="end"/>
    </w:r>
  </w:p>
  <w:p w:rsidR="004475F6" w:rsidRDefault="004475F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5F6" w:rsidRDefault="00557698">
    <w:pPr>
      <w:pStyle w:val="Header"/>
      <w:pBdr>
        <w:bottom w:val="single" w:sz="4" w:space="1" w:color="auto"/>
      </w:pBdr>
    </w:pPr>
    <w:r>
      <w:fldChar w:fldCharType="begin"/>
    </w:r>
    <w:r>
      <w:instrText xml:space="preserve"> STYLEREF "heading 1" \* MERGEFORMAT </w:instrText>
    </w:r>
    <w:r>
      <w:fldChar w:fldCharType="separate"/>
    </w:r>
    <w:r w:rsidR="00620946">
      <w:rPr>
        <w:noProof/>
      </w:rPr>
      <w:t>Input-Output Reference</w:t>
    </w:r>
    <w:r>
      <w:rPr>
        <w:noProof/>
      </w:rPr>
      <w:fldChar w:fldCharType="end"/>
    </w:r>
    <w:r w:rsidR="004475F6">
      <w:tab/>
    </w:r>
    <w:r w:rsidR="004475F6">
      <w:fldChar w:fldCharType="begin"/>
    </w:r>
    <w:r w:rsidR="004475F6">
      <w:instrText xml:space="preserve"> STYLEREF "heading 2" \* MERGEFORMAT </w:instrText>
    </w:r>
    <w:r w:rsidR="004475F6">
      <w:fldChar w:fldCharType="separate"/>
    </w:r>
    <w:r w:rsidR="00620946">
      <w:rPr>
        <w:b/>
        <w:bCs/>
        <w:noProof/>
      </w:rPr>
      <w:t>Error! No text of specified style in document.</w:t>
    </w:r>
    <w:r w:rsidR="004475F6">
      <w:fldChar w:fldCharType="end"/>
    </w:r>
  </w:p>
  <w:p w:rsidR="004475F6" w:rsidRDefault="004475F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567C3B04">
      <w:start w:val="1"/>
      <w:numFmt w:val="decimal"/>
      <w:lvlText w:val="%1)"/>
      <w:lvlJc w:val="left"/>
      <w:pPr>
        <w:tabs>
          <w:tab w:val="num" w:pos="1440"/>
        </w:tabs>
        <w:ind w:left="1440" w:hanging="360"/>
      </w:pPr>
    </w:lvl>
    <w:lvl w:ilvl="1" w:tplc="88B650E2" w:tentative="1">
      <w:start w:val="1"/>
      <w:numFmt w:val="lowerLetter"/>
      <w:lvlText w:val="%2."/>
      <w:lvlJc w:val="left"/>
      <w:pPr>
        <w:tabs>
          <w:tab w:val="num" w:pos="2160"/>
        </w:tabs>
        <w:ind w:left="2160" w:hanging="360"/>
      </w:pPr>
    </w:lvl>
    <w:lvl w:ilvl="2" w:tplc="7C1A758A" w:tentative="1">
      <w:start w:val="1"/>
      <w:numFmt w:val="lowerRoman"/>
      <w:lvlText w:val="%3."/>
      <w:lvlJc w:val="right"/>
      <w:pPr>
        <w:tabs>
          <w:tab w:val="num" w:pos="2880"/>
        </w:tabs>
        <w:ind w:left="2880" w:hanging="180"/>
      </w:pPr>
    </w:lvl>
    <w:lvl w:ilvl="3" w:tplc="903253AC" w:tentative="1">
      <w:start w:val="1"/>
      <w:numFmt w:val="decimal"/>
      <w:lvlText w:val="%4."/>
      <w:lvlJc w:val="left"/>
      <w:pPr>
        <w:tabs>
          <w:tab w:val="num" w:pos="3600"/>
        </w:tabs>
        <w:ind w:left="3600" w:hanging="360"/>
      </w:pPr>
    </w:lvl>
    <w:lvl w:ilvl="4" w:tplc="7FE4E55A" w:tentative="1">
      <w:start w:val="1"/>
      <w:numFmt w:val="lowerLetter"/>
      <w:lvlText w:val="%5."/>
      <w:lvlJc w:val="left"/>
      <w:pPr>
        <w:tabs>
          <w:tab w:val="num" w:pos="4320"/>
        </w:tabs>
        <w:ind w:left="4320" w:hanging="360"/>
      </w:pPr>
    </w:lvl>
    <w:lvl w:ilvl="5" w:tplc="3CE80F02" w:tentative="1">
      <w:start w:val="1"/>
      <w:numFmt w:val="lowerRoman"/>
      <w:lvlText w:val="%6."/>
      <w:lvlJc w:val="right"/>
      <w:pPr>
        <w:tabs>
          <w:tab w:val="num" w:pos="5040"/>
        </w:tabs>
        <w:ind w:left="5040" w:hanging="180"/>
      </w:pPr>
    </w:lvl>
    <w:lvl w:ilvl="6" w:tplc="14AC9266" w:tentative="1">
      <w:start w:val="1"/>
      <w:numFmt w:val="decimal"/>
      <w:lvlText w:val="%7."/>
      <w:lvlJc w:val="left"/>
      <w:pPr>
        <w:tabs>
          <w:tab w:val="num" w:pos="5760"/>
        </w:tabs>
        <w:ind w:left="5760" w:hanging="360"/>
      </w:pPr>
    </w:lvl>
    <w:lvl w:ilvl="7" w:tplc="E2BE4D6C" w:tentative="1">
      <w:start w:val="1"/>
      <w:numFmt w:val="lowerLetter"/>
      <w:lvlText w:val="%8."/>
      <w:lvlJc w:val="left"/>
      <w:pPr>
        <w:tabs>
          <w:tab w:val="num" w:pos="6480"/>
        </w:tabs>
        <w:ind w:left="6480" w:hanging="360"/>
      </w:pPr>
    </w:lvl>
    <w:lvl w:ilvl="8" w:tplc="ACD8778C"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BEADD2A">
      <w:start w:val="1"/>
      <w:numFmt w:val="bullet"/>
      <w:lvlText w:val=""/>
      <w:lvlJc w:val="left"/>
      <w:pPr>
        <w:tabs>
          <w:tab w:val="num" w:pos="1800"/>
        </w:tabs>
        <w:ind w:left="1800" w:hanging="360"/>
      </w:pPr>
      <w:rPr>
        <w:rFonts w:ascii="Symbol" w:hAnsi="Symbol" w:hint="default"/>
      </w:rPr>
    </w:lvl>
    <w:lvl w:ilvl="1" w:tplc="35FA3FBA">
      <w:start w:val="1"/>
      <w:numFmt w:val="bullet"/>
      <w:lvlText w:val="o"/>
      <w:lvlJc w:val="left"/>
      <w:pPr>
        <w:tabs>
          <w:tab w:val="num" w:pos="2520"/>
        </w:tabs>
        <w:ind w:left="2520" w:hanging="360"/>
      </w:pPr>
      <w:rPr>
        <w:rFonts w:ascii="Courier New" w:hAnsi="Courier New" w:cs="Courier New" w:hint="default"/>
      </w:rPr>
    </w:lvl>
    <w:lvl w:ilvl="2" w:tplc="1A3A8FB8" w:tentative="1">
      <w:start w:val="1"/>
      <w:numFmt w:val="bullet"/>
      <w:lvlText w:val=""/>
      <w:lvlJc w:val="left"/>
      <w:pPr>
        <w:tabs>
          <w:tab w:val="num" w:pos="3240"/>
        </w:tabs>
        <w:ind w:left="3240" w:hanging="360"/>
      </w:pPr>
      <w:rPr>
        <w:rFonts w:ascii="Wingdings" w:hAnsi="Wingdings" w:hint="default"/>
      </w:rPr>
    </w:lvl>
    <w:lvl w:ilvl="3" w:tplc="EACE6FE0" w:tentative="1">
      <w:start w:val="1"/>
      <w:numFmt w:val="bullet"/>
      <w:lvlText w:val=""/>
      <w:lvlJc w:val="left"/>
      <w:pPr>
        <w:tabs>
          <w:tab w:val="num" w:pos="3960"/>
        </w:tabs>
        <w:ind w:left="3960" w:hanging="360"/>
      </w:pPr>
      <w:rPr>
        <w:rFonts w:ascii="Symbol" w:hAnsi="Symbol" w:hint="default"/>
      </w:rPr>
    </w:lvl>
    <w:lvl w:ilvl="4" w:tplc="77DA6B76" w:tentative="1">
      <w:start w:val="1"/>
      <w:numFmt w:val="bullet"/>
      <w:lvlText w:val="o"/>
      <w:lvlJc w:val="left"/>
      <w:pPr>
        <w:tabs>
          <w:tab w:val="num" w:pos="4680"/>
        </w:tabs>
        <w:ind w:left="4680" w:hanging="360"/>
      </w:pPr>
      <w:rPr>
        <w:rFonts w:ascii="Courier New" w:hAnsi="Courier New" w:cs="Courier New" w:hint="default"/>
      </w:rPr>
    </w:lvl>
    <w:lvl w:ilvl="5" w:tplc="E93EA356" w:tentative="1">
      <w:start w:val="1"/>
      <w:numFmt w:val="bullet"/>
      <w:lvlText w:val=""/>
      <w:lvlJc w:val="left"/>
      <w:pPr>
        <w:tabs>
          <w:tab w:val="num" w:pos="5400"/>
        </w:tabs>
        <w:ind w:left="5400" w:hanging="360"/>
      </w:pPr>
      <w:rPr>
        <w:rFonts w:ascii="Wingdings" w:hAnsi="Wingdings" w:hint="default"/>
      </w:rPr>
    </w:lvl>
    <w:lvl w:ilvl="6" w:tplc="C81C6118" w:tentative="1">
      <w:start w:val="1"/>
      <w:numFmt w:val="bullet"/>
      <w:lvlText w:val=""/>
      <w:lvlJc w:val="left"/>
      <w:pPr>
        <w:tabs>
          <w:tab w:val="num" w:pos="6120"/>
        </w:tabs>
        <w:ind w:left="6120" w:hanging="360"/>
      </w:pPr>
      <w:rPr>
        <w:rFonts w:ascii="Symbol" w:hAnsi="Symbol" w:hint="default"/>
      </w:rPr>
    </w:lvl>
    <w:lvl w:ilvl="7" w:tplc="6E8421C8" w:tentative="1">
      <w:start w:val="1"/>
      <w:numFmt w:val="bullet"/>
      <w:lvlText w:val="o"/>
      <w:lvlJc w:val="left"/>
      <w:pPr>
        <w:tabs>
          <w:tab w:val="num" w:pos="6840"/>
        </w:tabs>
        <w:ind w:left="6840" w:hanging="360"/>
      </w:pPr>
      <w:rPr>
        <w:rFonts w:ascii="Courier New" w:hAnsi="Courier New" w:cs="Courier New" w:hint="default"/>
      </w:rPr>
    </w:lvl>
    <w:lvl w:ilvl="8" w:tplc="6BD68A3E" w:tentative="1">
      <w:start w:val="1"/>
      <w:numFmt w:val="bullet"/>
      <w:lvlText w:val=""/>
      <w:lvlJc w:val="left"/>
      <w:pPr>
        <w:tabs>
          <w:tab w:val="num" w:pos="7560"/>
        </w:tabs>
        <w:ind w:left="7560" w:hanging="360"/>
      </w:pPr>
      <w:rPr>
        <w:rFonts w:ascii="Wingdings" w:hAnsi="Wingdings" w:hint="default"/>
      </w:rPr>
    </w:lvl>
  </w:abstractNum>
  <w:abstractNum w:abstractNumId="2">
    <w:nsid w:val="04C64856"/>
    <w:multiLevelType w:val="singleLevel"/>
    <w:tmpl w:val="7C4E17C0"/>
    <w:lvl w:ilvl="0">
      <w:start w:val="1"/>
      <w:numFmt w:val="decimal"/>
      <w:lvlText w:val="(%1)"/>
      <w:lvlJc w:val="left"/>
      <w:pPr>
        <w:tabs>
          <w:tab w:val="num" w:pos="1572"/>
        </w:tabs>
        <w:ind w:left="1572" w:hanging="492"/>
      </w:pPr>
      <w:rPr>
        <w:rFonts w:hint="default"/>
      </w:rPr>
    </w:lvl>
  </w:abstractNum>
  <w:abstractNum w:abstractNumId="3">
    <w:nsid w:val="06D41392"/>
    <w:multiLevelType w:val="hybridMultilevel"/>
    <w:tmpl w:val="FB96649E"/>
    <w:lvl w:ilvl="0" w:tplc="64022652">
      <w:start w:val="1"/>
      <w:numFmt w:val="decimal"/>
      <w:lvlText w:val="(%1)"/>
      <w:lvlJc w:val="left"/>
      <w:pPr>
        <w:tabs>
          <w:tab w:val="num" w:pos="1440"/>
        </w:tabs>
        <w:ind w:left="1440" w:hanging="360"/>
      </w:pPr>
      <w:rPr>
        <w:rFonts w:ascii="Arial" w:hAnsi="Arial" w:cs="Times New Roman" w:hint="default"/>
        <w:b w:val="0"/>
        <w:i w:val="0"/>
        <w:sz w:val="18"/>
        <w:szCs w:val="18"/>
      </w:rPr>
    </w:lvl>
    <w:lvl w:ilvl="1" w:tplc="6674F764" w:tentative="1">
      <w:start w:val="1"/>
      <w:numFmt w:val="lowerLetter"/>
      <w:lvlText w:val="%2."/>
      <w:lvlJc w:val="left"/>
      <w:pPr>
        <w:tabs>
          <w:tab w:val="num" w:pos="1440"/>
        </w:tabs>
        <w:ind w:left="1440" w:hanging="360"/>
      </w:pPr>
    </w:lvl>
    <w:lvl w:ilvl="2" w:tplc="7DE2D940" w:tentative="1">
      <w:start w:val="1"/>
      <w:numFmt w:val="lowerRoman"/>
      <w:lvlText w:val="%3."/>
      <w:lvlJc w:val="right"/>
      <w:pPr>
        <w:tabs>
          <w:tab w:val="num" w:pos="2160"/>
        </w:tabs>
        <w:ind w:left="2160" w:hanging="180"/>
      </w:pPr>
    </w:lvl>
    <w:lvl w:ilvl="3" w:tplc="034E1100" w:tentative="1">
      <w:start w:val="1"/>
      <w:numFmt w:val="decimal"/>
      <w:lvlText w:val="%4."/>
      <w:lvlJc w:val="left"/>
      <w:pPr>
        <w:tabs>
          <w:tab w:val="num" w:pos="2880"/>
        </w:tabs>
        <w:ind w:left="2880" w:hanging="360"/>
      </w:pPr>
    </w:lvl>
    <w:lvl w:ilvl="4" w:tplc="9886F74A" w:tentative="1">
      <w:start w:val="1"/>
      <w:numFmt w:val="lowerLetter"/>
      <w:lvlText w:val="%5."/>
      <w:lvlJc w:val="left"/>
      <w:pPr>
        <w:tabs>
          <w:tab w:val="num" w:pos="3600"/>
        </w:tabs>
        <w:ind w:left="3600" w:hanging="360"/>
      </w:pPr>
    </w:lvl>
    <w:lvl w:ilvl="5" w:tplc="6C2AEF80" w:tentative="1">
      <w:start w:val="1"/>
      <w:numFmt w:val="lowerRoman"/>
      <w:lvlText w:val="%6."/>
      <w:lvlJc w:val="right"/>
      <w:pPr>
        <w:tabs>
          <w:tab w:val="num" w:pos="4320"/>
        </w:tabs>
        <w:ind w:left="4320" w:hanging="180"/>
      </w:pPr>
    </w:lvl>
    <w:lvl w:ilvl="6" w:tplc="CB0AB692" w:tentative="1">
      <w:start w:val="1"/>
      <w:numFmt w:val="decimal"/>
      <w:lvlText w:val="%7."/>
      <w:lvlJc w:val="left"/>
      <w:pPr>
        <w:tabs>
          <w:tab w:val="num" w:pos="5040"/>
        </w:tabs>
        <w:ind w:left="5040" w:hanging="360"/>
      </w:pPr>
    </w:lvl>
    <w:lvl w:ilvl="7" w:tplc="7080531E" w:tentative="1">
      <w:start w:val="1"/>
      <w:numFmt w:val="lowerLetter"/>
      <w:lvlText w:val="%8."/>
      <w:lvlJc w:val="left"/>
      <w:pPr>
        <w:tabs>
          <w:tab w:val="num" w:pos="5760"/>
        </w:tabs>
        <w:ind w:left="5760" w:hanging="360"/>
      </w:pPr>
    </w:lvl>
    <w:lvl w:ilvl="8" w:tplc="39861A34" w:tentative="1">
      <w:start w:val="1"/>
      <w:numFmt w:val="lowerRoman"/>
      <w:lvlText w:val="%9."/>
      <w:lvlJc w:val="right"/>
      <w:pPr>
        <w:tabs>
          <w:tab w:val="num" w:pos="6480"/>
        </w:tabs>
        <w:ind w:left="6480" w:hanging="180"/>
      </w:pPr>
    </w:lvl>
  </w:abstractNum>
  <w:abstractNum w:abstractNumId="4">
    <w:nsid w:val="09A835A4"/>
    <w:multiLevelType w:val="hybridMultilevel"/>
    <w:tmpl w:val="2CC276D2"/>
    <w:lvl w:ilvl="0" w:tplc="A07C23F0">
      <w:start w:val="1"/>
      <w:numFmt w:val="bullet"/>
      <w:lvlText w:val=""/>
      <w:lvlJc w:val="left"/>
      <w:pPr>
        <w:tabs>
          <w:tab w:val="num" w:pos="1800"/>
        </w:tabs>
        <w:ind w:left="1800" w:hanging="360"/>
      </w:pPr>
      <w:rPr>
        <w:rFonts w:ascii="Symbol" w:hAnsi="Symbol" w:hint="default"/>
      </w:rPr>
    </w:lvl>
    <w:lvl w:ilvl="1" w:tplc="147E96D4" w:tentative="1">
      <w:start w:val="1"/>
      <w:numFmt w:val="bullet"/>
      <w:lvlText w:val="o"/>
      <w:lvlJc w:val="left"/>
      <w:pPr>
        <w:tabs>
          <w:tab w:val="num" w:pos="2520"/>
        </w:tabs>
        <w:ind w:left="2520" w:hanging="360"/>
      </w:pPr>
      <w:rPr>
        <w:rFonts w:ascii="Courier New" w:hAnsi="Courier New" w:hint="default"/>
      </w:rPr>
    </w:lvl>
    <w:lvl w:ilvl="2" w:tplc="C7664FBA" w:tentative="1">
      <w:start w:val="1"/>
      <w:numFmt w:val="bullet"/>
      <w:lvlText w:val=""/>
      <w:lvlJc w:val="left"/>
      <w:pPr>
        <w:tabs>
          <w:tab w:val="num" w:pos="3240"/>
        </w:tabs>
        <w:ind w:left="3240" w:hanging="360"/>
      </w:pPr>
      <w:rPr>
        <w:rFonts w:ascii="Wingdings" w:hAnsi="Wingdings" w:hint="default"/>
      </w:rPr>
    </w:lvl>
    <w:lvl w:ilvl="3" w:tplc="16285B20" w:tentative="1">
      <w:start w:val="1"/>
      <w:numFmt w:val="bullet"/>
      <w:lvlText w:val=""/>
      <w:lvlJc w:val="left"/>
      <w:pPr>
        <w:tabs>
          <w:tab w:val="num" w:pos="3960"/>
        </w:tabs>
        <w:ind w:left="3960" w:hanging="360"/>
      </w:pPr>
      <w:rPr>
        <w:rFonts w:ascii="Symbol" w:hAnsi="Symbol" w:hint="default"/>
      </w:rPr>
    </w:lvl>
    <w:lvl w:ilvl="4" w:tplc="562EA2F8" w:tentative="1">
      <w:start w:val="1"/>
      <w:numFmt w:val="bullet"/>
      <w:lvlText w:val="o"/>
      <w:lvlJc w:val="left"/>
      <w:pPr>
        <w:tabs>
          <w:tab w:val="num" w:pos="4680"/>
        </w:tabs>
        <w:ind w:left="4680" w:hanging="360"/>
      </w:pPr>
      <w:rPr>
        <w:rFonts w:ascii="Courier New" w:hAnsi="Courier New" w:hint="default"/>
      </w:rPr>
    </w:lvl>
    <w:lvl w:ilvl="5" w:tplc="97E23100" w:tentative="1">
      <w:start w:val="1"/>
      <w:numFmt w:val="bullet"/>
      <w:lvlText w:val=""/>
      <w:lvlJc w:val="left"/>
      <w:pPr>
        <w:tabs>
          <w:tab w:val="num" w:pos="5400"/>
        </w:tabs>
        <w:ind w:left="5400" w:hanging="360"/>
      </w:pPr>
      <w:rPr>
        <w:rFonts w:ascii="Wingdings" w:hAnsi="Wingdings" w:hint="default"/>
      </w:rPr>
    </w:lvl>
    <w:lvl w:ilvl="6" w:tplc="592A03F2" w:tentative="1">
      <w:start w:val="1"/>
      <w:numFmt w:val="bullet"/>
      <w:lvlText w:val=""/>
      <w:lvlJc w:val="left"/>
      <w:pPr>
        <w:tabs>
          <w:tab w:val="num" w:pos="6120"/>
        </w:tabs>
        <w:ind w:left="6120" w:hanging="360"/>
      </w:pPr>
      <w:rPr>
        <w:rFonts w:ascii="Symbol" w:hAnsi="Symbol" w:hint="default"/>
      </w:rPr>
    </w:lvl>
    <w:lvl w:ilvl="7" w:tplc="D5E65236" w:tentative="1">
      <w:start w:val="1"/>
      <w:numFmt w:val="bullet"/>
      <w:lvlText w:val="o"/>
      <w:lvlJc w:val="left"/>
      <w:pPr>
        <w:tabs>
          <w:tab w:val="num" w:pos="6840"/>
        </w:tabs>
        <w:ind w:left="6840" w:hanging="360"/>
      </w:pPr>
      <w:rPr>
        <w:rFonts w:ascii="Courier New" w:hAnsi="Courier New" w:hint="default"/>
      </w:rPr>
    </w:lvl>
    <w:lvl w:ilvl="8" w:tplc="4716833A" w:tentative="1">
      <w:start w:val="1"/>
      <w:numFmt w:val="bullet"/>
      <w:lvlText w:val=""/>
      <w:lvlJc w:val="left"/>
      <w:pPr>
        <w:tabs>
          <w:tab w:val="num" w:pos="7560"/>
        </w:tabs>
        <w:ind w:left="7560" w:hanging="360"/>
      </w:pPr>
      <w:rPr>
        <w:rFonts w:ascii="Wingdings" w:hAnsi="Wingdings" w:hint="default"/>
      </w:rPr>
    </w:lvl>
  </w:abstractNum>
  <w:abstractNum w:abstractNumId="5">
    <w:nsid w:val="0B7E05DC"/>
    <w:multiLevelType w:val="hybridMultilevel"/>
    <w:tmpl w:val="7CA41018"/>
    <w:lvl w:ilvl="0" w:tplc="6608C360">
      <w:start w:val="1"/>
      <w:numFmt w:val="decimal"/>
      <w:lvlText w:val="%1)"/>
      <w:lvlJc w:val="left"/>
      <w:pPr>
        <w:tabs>
          <w:tab w:val="num" w:pos="1440"/>
        </w:tabs>
        <w:ind w:left="1440" w:hanging="360"/>
      </w:pPr>
      <w:rPr>
        <w:rFonts w:hint="default"/>
      </w:rPr>
    </w:lvl>
    <w:lvl w:ilvl="1" w:tplc="CE0C2684" w:tentative="1">
      <w:start w:val="1"/>
      <w:numFmt w:val="lowerLetter"/>
      <w:lvlText w:val="%2."/>
      <w:lvlJc w:val="left"/>
      <w:pPr>
        <w:tabs>
          <w:tab w:val="num" w:pos="1440"/>
        </w:tabs>
        <w:ind w:left="1440" w:hanging="360"/>
      </w:pPr>
    </w:lvl>
    <w:lvl w:ilvl="2" w:tplc="EA88039C" w:tentative="1">
      <w:start w:val="1"/>
      <w:numFmt w:val="lowerRoman"/>
      <w:lvlText w:val="%3."/>
      <w:lvlJc w:val="right"/>
      <w:pPr>
        <w:tabs>
          <w:tab w:val="num" w:pos="2160"/>
        </w:tabs>
        <w:ind w:left="2160" w:hanging="180"/>
      </w:pPr>
    </w:lvl>
    <w:lvl w:ilvl="3" w:tplc="B6D815AE" w:tentative="1">
      <w:start w:val="1"/>
      <w:numFmt w:val="decimal"/>
      <w:lvlText w:val="%4."/>
      <w:lvlJc w:val="left"/>
      <w:pPr>
        <w:tabs>
          <w:tab w:val="num" w:pos="2880"/>
        </w:tabs>
        <w:ind w:left="2880" w:hanging="360"/>
      </w:pPr>
    </w:lvl>
    <w:lvl w:ilvl="4" w:tplc="373C84DE" w:tentative="1">
      <w:start w:val="1"/>
      <w:numFmt w:val="lowerLetter"/>
      <w:lvlText w:val="%5."/>
      <w:lvlJc w:val="left"/>
      <w:pPr>
        <w:tabs>
          <w:tab w:val="num" w:pos="3600"/>
        </w:tabs>
        <w:ind w:left="3600" w:hanging="360"/>
      </w:pPr>
    </w:lvl>
    <w:lvl w:ilvl="5" w:tplc="DA7430DA" w:tentative="1">
      <w:start w:val="1"/>
      <w:numFmt w:val="lowerRoman"/>
      <w:lvlText w:val="%6."/>
      <w:lvlJc w:val="right"/>
      <w:pPr>
        <w:tabs>
          <w:tab w:val="num" w:pos="4320"/>
        </w:tabs>
        <w:ind w:left="4320" w:hanging="180"/>
      </w:pPr>
    </w:lvl>
    <w:lvl w:ilvl="6" w:tplc="6CC6461E" w:tentative="1">
      <w:start w:val="1"/>
      <w:numFmt w:val="decimal"/>
      <w:lvlText w:val="%7."/>
      <w:lvlJc w:val="left"/>
      <w:pPr>
        <w:tabs>
          <w:tab w:val="num" w:pos="5040"/>
        </w:tabs>
        <w:ind w:left="5040" w:hanging="360"/>
      </w:pPr>
    </w:lvl>
    <w:lvl w:ilvl="7" w:tplc="53C08748" w:tentative="1">
      <w:start w:val="1"/>
      <w:numFmt w:val="lowerLetter"/>
      <w:lvlText w:val="%8."/>
      <w:lvlJc w:val="left"/>
      <w:pPr>
        <w:tabs>
          <w:tab w:val="num" w:pos="5760"/>
        </w:tabs>
        <w:ind w:left="5760" w:hanging="360"/>
      </w:pPr>
    </w:lvl>
    <w:lvl w:ilvl="8" w:tplc="62EEA844" w:tentative="1">
      <w:start w:val="1"/>
      <w:numFmt w:val="lowerRoman"/>
      <w:lvlText w:val="%9."/>
      <w:lvlJc w:val="right"/>
      <w:pPr>
        <w:tabs>
          <w:tab w:val="num" w:pos="6480"/>
        </w:tabs>
        <w:ind w:left="6480" w:hanging="180"/>
      </w:pPr>
    </w:lvl>
  </w:abstractNum>
  <w:abstractNum w:abstractNumId="6">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
    <w:nsid w:val="10872F91"/>
    <w:multiLevelType w:val="hybridMultilevel"/>
    <w:tmpl w:val="339412C2"/>
    <w:lvl w:ilvl="0" w:tplc="BA58535A">
      <w:start w:val="1"/>
      <w:numFmt w:val="bullet"/>
      <w:lvlText w:val=""/>
      <w:lvlJc w:val="left"/>
      <w:pPr>
        <w:tabs>
          <w:tab w:val="num" w:pos="1800"/>
        </w:tabs>
        <w:ind w:left="1800" w:hanging="360"/>
      </w:pPr>
      <w:rPr>
        <w:rFonts w:ascii="Symbol" w:hAnsi="Symbol" w:hint="default"/>
      </w:rPr>
    </w:lvl>
    <w:lvl w:ilvl="1" w:tplc="16121E76" w:tentative="1">
      <w:start w:val="1"/>
      <w:numFmt w:val="bullet"/>
      <w:lvlText w:val="o"/>
      <w:lvlJc w:val="left"/>
      <w:pPr>
        <w:tabs>
          <w:tab w:val="num" w:pos="2520"/>
        </w:tabs>
        <w:ind w:left="2520" w:hanging="360"/>
      </w:pPr>
      <w:rPr>
        <w:rFonts w:ascii="Courier New" w:hAnsi="Courier New" w:cs="Courier New" w:hint="default"/>
      </w:rPr>
    </w:lvl>
    <w:lvl w:ilvl="2" w:tplc="122ECD08" w:tentative="1">
      <w:start w:val="1"/>
      <w:numFmt w:val="bullet"/>
      <w:lvlText w:val=""/>
      <w:lvlJc w:val="left"/>
      <w:pPr>
        <w:tabs>
          <w:tab w:val="num" w:pos="3240"/>
        </w:tabs>
        <w:ind w:left="3240" w:hanging="360"/>
      </w:pPr>
      <w:rPr>
        <w:rFonts w:ascii="Wingdings" w:hAnsi="Wingdings" w:hint="default"/>
      </w:rPr>
    </w:lvl>
    <w:lvl w:ilvl="3" w:tplc="5F7EDD50" w:tentative="1">
      <w:start w:val="1"/>
      <w:numFmt w:val="bullet"/>
      <w:lvlText w:val=""/>
      <w:lvlJc w:val="left"/>
      <w:pPr>
        <w:tabs>
          <w:tab w:val="num" w:pos="3960"/>
        </w:tabs>
        <w:ind w:left="3960" w:hanging="360"/>
      </w:pPr>
      <w:rPr>
        <w:rFonts w:ascii="Symbol" w:hAnsi="Symbol" w:hint="default"/>
      </w:rPr>
    </w:lvl>
    <w:lvl w:ilvl="4" w:tplc="E062CB80" w:tentative="1">
      <w:start w:val="1"/>
      <w:numFmt w:val="bullet"/>
      <w:lvlText w:val="o"/>
      <w:lvlJc w:val="left"/>
      <w:pPr>
        <w:tabs>
          <w:tab w:val="num" w:pos="4680"/>
        </w:tabs>
        <w:ind w:left="4680" w:hanging="360"/>
      </w:pPr>
      <w:rPr>
        <w:rFonts w:ascii="Courier New" w:hAnsi="Courier New" w:cs="Courier New" w:hint="default"/>
      </w:rPr>
    </w:lvl>
    <w:lvl w:ilvl="5" w:tplc="8FC6112C" w:tentative="1">
      <w:start w:val="1"/>
      <w:numFmt w:val="bullet"/>
      <w:lvlText w:val=""/>
      <w:lvlJc w:val="left"/>
      <w:pPr>
        <w:tabs>
          <w:tab w:val="num" w:pos="5400"/>
        </w:tabs>
        <w:ind w:left="5400" w:hanging="360"/>
      </w:pPr>
      <w:rPr>
        <w:rFonts w:ascii="Wingdings" w:hAnsi="Wingdings" w:hint="default"/>
      </w:rPr>
    </w:lvl>
    <w:lvl w:ilvl="6" w:tplc="2B526710" w:tentative="1">
      <w:start w:val="1"/>
      <w:numFmt w:val="bullet"/>
      <w:lvlText w:val=""/>
      <w:lvlJc w:val="left"/>
      <w:pPr>
        <w:tabs>
          <w:tab w:val="num" w:pos="6120"/>
        </w:tabs>
        <w:ind w:left="6120" w:hanging="360"/>
      </w:pPr>
      <w:rPr>
        <w:rFonts w:ascii="Symbol" w:hAnsi="Symbol" w:hint="default"/>
      </w:rPr>
    </w:lvl>
    <w:lvl w:ilvl="7" w:tplc="4F586E82" w:tentative="1">
      <w:start w:val="1"/>
      <w:numFmt w:val="bullet"/>
      <w:lvlText w:val="o"/>
      <w:lvlJc w:val="left"/>
      <w:pPr>
        <w:tabs>
          <w:tab w:val="num" w:pos="6840"/>
        </w:tabs>
        <w:ind w:left="6840" w:hanging="360"/>
      </w:pPr>
      <w:rPr>
        <w:rFonts w:ascii="Courier New" w:hAnsi="Courier New" w:cs="Courier New" w:hint="default"/>
      </w:rPr>
    </w:lvl>
    <w:lvl w:ilvl="8" w:tplc="F324328C"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2C25722"/>
    <w:multiLevelType w:val="hybridMultilevel"/>
    <w:tmpl w:val="D3EE01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1">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8855705"/>
    <w:multiLevelType w:val="hybridMultilevel"/>
    <w:tmpl w:val="3EE2EAC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6">
    <w:nsid w:val="1B750D7A"/>
    <w:multiLevelType w:val="hybridMultilevel"/>
    <w:tmpl w:val="6876D1C2"/>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1E670A67"/>
    <w:multiLevelType w:val="hybridMultilevel"/>
    <w:tmpl w:val="991679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1FC202E5"/>
    <w:multiLevelType w:val="hybridMultilevel"/>
    <w:tmpl w:val="762C1906"/>
    <w:lvl w:ilvl="0" w:tplc="04090011">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5E02A98"/>
    <w:multiLevelType w:val="hybridMultilevel"/>
    <w:tmpl w:val="A288EECA"/>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2CA20BD7"/>
    <w:multiLevelType w:val="hybridMultilevel"/>
    <w:tmpl w:val="B380AA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2E3D26F3"/>
    <w:multiLevelType w:val="hybridMultilevel"/>
    <w:tmpl w:val="D352AB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32E655B4"/>
    <w:multiLevelType w:val="hybridMultilevel"/>
    <w:tmpl w:val="509E27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8">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9">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0">
    <w:nsid w:val="35746E3D"/>
    <w:multiLevelType w:val="hybridMultilevel"/>
    <w:tmpl w:val="D4A43F4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38AF4E1C"/>
    <w:multiLevelType w:val="hybridMultilevel"/>
    <w:tmpl w:val="B528737A"/>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39681C7A"/>
    <w:multiLevelType w:val="hybridMultilevel"/>
    <w:tmpl w:val="41AA99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3B265105"/>
    <w:multiLevelType w:val="hybridMultilevel"/>
    <w:tmpl w:val="FC9ED6BE"/>
    <w:lvl w:ilvl="0" w:tplc="8B06FE44">
      <w:start w:val="1"/>
      <w:numFmt w:val="decimal"/>
      <w:lvlText w:val="%1."/>
      <w:lvlJc w:val="left"/>
      <w:pPr>
        <w:tabs>
          <w:tab w:val="num" w:pos="1440"/>
        </w:tabs>
        <w:ind w:left="1440" w:hanging="360"/>
      </w:pPr>
    </w:lvl>
    <w:lvl w:ilvl="1" w:tplc="0AF24CB0" w:tentative="1">
      <w:start w:val="1"/>
      <w:numFmt w:val="lowerLetter"/>
      <w:lvlText w:val="%2."/>
      <w:lvlJc w:val="left"/>
      <w:pPr>
        <w:tabs>
          <w:tab w:val="num" w:pos="2520"/>
        </w:tabs>
        <w:ind w:left="2520" w:hanging="360"/>
      </w:pPr>
    </w:lvl>
    <w:lvl w:ilvl="2" w:tplc="50B82380" w:tentative="1">
      <w:start w:val="1"/>
      <w:numFmt w:val="lowerRoman"/>
      <w:lvlText w:val="%3."/>
      <w:lvlJc w:val="right"/>
      <w:pPr>
        <w:tabs>
          <w:tab w:val="num" w:pos="3240"/>
        </w:tabs>
        <w:ind w:left="3240" w:hanging="180"/>
      </w:pPr>
    </w:lvl>
    <w:lvl w:ilvl="3" w:tplc="47DEA152" w:tentative="1">
      <w:start w:val="1"/>
      <w:numFmt w:val="decimal"/>
      <w:lvlText w:val="%4."/>
      <w:lvlJc w:val="left"/>
      <w:pPr>
        <w:tabs>
          <w:tab w:val="num" w:pos="3960"/>
        </w:tabs>
        <w:ind w:left="3960" w:hanging="360"/>
      </w:pPr>
    </w:lvl>
    <w:lvl w:ilvl="4" w:tplc="6B3C71FC" w:tentative="1">
      <w:start w:val="1"/>
      <w:numFmt w:val="lowerLetter"/>
      <w:lvlText w:val="%5."/>
      <w:lvlJc w:val="left"/>
      <w:pPr>
        <w:tabs>
          <w:tab w:val="num" w:pos="4680"/>
        </w:tabs>
        <w:ind w:left="4680" w:hanging="360"/>
      </w:pPr>
    </w:lvl>
    <w:lvl w:ilvl="5" w:tplc="37D2DC9C" w:tentative="1">
      <w:start w:val="1"/>
      <w:numFmt w:val="lowerRoman"/>
      <w:lvlText w:val="%6."/>
      <w:lvlJc w:val="right"/>
      <w:pPr>
        <w:tabs>
          <w:tab w:val="num" w:pos="5400"/>
        </w:tabs>
        <w:ind w:left="5400" w:hanging="180"/>
      </w:pPr>
    </w:lvl>
    <w:lvl w:ilvl="6" w:tplc="C96E2250" w:tentative="1">
      <w:start w:val="1"/>
      <w:numFmt w:val="decimal"/>
      <w:lvlText w:val="%7."/>
      <w:lvlJc w:val="left"/>
      <w:pPr>
        <w:tabs>
          <w:tab w:val="num" w:pos="6120"/>
        </w:tabs>
        <w:ind w:left="6120" w:hanging="360"/>
      </w:pPr>
    </w:lvl>
    <w:lvl w:ilvl="7" w:tplc="D40EA412" w:tentative="1">
      <w:start w:val="1"/>
      <w:numFmt w:val="lowerLetter"/>
      <w:lvlText w:val="%8."/>
      <w:lvlJc w:val="left"/>
      <w:pPr>
        <w:tabs>
          <w:tab w:val="num" w:pos="6840"/>
        </w:tabs>
        <w:ind w:left="6840" w:hanging="360"/>
      </w:pPr>
    </w:lvl>
    <w:lvl w:ilvl="8" w:tplc="DB84000E" w:tentative="1">
      <w:start w:val="1"/>
      <w:numFmt w:val="lowerRoman"/>
      <w:lvlText w:val="%9."/>
      <w:lvlJc w:val="right"/>
      <w:pPr>
        <w:tabs>
          <w:tab w:val="num" w:pos="7560"/>
        </w:tabs>
        <w:ind w:left="7560" w:hanging="180"/>
      </w:pPr>
    </w:lvl>
  </w:abstractNum>
  <w:abstractNum w:abstractNumId="35">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3F9F6622"/>
    <w:multiLevelType w:val="hybridMultilevel"/>
    <w:tmpl w:val="3594BA4E"/>
    <w:lvl w:ilvl="0" w:tplc="F74CC364">
      <w:start w:val="1"/>
      <w:numFmt w:val="decimal"/>
      <w:lvlText w:val="%1."/>
      <w:lvlJc w:val="left"/>
      <w:pPr>
        <w:tabs>
          <w:tab w:val="num" w:pos="1800"/>
        </w:tabs>
        <w:ind w:left="1800" w:hanging="360"/>
      </w:pPr>
    </w:lvl>
    <w:lvl w:ilvl="1" w:tplc="546C0FBC">
      <w:start w:val="1"/>
      <w:numFmt w:val="bullet"/>
      <w:lvlText w:val=""/>
      <w:lvlJc w:val="left"/>
      <w:pPr>
        <w:tabs>
          <w:tab w:val="num" w:pos="2520"/>
        </w:tabs>
        <w:ind w:left="2520" w:hanging="360"/>
      </w:pPr>
      <w:rPr>
        <w:rFonts w:ascii="Symbol" w:hAnsi="Symbol" w:hint="default"/>
      </w:rPr>
    </w:lvl>
    <w:lvl w:ilvl="2" w:tplc="E2705FF0" w:tentative="1">
      <w:start w:val="1"/>
      <w:numFmt w:val="lowerRoman"/>
      <w:lvlText w:val="%3."/>
      <w:lvlJc w:val="right"/>
      <w:pPr>
        <w:tabs>
          <w:tab w:val="num" w:pos="3240"/>
        </w:tabs>
        <w:ind w:left="3240" w:hanging="180"/>
      </w:pPr>
    </w:lvl>
    <w:lvl w:ilvl="3" w:tplc="1606321A" w:tentative="1">
      <w:start w:val="1"/>
      <w:numFmt w:val="decimal"/>
      <w:lvlText w:val="%4."/>
      <w:lvlJc w:val="left"/>
      <w:pPr>
        <w:tabs>
          <w:tab w:val="num" w:pos="3960"/>
        </w:tabs>
        <w:ind w:left="3960" w:hanging="360"/>
      </w:pPr>
    </w:lvl>
    <w:lvl w:ilvl="4" w:tplc="78A263E2" w:tentative="1">
      <w:start w:val="1"/>
      <w:numFmt w:val="lowerLetter"/>
      <w:lvlText w:val="%5."/>
      <w:lvlJc w:val="left"/>
      <w:pPr>
        <w:tabs>
          <w:tab w:val="num" w:pos="4680"/>
        </w:tabs>
        <w:ind w:left="4680" w:hanging="360"/>
      </w:pPr>
    </w:lvl>
    <w:lvl w:ilvl="5" w:tplc="48E00BD8" w:tentative="1">
      <w:start w:val="1"/>
      <w:numFmt w:val="lowerRoman"/>
      <w:lvlText w:val="%6."/>
      <w:lvlJc w:val="right"/>
      <w:pPr>
        <w:tabs>
          <w:tab w:val="num" w:pos="5400"/>
        </w:tabs>
        <w:ind w:left="5400" w:hanging="180"/>
      </w:pPr>
    </w:lvl>
    <w:lvl w:ilvl="6" w:tplc="DDCC82AC" w:tentative="1">
      <w:start w:val="1"/>
      <w:numFmt w:val="decimal"/>
      <w:lvlText w:val="%7."/>
      <w:lvlJc w:val="left"/>
      <w:pPr>
        <w:tabs>
          <w:tab w:val="num" w:pos="6120"/>
        </w:tabs>
        <w:ind w:left="6120" w:hanging="360"/>
      </w:pPr>
    </w:lvl>
    <w:lvl w:ilvl="7" w:tplc="8D300CAE" w:tentative="1">
      <w:start w:val="1"/>
      <w:numFmt w:val="lowerLetter"/>
      <w:lvlText w:val="%8."/>
      <w:lvlJc w:val="left"/>
      <w:pPr>
        <w:tabs>
          <w:tab w:val="num" w:pos="6840"/>
        </w:tabs>
        <w:ind w:left="6840" w:hanging="360"/>
      </w:pPr>
    </w:lvl>
    <w:lvl w:ilvl="8" w:tplc="F3B6493E" w:tentative="1">
      <w:start w:val="1"/>
      <w:numFmt w:val="lowerRoman"/>
      <w:lvlText w:val="%9."/>
      <w:lvlJc w:val="right"/>
      <w:pPr>
        <w:tabs>
          <w:tab w:val="num" w:pos="7560"/>
        </w:tabs>
        <w:ind w:left="7560" w:hanging="180"/>
      </w:pPr>
    </w:lvl>
  </w:abstractNum>
  <w:abstractNum w:abstractNumId="38">
    <w:nsid w:val="3FF02AE8"/>
    <w:multiLevelType w:val="hybridMultilevel"/>
    <w:tmpl w:val="6826F86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4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42">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43">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4AC53B3B"/>
    <w:multiLevelType w:val="hybridMultilevel"/>
    <w:tmpl w:val="18A8480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46">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47">
    <w:nsid w:val="4EA66F26"/>
    <w:multiLevelType w:val="hybridMultilevel"/>
    <w:tmpl w:val="9548793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8">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4FFA762E"/>
    <w:multiLevelType w:val="hybridMultilevel"/>
    <w:tmpl w:val="F7C85DF6"/>
    <w:lvl w:ilvl="0" w:tplc="EC5C373E">
      <w:start w:val="1"/>
      <w:numFmt w:val="decimal"/>
      <w:lvlText w:val="%1."/>
      <w:lvlJc w:val="left"/>
      <w:pPr>
        <w:tabs>
          <w:tab w:val="num" w:pos="1800"/>
        </w:tabs>
        <w:ind w:left="1800" w:hanging="360"/>
      </w:pPr>
    </w:lvl>
    <w:lvl w:ilvl="1" w:tplc="BF2ED2AE">
      <w:start w:val="1"/>
      <w:numFmt w:val="bullet"/>
      <w:lvlText w:val=""/>
      <w:lvlJc w:val="left"/>
      <w:pPr>
        <w:tabs>
          <w:tab w:val="num" w:pos="2520"/>
        </w:tabs>
        <w:ind w:left="2520" w:hanging="360"/>
      </w:pPr>
      <w:rPr>
        <w:rFonts w:ascii="Symbol" w:hAnsi="Symbol" w:hint="default"/>
      </w:rPr>
    </w:lvl>
    <w:lvl w:ilvl="2" w:tplc="E1BA1E5E" w:tentative="1">
      <w:start w:val="1"/>
      <w:numFmt w:val="lowerRoman"/>
      <w:lvlText w:val="%3."/>
      <w:lvlJc w:val="right"/>
      <w:pPr>
        <w:tabs>
          <w:tab w:val="num" w:pos="3240"/>
        </w:tabs>
        <w:ind w:left="3240" w:hanging="180"/>
      </w:pPr>
    </w:lvl>
    <w:lvl w:ilvl="3" w:tplc="7312180E" w:tentative="1">
      <w:start w:val="1"/>
      <w:numFmt w:val="decimal"/>
      <w:lvlText w:val="%4."/>
      <w:lvlJc w:val="left"/>
      <w:pPr>
        <w:tabs>
          <w:tab w:val="num" w:pos="3960"/>
        </w:tabs>
        <w:ind w:left="3960" w:hanging="360"/>
      </w:pPr>
    </w:lvl>
    <w:lvl w:ilvl="4" w:tplc="15106324" w:tentative="1">
      <w:start w:val="1"/>
      <w:numFmt w:val="lowerLetter"/>
      <w:lvlText w:val="%5."/>
      <w:lvlJc w:val="left"/>
      <w:pPr>
        <w:tabs>
          <w:tab w:val="num" w:pos="4680"/>
        </w:tabs>
        <w:ind w:left="4680" w:hanging="360"/>
      </w:pPr>
    </w:lvl>
    <w:lvl w:ilvl="5" w:tplc="C2E8C880" w:tentative="1">
      <w:start w:val="1"/>
      <w:numFmt w:val="lowerRoman"/>
      <w:lvlText w:val="%6."/>
      <w:lvlJc w:val="right"/>
      <w:pPr>
        <w:tabs>
          <w:tab w:val="num" w:pos="5400"/>
        </w:tabs>
        <w:ind w:left="5400" w:hanging="180"/>
      </w:pPr>
    </w:lvl>
    <w:lvl w:ilvl="6" w:tplc="8E12F44C" w:tentative="1">
      <w:start w:val="1"/>
      <w:numFmt w:val="decimal"/>
      <w:lvlText w:val="%7."/>
      <w:lvlJc w:val="left"/>
      <w:pPr>
        <w:tabs>
          <w:tab w:val="num" w:pos="6120"/>
        </w:tabs>
        <w:ind w:left="6120" w:hanging="360"/>
      </w:pPr>
    </w:lvl>
    <w:lvl w:ilvl="7" w:tplc="B2723870" w:tentative="1">
      <w:start w:val="1"/>
      <w:numFmt w:val="lowerLetter"/>
      <w:lvlText w:val="%8."/>
      <w:lvlJc w:val="left"/>
      <w:pPr>
        <w:tabs>
          <w:tab w:val="num" w:pos="6840"/>
        </w:tabs>
        <w:ind w:left="6840" w:hanging="360"/>
      </w:pPr>
    </w:lvl>
    <w:lvl w:ilvl="8" w:tplc="930E2026" w:tentative="1">
      <w:start w:val="1"/>
      <w:numFmt w:val="lowerRoman"/>
      <w:lvlText w:val="%9."/>
      <w:lvlJc w:val="right"/>
      <w:pPr>
        <w:tabs>
          <w:tab w:val="num" w:pos="7560"/>
        </w:tabs>
        <w:ind w:left="7560" w:hanging="180"/>
      </w:pPr>
    </w:lvl>
  </w:abstractNum>
  <w:abstractNum w:abstractNumId="51">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50AE74BA"/>
    <w:multiLevelType w:val="hybridMultilevel"/>
    <w:tmpl w:val="944CCEFE"/>
    <w:lvl w:ilvl="0" w:tplc="1DD036D8">
      <w:start w:val="1"/>
      <w:numFmt w:val="decimal"/>
      <w:lvlText w:val="%1."/>
      <w:lvlJc w:val="left"/>
      <w:pPr>
        <w:tabs>
          <w:tab w:val="num" w:pos="1800"/>
        </w:tabs>
        <w:ind w:left="1800" w:hanging="360"/>
      </w:pPr>
    </w:lvl>
    <w:lvl w:ilvl="1" w:tplc="8CC4B69C" w:tentative="1">
      <w:start w:val="1"/>
      <w:numFmt w:val="lowerLetter"/>
      <w:lvlText w:val="%2."/>
      <w:lvlJc w:val="left"/>
      <w:pPr>
        <w:tabs>
          <w:tab w:val="num" w:pos="2520"/>
        </w:tabs>
        <w:ind w:left="2520" w:hanging="360"/>
      </w:pPr>
    </w:lvl>
    <w:lvl w:ilvl="2" w:tplc="2CAAEDEE" w:tentative="1">
      <w:start w:val="1"/>
      <w:numFmt w:val="lowerRoman"/>
      <w:lvlText w:val="%3."/>
      <w:lvlJc w:val="right"/>
      <w:pPr>
        <w:tabs>
          <w:tab w:val="num" w:pos="3240"/>
        </w:tabs>
        <w:ind w:left="3240" w:hanging="180"/>
      </w:pPr>
    </w:lvl>
    <w:lvl w:ilvl="3" w:tplc="8996A5F6" w:tentative="1">
      <w:start w:val="1"/>
      <w:numFmt w:val="decimal"/>
      <w:lvlText w:val="%4."/>
      <w:lvlJc w:val="left"/>
      <w:pPr>
        <w:tabs>
          <w:tab w:val="num" w:pos="3960"/>
        </w:tabs>
        <w:ind w:left="3960" w:hanging="360"/>
      </w:pPr>
    </w:lvl>
    <w:lvl w:ilvl="4" w:tplc="71EAA1E0" w:tentative="1">
      <w:start w:val="1"/>
      <w:numFmt w:val="lowerLetter"/>
      <w:lvlText w:val="%5."/>
      <w:lvlJc w:val="left"/>
      <w:pPr>
        <w:tabs>
          <w:tab w:val="num" w:pos="4680"/>
        </w:tabs>
        <w:ind w:left="4680" w:hanging="360"/>
      </w:pPr>
    </w:lvl>
    <w:lvl w:ilvl="5" w:tplc="B914EB6E" w:tentative="1">
      <w:start w:val="1"/>
      <w:numFmt w:val="lowerRoman"/>
      <w:lvlText w:val="%6."/>
      <w:lvlJc w:val="right"/>
      <w:pPr>
        <w:tabs>
          <w:tab w:val="num" w:pos="5400"/>
        </w:tabs>
        <w:ind w:left="5400" w:hanging="180"/>
      </w:pPr>
    </w:lvl>
    <w:lvl w:ilvl="6" w:tplc="65C840C2" w:tentative="1">
      <w:start w:val="1"/>
      <w:numFmt w:val="decimal"/>
      <w:lvlText w:val="%7."/>
      <w:lvlJc w:val="left"/>
      <w:pPr>
        <w:tabs>
          <w:tab w:val="num" w:pos="6120"/>
        </w:tabs>
        <w:ind w:left="6120" w:hanging="360"/>
      </w:pPr>
    </w:lvl>
    <w:lvl w:ilvl="7" w:tplc="A46EBB50" w:tentative="1">
      <w:start w:val="1"/>
      <w:numFmt w:val="lowerLetter"/>
      <w:lvlText w:val="%8."/>
      <w:lvlJc w:val="left"/>
      <w:pPr>
        <w:tabs>
          <w:tab w:val="num" w:pos="6840"/>
        </w:tabs>
        <w:ind w:left="6840" w:hanging="360"/>
      </w:pPr>
    </w:lvl>
    <w:lvl w:ilvl="8" w:tplc="694600D8" w:tentative="1">
      <w:start w:val="1"/>
      <w:numFmt w:val="lowerRoman"/>
      <w:lvlText w:val="%9."/>
      <w:lvlJc w:val="right"/>
      <w:pPr>
        <w:tabs>
          <w:tab w:val="num" w:pos="7560"/>
        </w:tabs>
        <w:ind w:left="7560" w:hanging="180"/>
      </w:pPr>
    </w:lvl>
  </w:abstractNum>
  <w:abstractNum w:abstractNumId="53">
    <w:nsid w:val="55740DBA"/>
    <w:multiLevelType w:val="hybridMultilevel"/>
    <w:tmpl w:val="793EE48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4">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55">
    <w:nsid w:val="56EB4A1C"/>
    <w:multiLevelType w:val="hybridMultilevel"/>
    <w:tmpl w:val="B2B683B0"/>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6">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7">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8">
    <w:nsid w:val="5D1D5FD7"/>
    <w:multiLevelType w:val="hybridMultilevel"/>
    <w:tmpl w:val="13FCEDEA"/>
    <w:lvl w:ilvl="0" w:tplc="06DA3CE4">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9">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0">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2">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4">
    <w:nsid w:val="66132BD8"/>
    <w:multiLevelType w:val="hybridMultilevel"/>
    <w:tmpl w:val="7362E9D0"/>
    <w:lvl w:ilvl="0" w:tplc="FFFFFFFF">
      <w:start w:val="1"/>
      <w:numFmt w:val="bullet"/>
      <w:lvlText w:val=""/>
      <w:lvlJc w:val="left"/>
      <w:pPr>
        <w:tabs>
          <w:tab w:val="num" w:pos="1800"/>
        </w:tabs>
        <w:ind w:left="1800" w:hanging="360"/>
      </w:pPr>
      <w:rPr>
        <w:rFonts w:ascii="Symbol" w:hAnsi="Symbol" w:hint="default"/>
        <w:sz w:val="22"/>
        <w:szCs w:val="22"/>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5">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6">
    <w:nsid w:val="697E43E7"/>
    <w:multiLevelType w:val="hybridMultilevel"/>
    <w:tmpl w:val="606811D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6C955EE6"/>
    <w:multiLevelType w:val="hybridMultilevel"/>
    <w:tmpl w:val="D9A65B72"/>
    <w:lvl w:ilvl="0" w:tplc="868416B6">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8">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9">
    <w:nsid w:val="6EF328EF"/>
    <w:multiLevelType w:val="hybridMultilevel"/>
    <w:tmpl w:val="2C643DB2"/>
    <w:lvl w:ilvl="0" w:tplc="868416B6">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0">
    <w:nsid w:val="71CD1ECC"/>
    <w:multiLevelType w:val="hybridMultilevel"/>
    <w:tmpl w:val="79A07F1E"/>
    <w:lvl w:ilvl="0" w:tplc="06DA3CE4">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1"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1">
    <w:nsid w:val="73735FC4"/>
    <w:multiLevelType w:val="hybridMultilevel"/>
    <w:tmpl w:val="422E5AFC"/>
    <w:lvl w:ilvl="0" w:tplc="D7FA51C6">
      <w:start w:val="1"/>
      <w:numFmt w:val="bullet"/>
      <w:lvlText w:val=""/>
      <w:lvlJc w:val="left"/>
      <w:pPr>
        <w:tabs>
          <w:tab w:val="num" w:pos="1800"/>
        </w:tabs>
        <w:ind w:left="1800" w:hanging="360"/>
      </w:pPr>
      <w:rPr>
        <w:rFonts w:ascii="Symbol" w:hAnsi="Symbol" w:hint="default"/>
      </w:rPr>
    </w:lvl>
    <w:lvl w:ilvl="1" w:tplc="7EA40138" w:tentative="1">
      <w:start w:val="1"/>
      <w:numFmt w:val="bullet"/>
      <w:lvlText w:val="o"/>
      <w:lvlJc w:val="left"/>
      <w:pPr>
        <w:tabs>
          <w:tab w:val="num" w:pos="2520"/>
        </w:tabs>
        <w:ind w:left="2520" w:hanging="360"/>
      </w:pPr>
      <w:rPr>
        <w:rFonts w:ascii="Courier New" w:hAnsi="Courier New" w:hint="default"/>
      </w:rPr>
    </w:lvl>
    <w:lvl w:ilvl="2" w:tplc="3822EAEE" w:tentative="1">
      <w:start w:val="1"/>
      <w:numFmt w:val="bullet"/>
      <w:lvlText w:val=""/>
      <w:lvlJc w:val="left"/>
      <w:pPr>
        <w:tabs>
          <w:tab w:val="num" w:pos="3240"/>
        </w:tabs>
        <w:ind w:left="3240" w:hanging="360"/>
      </w:pPr>
      <w:rPr>
        <w:rFonts w:ascii="Wingdings" w:hAnsi="Wingdings" w:hint="default"/>
      </w:rPr>
    </w:lvl>
    <w:lvl w:ilvl="3" w:tplc="5BDC864C" w:tentative="1">
      <w:start w:val="1"/>
      <w:numFmt w:val="bullet"/>
      <w:lvlText w:val=""/>
      <w:lvlJc w:val="left"/>
      <w:pPr>
        <w:tabs>
          <w:tab w:val="num" w:pos="3960"/>
        </w:tabs>
        <w:ind w:left="3960" w:hanging="360"/>
      </w:pPr>
      <w:rPr>
        <w:rFonts w:ascii="Symbol" w:hAnsi="Symbol" w:hint="default"/>
      </w:rPr>
    </w:lvl>
    <w:lvl w:ilvl="4" w:tplc="92706E2E" w:tentative="1">
      <w:start w:val="1"/>
      <w:numFmt w:val="bullet"/>
      <w:lvlText w:val="o"/>
      <w:lvlJc w:val="left"/>
      <w:pPr>
        <w:tabs>
          <w:tab w:val="num" w:pos="4680"/>
        </w:tabs>
        <w:ind w:left="4680" w:hanging="360"/>
      </w:pPr>
      <w:rPr>
        <w:rFonts w:ascii="Courier New" w:hAnsi="Courier New" w:hint="default"/>
      </w:rPr>
    </w:lvl>
    <w:lvl w:ilvl="5" w:tplc="7572FCFA" w:tentative="1">
      <w:start w:val="1"/>
      <w:numFmt w:val="bullet"/>
      <w:lvlText w:val=""/>
      <w:lvlJc w:val="left"/>
      <w:pPr>
        <w:tabs>
          <w:tab w:val="num" w:pos="5400"/>
        </w:tabs>
        <w:ind w:left="5400" w:hanging="360"/>
      </w:pPr>
      <w:rPr>
        <w:rFonts w:ascii="Wingdings" w:hAnsi="Wingdings" w:hint="default"/>
      </w:rPr>
    </w:lvl>
    <w:lvl w:ilvl="6" w:tplc="C6FE864C" w:tentative="1">
      <w:start w:val="1"/>
      <w:numFmt w:val="bullet"/>
      <w:lvlText w:val=""/>
      <w:lvlJc w:val="left"/>
      <w:pPr>
        <w:tabs>
          <w:tab w:val="num" w:pos="6120"/>
        </w:tabs>
        <w:ind w:left="6120" w:hanging="360"/>
      </w:pPr>
      <w:rPr>
        <w:rFonts w:ascii="Symbol" w:hAnsi="Symbol" w:hint="default"/>
      </w:rPr>
    </w:lvl>
    <w:lvl w:ilvl="7" w:tplc="A184DF38" w:tentative="1">
      <w:start w:val="1"/>
      <w:numFmt w:val="bullet"/>
      <w:lvlText w:val="o"/>
      <w:lvlJc w:val="left"/>
      <w:pPr>
        <w:tabs>
          <w:tab w:val="num" w:pos="6840"/>
        </w:tabs>
        <w:ind w:left="6840" w:hanging="360"/>
      </w:pPr>
      <w:rPr>
        <w:rFonts w:ascii="Courier New" w:hAnsi="Courier New" w:hint="default"/>
      </w:rPr>
    </w:lvl>
    <w:lvl w:ilvl="8" w:tplc="F7123262" w:tentative="1">
      <w:start w:val="1"/>
      <w:numFmt w:val="bullet"/>
      <w:lvlText w:val=""/>
      <w:lvlJc w:val="left"/>
      <w:pPr>
        <w:tabs>
          <w:tab w:val="num" w:pos="7560"/>
        </w:tabs>
        <w:ind w:left="7560" w:hanging="360"/>
      </w:pPr>
      <w:rPr>
        <w:rFonts w:ascii="Wingdings" w:hAnsi="Wingdings" w:hint="default"/>
      </w:rPr>
    </w:lvl>
  </w:abstractNum>
  <w:abstractNum w:abstractNumId="7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nsid w:val="753123F3"/>
    <w:multiLevelType w:val="hybridMultilevel"/>
    <w:tmpl w:val="4DD2F496"/>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4">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75">
    <w:nsid w:val="77EB4BBF"/>
    <w:multiLevelType w:val="hybridMultilevel"/>
    <w:tmpl w:val="3530E1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6">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7">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8">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5"/>
  </w:num>
  <w:num w:numId="2">
    <w:abstractNumId w:val="68"/>
  </w:num>
  <w:num w:numId="3">
    <w:abstractNumId w:val="28"/>
  </w:num>
  <w:num w:numId="4">
    <w:abstractNumId w:val="74"/>
  </w:num>
  <w:num w:numId="5">
    <w:abstractNumId w:val="3"/>
  </w:num>
  <w:num w:numId="6">
    <w:abstractNumId w:val="27"/>
  </w:num>
  <w:num w:numId="7">
    <w:abstractNumId w:val="46"/>
  </w:num>
  <w:num w:numId="8">
    <w:abstractNumId w:val="33"/>
  </w:num>
  <w:num w:numId="9">
    <w:abstractNumId w:val="42"/>
  </w:num>
  <w:num w:numId="10">
    <w:abstractNumId w:val="8"/>
  </w:num>
  <w:num w:numId="11">
    <w:abstractNumId w:val="0"/>
  </w:num>
  <w:num w:numId="12">
    <w:abstractNumId w:val="39"/>
  </w:num>
  <w:num w:numId="13">
    <w:abstractNumId w:val="40"/>
  </w:num>
  <w:num w:numId="14">
    <w:abstractNumId w:val="72"/>
  </w:num>
  <w:num w:numId="15">
    <w:abstractNumId w:val="59"/>
  </w:num>
  <w:num w:numId="16">
    <w:abstractNumId w:val="2"/>
  </w:num>
  <w:num w:numId="17">
    <w:abstractNumId w:val="77"/>
  </w:num>
  <w:num w:numId="18">
    <w:abstractNumId w:val="60"/>
  </w:num>
  <w:num w:numId="19">
    <w:abstractNumId w:val="17"/>
  </w:num>
  <w:num w:numId="20">
    <w:abstractNumId w:val="34"/>
  </w:num>
  <w:num w:numId="21">
    <w:abstractNumId w:val="55"/>
  </w:num>
  <w:num w:numId="22">
    <w:abstractNumId w:val="21"/>
  </w:num>
  <w:num w:numId="23">
    <w:abstractNumId w:val="10"/>
  </w:num>
  <w:num w:numId="24">
    <w:abstractNumId w:val="47"/>
  </w:num>
  <w:num w:numId="25">
    <w:abstractNumId w:val="58"/>
  </w:num>
  <w:num w:numId="26">
    <w:abstractNumId w:val="16"/>
  </w:num>
  <w:num w:numId="27">
    <w:abstractNumId w:val="12"/>
  </w:num>
  <w:num w:numId="28">
    <w:abstractNumId w:val="18"/>
  </w:num>
  <w:num w:numId="29">
    <w:abstractNumId w:val="67"/>
  </w:num>
  <w:num w:numId="30">
    <w:abstractNumId w:val="38"/>
  </w:num>
  <w:num w:numId="31">
    <w:abstractNumId w:val="26"/>
  </w:num>
  <w:num w:numId="32">
    <w:abstractNumId w:val="53"/>
  </w:num>
  <w:num w:numId="33">
    <w:abstractNumId w:val="9"/>
  </w:num>
  <w:num w:numId="34">
    <w:abstractNumId w:val="4"/>
  </w:num>
  <w:num w:numId="35">
    <w:abstractNumId w:val="75"/>
  </w:num>
  <w:num w:numId="36">
    <w:abstractNumId w:val="23"/>
  </w:num>
  <w:num w:numId="37">
    <w:abstractNumId w:val="44"/>
  </w:num>
  <w:num w:numId="38">
    <w:abstractNumId w:val="71"/>
  </w:num>
  <w:num w:numId="39">
    <w:abstractNumId w:val="48"/>
  </w:num>
  <w:num w:numId="40">
    <w:abstractNumId w:val="69"/>
  </w:num>
  <w:num w:numId="41">
    <w:abstractNumId w:val="19"/>
  </w:num>
  <w:num w:numId="42">
    <w:abstractNumId w:val="30"/>
  </w:num>
  <w:num w:numId="43">
    <w:abstractNumId w:val="65"/>
  </w:num>
  <w:num w:numId="44">
    <w:abstractNumId w:val="64"/>
  </w:num>
  <w:num w:numId="45">
    <w:abstractNumId w:val="20"/>
  </w:num>
  <w:num w:numId="46">
    <w:abstractNumId w:val="78"/>
  </w:num>
  <w:num w:numId="47">
    <w:abstractNumId w:val="49"/>
  </w:num>
  <w:num w:numId="48">
    <w:abstractNumId w:val="62"/>
  </w:num>
  <w:num w:numId="49">
    <w:abstractNumId w:val="37"/>
  </w:num>
  <w:num w:numId="50">
    <w:abstractNumId w:val="50"/>
  </w:num>
  <w:num w:numId="51">
    <w:abstractNumId w:val="56"/>
  </w:num>
  <w:num w:numId="52">
    <w:abstractNumId w:val="32"/>
  </w:num>
  <w:num w:numId="53">
    <w:abstractNumId w:val="24"/>
  </w:num>
  <w:num w:numId="54">
    <w:abstractNumId w:val="66"/>
  </w:num>
  <w:num w:numId="55">
    <w:abstractNumId w:val="70"/>
  </w:num>
  <w:num w:numId="56">
    <w:abstractNumId w:val="1"/>
  </w:num>
  <w:num w:numId="57">
    <w:abstractNumId w:val="7"/>
  </w:num>
  <w:num w:numId="58">
    <w:abstractNumId w:val="41"/>
  </w:num>
  <w:num w:numId="59">
    <w:abstractNumId w:val="54"/>
    <w:lvlOverride w:ilvl="0">
      <w:startOverride w:val="1"/>
    </w:lvlOverride>
  </w:num>
  <w:num w:numId="60">
    <w:abstractNumId w:val="14"/>
  </w:num>
  <w:num w:numId="61">
    <w:abstractNumId w:val="29"/>
  </w:num>
  <w:num w:numId="62">
    <w:abstractNumId w:val="54"/>
    <w:lvlOverride w:ilvl="0">
      <w:startOverride w:val="1"/>
    </w:lvlOverride>
  </w:num>
  <w:num w:numId="63">
    <w:abstractNumId w:val="54"/>
    <w:lvlOverride w:ilvl="0">
      <w:startOverride w:val="1"/>
    </w:lvlOverride>
  </w:num>
  <w:num w:numId="64">
    <w:abstractNumId w:val="76"/>
  </w:num>
  <w:num w:numId="65">
    <w:abstractNumId w:val="11"/>
  </w:num>
  <w:num w:numId="66">
    <w:abstractNumId w:val="54"/>
    <w:lvlOverride w:ilvl="0">
      <w:startOverride w:val="1"/>
    </w:lvlOverride>
  </w:num>
  <w:num w:numId="67">
    <w:abstractNumId w:val="25"/>
  </w:num>
  <w:num w:numId="68">
    <w:abstractNumId w:val="35"/>
  </w:num>
  <w:num w:numId="69">
    <w:abstractNumId w:val="13"/>
  </w:num>
  <w:num w:numId="70">
    <w:abstractNumId w:val="36"/>
  </w:num>
  <w:num w:numId="71">
    <w:abstractNumId w:val="6"/>
  </w:num>
  <w:num w:numId="72">
    <w:abstractNumId w:val="15"/>
  </w:num>
  <w:num w:numId="73">
    <w:abstractNumId w:val="52"/>
  </w:num>
  <w:num w:numId="74">
    <w:abstractNumId w:val="54"/>
    <w:lvlOverride w:ilvl="0">
      <w:startOverride w:val="1"/>
    </w:lvlOverride>
  </w:num>
  <w:num w:numId="75">
    <w:abstractNumId w:val="54"/>
  </w:num>
  <w:num w:numId="76">
    <w:abstractNumId w:val="54"/>
    <w:lvlOverride w:ilvl="0">
      <w:startOverride w:val="1"/>
    </w:lvlOverride>
  </w:num>
  <w:num w:numId="77">
    <w:abstractNumId w:val="57"/>
  </w:num>
  <w:num w:numId="78">
    <w:abstractNumId w:val="43"/>
  </w:num>
  <w:num w:numId="79">
    <w:abstractNumId w:val="5"/>
  </w:num>
  <w:num w:numId="80">
    <w:abstractNumId w:val="54"/>
    <w:lvlOverride w:ilvl="0">
      <w:startOverride w:val="1"/>
    </w:lvlOverride>
  </w:num>
  <w:num w:numId="81">
    <w:abstractNumId w:val="31"/>
  </w:num>
  <w:num w:numId="82">
    <w:abstractNumId w:val="51"/>
  </w:num>
  <w:num w:numId="83">
    <w:abstractNumId w:val="22"/>
  </w:num>
  <w:num w:numId="84">
    <w:abstractNumId w:val="63"/>
  </w:num>
  <w:num w:numId="85">
    <w:abstractNumId w:val="61"/>
  </w:num>
  <w:num w:numId="86">
    <w:abstractNumId w:val="54"/>
    <w:lvlOverride w:ilvl="0">
      <w:startOverride w:val="1"/>
    </w:lvlOverride>
  </w:num>
  <w:num w:numId="87">
    <w:abstractNumId w:val="54"/>
    <w:lvlOverride w:ilvl="0">
      <w:startOverride w:val="1"/>
    </w:lvlOverride>
  </w:num>
  <w:num w:numId="88">
    <w:abstractNumId w:val="54"/>
    <w:lvlOverride w:ilvl="0">
      <w:startOverride w:val="1"/>
    </w:lvlOverride>
  </w:num>
  <w:num w:numId="89">
    <w:abstractNumId w:val="54"/>
    <w:lvlOverride w:ilvl="0">
      <w:startOverride w:val="1"/>
    </w:lvlOverride>
  </w:num>
  <w:num w:numId="90">
    <w:abstractNumId w:val="73"/>
  </w:num>
  <w:num w:numId="91">
    <w:abstractNumId w:val="54"/>
    <w:lvlOverride w:ilvl="0">
      <w:startOverride w:val="1"/>
    </w:lvlOverride>
  </w:num>
  <w:num w:numId="92">
    <w:abstractNumId w:val="54"/>
    <w:lvlOverride w:ilvl="0">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FAB"/>
    <w:rsid w:val="000033A4"/>
    <w:rsid w:val="00003570"/>
    <w:rsid w:val="000049FF"/>
    <w:rsid w:val="00004DD0"/>
    <w:rsid w:val="00005398"/>
    <w:rsid w:val="0000613C"/>
    <w:rsid w:val="0000714C"/>
    <w:rsid w:val="000078A9"/>
    <w:rsid w:val="00007AFF"/>
    <w:rsid w:val="00010A68"/>
    <w:rsid w:val="00010D07"/>
    <w:rsid w:val="00010EA3"/>
    <w:rsid w:val="0001133F"/>
    <w:rsid w:val="00011AC5"/>
    <w:rsid w:val="00012087"/>
    <w:rsid w:val="000122D8"/>
    <w:rsid w:val="000128C7"/>
    <w:rsid w:val="00013069"/>
    <w:rsid w:val="00013521"/>
    <w:rsid w:val="00014E3B"/>
    <w:rsid w:val="00015004"/>
    <w:rsid w:val="00016136"/>
    <w:rsid w:val="00016AC5"/>
    <w:rsid w:val="00017200"/>
    <w:rsid w:val="0001751B"/>
    <w:rsid w:val="00017AF9"/>
    <w:rsid w:val="0002093E"/>
    <w:rsid w:val="00020FC9"/>
    <w:rsid w:val="00021204"/>
    <w:rsid w:val="000224B7"/>
    <w:rsid w:val="00023972"/>
    <w:rsid w:val="00023CBA"/>
    <w:rsid w:val="0002420E"/>
    <w:rsid w:val="00026196"/>
    <w:rsid w:val="000309C3"/>
    <w:rsid w:val="000314DB"/>
    <w:rsid w:val="00031D84"/>
    <w:rsid w:val="00036BF6"/>
    <w:rsid w:val="000400B8"/>
    <w:rsid w:val="000404DC"/>
    <w:rsid w:val="0004189E"/>
    <w:rsid w:val="0004263B"/>
    <w:rsid w:val="00043DA9"/>
    <w:rsid w:val="00045336"/>
    <w:rsid w:val="00047E61"/>
    <w:rsid w:val="0005487D"/>
    <w:rsid w:val="00054D45"/>
    <w:rsid w:val="0005533C"/>
    <w:rsid w:val="00057246"/>
    <w:rsid w:val="0006077E"/>
    <w:rsid w:val="00063EC3"/>
    <w:rsid w:val="00064F52"/>
    <w:rsid w:val="00065CF6"/>
    <w:rsid w:val="00066723"/>
    <w:rsid w:val="00066FEA"/>
    <w:rsid w:val="00067411"/>
    <w:rsid w:val="00067649"/>
    <w:rsid w:val="00067669"/>
    <w:rsid w:val="0007266F"/>
    <w:rsid w:val="00074B4A"/>
    <w:rsid w:val="00075077"/>
    <w:rsid w:val="000756EB"/>
    <w:rsid w:val="00076D75"/>
    <w:rsid w:val="0008001D"/>
    <w:rsid w:val="00081669"/>
    <w:rsid w:val="00082F68"/>
    <w:rsid w:val="00083622"/>
    <w:rsid w:val="00085791"/>
    <w:rsid w:val="00085A31"/>
    <w:rsid w:val="000862EB"/>
    <w:rsid w:val="00087BF5"/>
    <w:rsid w:val="00090A20"/>
    <w:rsid w:val="00090BC0"/>
    <w:rsid w:val="0009125F"/>
    <w:rsid w:val="000915AE"/>
    <w:rsid w:val="000933E1"/>
    <w:rsid w:val="00094391"/>
    <w:rsid w:val="00095090"/>
    <w:rsid w:val="0009744F"/>
    <w:rsid w:val="0009750F"/>
    <w:rsid w:val="0009791A"/>
    <w:rsid w:val="000A0655"/>
    <w:rsid w:val="000A08A2"/>
    <w:rsid w:val="000A0E19"/>
    <w:rsid w:val="000A1F08"/>
    <w:rsid w:val="000A32EF"/>
    <w:rsid w:val="000A390D"/>
    <w:rsid w:val="000A4A07"/>
    <w:rsid w:val="000A4E2D"/>
    <w:rsid w:val="000A55DC"/>
    <w:rsid w:val="000A65E0"/>
    <w:rsid w:val="000A6927"/>
    <w:rsid w:val="000A69D1"/>
    <w:rsid w:val="000A6DA0"/>
    <w:rsid w:val="000A74E0"/>
    <w:rsid w:val="000B031B"/>
    <w:rsid w:val="000B0B6A"/>
    <w:rsid w:val="000B1265"/>
    <w:rsid w:val="000B1F32"/>
    <w:rsid w:val="000B295B"/>
    <w:rsid w:val="000B423A"/>
    <w:rsid w:val="000B5430"/>
    <w:rsid w:val="000B6B0C"/>
    <w:rsid w:val="000B7F0A"/>
    <w:rsid w:val="000C1878"/>
    <w:rsid w:val="000C287E"/>
    <w:rsid w:val="000C3BDF"/>
    <w:rsid w:val="000C4529"/>
    <w:rsid w:val="000C4B94"/>
    <w:rsid w:val="000C55EB"/>
    <w:rsid w:val="000C609C"/>
    <w:rsid w:val="000C67B9"/>
    <w:rsid w:val="000C6A89"/>
    <w:rsid w:val="000C6D15"/>
    <w:rsid w:val="000C7D63"/>
    <w:rsid w:val="000D1A0C"/>
    <w:rsid w:val="000D22D3"/>
    <w:rsid w:val="000D34C1"/>
    <w:rsid w:val="000D3A87"/>
    <w:rsid w:val="000D3F05"/>
    <w:rsid w:val="000D42D5"/>
    <w:rsid w:val="000D4468"/>
    <w:rsid w:val="000D584D"/>
    <w:rsid w:val="000D5BFE"/>
    <w:rsid w:val="000D5C75"/>
    <w:rsid w:val="000D6E85"/>
    <w:rsid w:val="000D7A44"/>
    <w:rsid w:val="000E07B4"/>
    <w:rsid w:val="000E1419"/>
    <w:rsid w:val="000E2327"/>
    <w:rsid w:val="000E24AD"/>
    <w:rsid w:val="000E3446"/>
    <w:rsid w:val="000E3D1F"/>
    <w:rsid w:val="000E4489"/>
    <w:rsid w:val="000E45C5"/>
    <w:rsid w:val="000E4B3A"/>
    <w:rsid w:val="000E5220"/>
    <w:rsid w:val="000F0B51"/>
    <w:rsid w:val="000F0B6C"/>
    <w:rsid w:val="000F16AA"/>
    <w:rsid w:val="000F24EC"/>
    <w:rsid w:val="000F2E64"/>
    <w:rsid w:val="000F3B39"/>
    <w:rsid w:val="000F49CF"/>
    <w:rsid w:val="000F595D"/>
    <w:rsid w:val="000F6634"/>
    <w:rsid w:val="000F71C9"/>
    <w:rsid w:val="00100201"/>
    <w:rsid w:val="00101449"/>
    <w:rsid w:val="00101AB5"/>
    <w:rsid w:val="00102153"/>
    <w:rsid w:val="001023D7"/>
    <w:rsid w:val="00103196"/>
    <w:rsid w:val="00104E0A"/>
    <w:rsid w:val="00104E9A"/>
    <w:rsid w:val="0010690D"/>
    <w:rsid w:val="00106F11"/>
    <w:rsid w:val="00107624"/>
    <w:rsid w:val="00111D5D"/>
    <w:rsid w:val="00111FC1"/>
    <w:rsid w:val="00112C3E"/>
    <w:rsid w:val="00116151"/>
    <w:rsid w:val="00117C5E"/>
    <w:rsid w:val="00117E99"/>
    <w:rsid w:val="00120FEF"/>
    <w:rsid w:val="0012147F"/>
    <w:rsid w:val="0012199E"/>
    <w:rsid w:val="00122044"/>
    <w:rsid w:val="00122CFA"/>
    <w:rsid w:val="00123330"/>
    <w:rsid w:val="001277AC"/>
    <w:rsid w:val="00131812"/>
    <w:rsid w:val="00132255"/>
    <w:rsid w:val="0013588E"/>
    <w:rsid w:val="001369B0"/>
    <w:rsid w:val="00136EE6"/>
    <w:rsid w:val="00137503"/>
    <w:rsid w:val="00140777"/>
    <w:rsid w:val="00141B0C"/>
    <w:rsid w:val="001422E1"/>
    <w:rsid w:val="00142704"/>
    <w:rsid w:val="00143218"/>
    <w:rsid w:val="001441F0"/>
    <w:rsid w:val="0014656A"/>
    <w:rsid w:val="0014735E"/>
    <w:rsid w:val="001478BF"/>
    <w:rsid w:val="00147B4D"/>
    <w:rsid w:val="00147D7D"/>
    <w:rsid w:val="0015122E"/>
    <w:rsid w:val="0015185D"/>
    <w:rsid w:val="00152C30"/>
    <w:rsid w:val="00153973"/>
    <w:rsid w:val="00154D67"/>
    <w:rsid w:val="00155A44"/>
    <w:rsid w:val="00157DEF"/>
    <w:rsid w:val="001601FC"/>
    <w:rsid w:val="00160446"/>
    <w:rsid w:val="0016178C"/>
    <w:rsid w:val="00162A81"/>
    <w:rsid w:val="001644ED"/>
    <w:rsid w:val="001647A4"/>
    <w:rsid w:val="00165454"/>
    <w:rsid w:val="0016556A"/>
    <w:rsid w:val="00166118"/>
    <w:rsid w:val="001664EB"/>
    <w:rsid w:val="00166717"/>
    <w:rsid w:val="00166E5D"/>
    <w:rsid w:val="001701D0"/>
    <w:rsid w:val="00170BAD"/>
    <w:rsid w:val="001714F9"/>
    <w:rsid w:val="00171BE8"/>
    <w:rsid w:val="00172C3A"/>
    <w:rsid w:val="00173197"/>
    <w:rsid w:val="00175062"/>
    <w:rsid w:val="0017510D"/>
    <w:rsid w:val="0017751B"/>
    <w:rsid w:val="001776D5"/>
    <w:rsid w:val="00177C74"/>
    <w:rsid w:val="00180207"/>
    <w:rsid w:val="00180C53"/>
    <w:rsid w:val="00180DFD"/>
    <w:rsid w:val="00181DD3"/>
    <w:rsid w:val="00182A21"/>
    <w:rsid w:val="00182A24"/>
    <w:rsid w:val="0018314B"/>
    <w:rsid w:val="001832E7"/>
    <w:rsid w:val="0018384E"/>
    <w:rsid w:val="00184A8B"/>
    <w:rsid w:val="00185823"/>
    <w:rsid w:val="00187D8A"/>
    <w:rsid w:val="00190C3D"/>
    <w:rsid w:val="00190D7B"/>
    <w:rsid w:val="0019127D"/>
    <w:rsid w:val="001917F6"/>
    <w:rsid w:val="00191F98"/>
    <w:rsid w:val="00192091"/>
    <w:rsid w:val="00192916"/>
    <w:rsid w:val="00192C60"/>
    <w:rsid w:val="00192E1D"/>
    <w:rsid w:val="00194987"/>
    <w:rsid w:val="0019515B"/>
    <w:rsid w:val="00195E2E"/>
    <w:rsid w:val="00197B16"/>
    <w:rsid w:val="00197B87"/>
    <w:rsid w:val="001A1363"/>
    <w:rsid w:val="001A42FA"/>
    <w:rsid w:val="001A448D"/>
    <w:rsid w:val="001A4925"/>
    <w:rsid w:val="001A5073"/>
    <w:rsid w:val="001A5777"/>
    <w:rsid w:val="001A5947"/>
    <w:rsid w:val="001A604C"/>
    <w:rsid w:val="001A7027"/>
    <w:rsid w:val="001B19CD"/>
    <w:rsid w:val="001B1CA4"/>
    <w:rsid w:val="001B4355"/>
    <w:rsid w:val="001B487F"/>
    <w:rsid w:val="001B5292"/>
    <w:rsid w:val="001B6E0E"/>
    <w:rsid w:val="001C0A48"/>
    <w:rsid w:val="001C0CDF"/>
    <w:rsid w:val="001C113D"/>
    <w:rsid w:val="001C3679"/>
    <w:rsid w:val="001C3798"/>
    <w:rsid w:val="001C3A91"/>
    <w:rsid w:val="001C3ED9"/>
    <w:rsid w:val="001C4A81"/>
    <w:rsid w:val="001C617C"/>
    <w:rsid w:val="001D101E"/>
    <w:rsid w:val="001D1059"/>
    <w:rsid w:val="001D1CA2"/>
    <w:rsid w:val="001D27ED"/>
    <w:rsid w:val="001D5234"/>
    <w:rsid w:val="001D52B5"/>
    <w:rsid w:val="001D756C"/>
    <w:rsid w:val="001E18E9"/>
    <w:rsid w:val="001E2947"/>
    <w:rsid w:val="001E34A4"/>
    <w:rsid w:val="001E3D9D"/>
    <w:rsid w:val="001E3E88"/>
    <w:rsid w:val="001E426B"/>
    <w:rsid w:val="001E56C2"/>
    <w:rsid w:val="001E74A5"/>
    <w:rsid w:val="001E76F6"/>
    <w:rsid w:val="001F053C"/>
    <w:rsid w:val="001F1186"/>
    <w:rsid w:val="001F140C"/>
    <w:rsid w:val="001F1C5A"/>
    <w:rsid w:val="001F46FF"/>
    <w:rsid w:val="001F669B"/>
    <w:rsid w:val="001F7757"/>
    <w:rsid w:val="001F79A2"/>
    <w:rsid w:val="001F7F86"/>
    <w:rsid w:val="002018C7"/>
    <w:rsid w:val="002025A2"/>
    <w:rsid w:val="00202865"/>
    <w:rsid w:val="00203BF2"/>
    <w:rsid w:val="00204665"/>
    <w:rsid w:val="00204741"/>
    <w:rsid w:val="00206955"/>
    <w:rsid w:val="00206AC5"/>
    <w:rsid w:val="002074D0"/>
    <w:rsid w:val="00207945"/>
    <w:rsid w:val="00207BBC"/>
    <w:rsid w:val="00211BDE"/>
    <w:rsid w:val="00212316"/>
    <w:rsid w:val="0021241B"/>
    <w:rsid w:val="002139C5"/>
    <w:rsid w:val="0021471C"/>
    <w:rsid w:val="00214B40"/>
    <w:rsid w:val="00214C43"/>
    <w:rsid w:val="00215064"/>
    <w:rsid w:val="002160D6"/>
    <w:rsid w:val="00216ECB"/>
    <w:rsid w:val="00217E73"/>
    <w:rsid w:val="00217EDC"/>
    <w:rsid w:val="00220584"/>
    <w:rsid w:val="00220F0D"/>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C96"/>
    <w:rsid w:val="00244D4D"/>
    <w:rsid w:val="002477B3"/>
    <w:rsid w:val="0025072B"/>
    <w:rsid w:val="00250BF9"/>
    <w:rsid w:val="00251557"/>
    <w:rsid w:val="002516BE"/>
    <w:rsid w:val="002527B5"/>
    <w:rsid w:val="00252AEF"/>
    <w:rsid w:val="00253AD8"/>
    <w:rsid w:val="00255B36"/>
    <w:rsid w:val="00260D21"/>
    <w:rsid w:val="00260D85"/>
    <w:rsid w:val="00261867"/>
    <w:rsid w:val="002620E6"/>
    <w:rsid w:val="00262C10"/>
    <w:rsid w:val="00262D50"/>
    <w:rsid w:val="0026339A"/>
    <w:rsid w:val="00264A91"/>
    <w:rsid w:val="002650E1"/>
    <w:rsid w:val="00266252"/>
    <w:rsid w:val="0026745E"/>
    <w:rsid w:val="00267708"/>
    <w:rsid w:val="00271087"/>
    <w:rsid w:val="00271551"/>
    <w:rsid w:val="00271D77"/>
    <w:rsid w:val="00272C43"/>
    <w:rsid w:val="00273710"/>
    <w:rsid w:val="00273DC2"/>
    <w:rsid w:val="00275F40"/>
    <w:rsid w:val="00276366"/>
    <w:rsid w:val="00277E79"/>
    <w:rsid w:val="00280DFF"/>
    <w:rsid w:val="00280EA2"/>
    <w:rsid w:val="00281248"/>
    <w:rsid w:val="00281B27"/>
    <w:rsid w:val="002828AD"/>
    <w:rsid w:val="002837BA"/>
    <w:rsid w:val="0028467E"/>
    <w:rsid w:val="0028655C"/>
    <w:rsid w:val="00286D9A"/>
    <w:rsid w:val="002870E8"/>
    <w:rsid w:val="002900A1"/>
    <w:rsid w:val="00291224"/>
    <w:rsid w:val="0029172F"/>
    <w:rsid w:val="00291CBF"/>
    <w:rsid w:val="00292EEB"/>
    <w:rsid w:val="00293657"/>
    <w:rsid w:val="00293CBE"/>
    <w:rsid w:val="00293D03"/>
    <w:rsid w:val="00294092"/>
    <w:rsid w:val="00294529"/>
    <w:rsid w:val="002946AC"/>
    <w:rsid w:val="00295C10"/>
    <w:rsid w:val="00295D39"/>
    <w:rsid w:val="00296A09"/>
    <w:rsid w:val="002979BD"/>
    <w:rsid w:val="00297FBF"/>
    <w:rsid w:val="002A0817"/>
    <w:rsid w:val="002A10E0"/>
    <w:rsid w:val="002A2060"/>
    <w:rsid w:val="002A2754"/>
    <w:rsid w:val="002A43DA"/>
    <w:rsid w:val="002A485A"/>
    <w:rsid w:val="002A49B6"/>
    <w:rsid w:val="002A5046"/>
    <w:rsid w:val="002A5709"/>
    <w:rsid w:val="002A6395"/>
    <w:rsid w:val="002B0E62"/>
    <w:rsid w:val="002B1353"/>
    <w:rsid w:val="002B15AA"/>
    <w:rsid w:val="002B386B"/>
    <w:rsid w:val="002B443D"/>
    <w:rsid w:val="002B5C44"/>
    <w:rsid w:val="002B79C2"/>
    <w:rsid w:val="002B7A49"/>
    <w:rsid w:val="002C0577"/>
    <w:rsid w:val="002C0684"/>
    <w:rsid w:val="002C28D1"/>
    <w:rsid w:val="002C3B14"/>
    <w:rsid w:val="002C4474"/>
    <w:rsid w:val="002C5B08"/>
    <w:rsid w:val="002C6424"/>
    <w:rsid w:val="002C745C"/>
    <w:rsid w:val="002C7ACA"/>
    <w:rsid w:val="002D0C71"/>
    <w:rsid w:val="002D26C1"/>
    <w:rsid w:val="002D55E4"/>
    <w:rsid w:val="002D5E22"/>
    <w:rsid w:val="002D7433"/>
    <w:rsid w:val="002E066A"/>
    <w:rsid w:val="002E0FB7"/>
    <w:rsid w:val="002E269F"/>
    <w:rsid w:val="002E38E5"/>
    <w:rsid w:val="002E399E"/>
    <w:rsid w:val="002E5A85"/>
    <w:rsid w:val="002E7047"/>
    <w:rsid w:val="002E7606"/>
    <w:rsid w:val="002F0792"/>
    <w:rsid w:val="002F2001"/>
    <w:rsid w:val="002F51F5"/>
    <w:rsid w:val="002F6386"/>
    <w:rsid w:val="002F67DC"/>
    <w:rsid w:val="003025D9"/>
    <w:rsid w:val="003038ED"/>
    <w:rsid w:val="00304062"/>
    <w:rsid w:val="00304905"/>
    <w:rsid w:val="00304A8A"/>
    <w:rsid w:val="00306265"/>
    <w:rsid w:val="0030741F"/>
    <w:rsid w:val="003079E5"/>
    <w:rsid w:val="00310526"/>
    <w:rsid w:val="003108BF"/>
    <w:rsid w:val="00310C2A"/>
    <w:rsid w:val="003124D4"/>
    <w:rsid w:val="00314776"/>
    <w:rsid w:val="003149AE"/>
    <w:rsid w:val="00314B01"/>
    <w:rsid w:val="00315C71"/>
    <w:rsid w:val="00315E47"/>
    <w:rsid w:val="003163A7"/>
    <w:rsid w:val="00316D73"/>
    <w:rsid w:val="00317308"/>
    <w:rsid w:val="00320649"/>
    <w:rsid w:val="003206B6"/>
    <w:rsid w:val="00320BD7"/>
    <w:rsid w:val="00321C91"/>
    <w:rsid w:val="00321E93"/>
    <w:rsid w:val="0032363D"/>
    <w:rsid w:val="00323985"/>
    <w:rsid w:val="00324A03"/>
    <w:rsid w:val="00325035"/>
    <w:rsid w:val="00325F10"/>
    <w:rsid w:val="0032626D"/>
    <w:rsid w:val="00326461"/>
    <w:rsid w:val="00326A96"/>
    <w:rsid w:val="00326E77"/>
    <w:rsid w:val="003310C3"/>
    <w:rsid w:val="00331F8D"/>
    <w:rsid w:val="003333CA"/>
    <w:rsid w:val="003335F6"/>
    <w:rsid w:val="00333662"/>
    <w:rsid w:val="00333930"/>
    <w:rsid w:val="00333B5E"/>
    <w:rsid w:val="0033484E"/>
    <w:rsid w:val="00335363"/>
    <w:rsid w:val="00335A8B"/>
    <w:rsid w:val="00335F0D"/>
    <w:rsid w:val="0033628D"/>
    <w:rsid w:val="00337035"/>
    <w:rsid w:val="003373EB"/>
    <w:rsid w:val="0033753C"/>
    <w:rsid w:val="00341613"/>
    <w:rsid w:val="00341C44"/>
    <w:rsid w:val="00341CB6"/>
    <w:rsid w:val="00341D95"/>
    <w:rsid w:val="00341F03"/>
    <w:rsid w:val="003430AB"/>
    <w:rsid w:val="003443CA"/>
    <w:rsid w:val="00344C9C"/>
    <w:rsid w:val="00346756"/>
    <w:rsid w:val="00347174"/>
    <w:rsid w:val="003478B4"/>
    <w:rsid w:val="00347BF2"/>
    <w:rsid w:val="00350DCC"/>
    <w:rsid w:val="003517C3"/>
    <w:rsid w:val="00351996"/>
    <w:rsid w:val="00351E53"/>
    <w:rsid w:val="00353C00"/>
    <w:rsid w:val="00354E62"/>
    <w:rsid w:val="003551ED"/>
    <w:rsid w:val="00355518"/>
    <w:rsid w:val="003564A6"/>
    <w:rsid w:val="00356A8E"/>
    <w:rsid w:val="0035753F"/>
    <w:rsid w:val="00357BFB"/>
    <w:rsid w:val="00360A61"/>
    <w:rsid w:val="00360D31"/>
    <w:rsid w:val="00361E46"/>
    <w:rsid w:val="003620D1"/>
    <w:rsid w:val="003626FC"/>
    <w:rsid w:val="00362D48"/>
    <w:rsid w:val="003653A9"/>
    <w:rsid w:val="0036572B"/>
    <w:rsid w:val="003676E8"/>
    <w:rsid w:val="003676ED"/>
    <w:rsid w:val="0037066F"/>
    <w:rsid w:val="00371AE0"/>
    <w:rsid w:val="003727E6"/>
    <w:rsid w:val="00372AF0"/>
    <w:rsid w:val="00372CF5"/>
    <w:rsid w:val="00373034"/>
    <w:rsid w:val="00373145"/>
    <w:rsid w:val="00374937"/>
    <w:rsid w:val="00375143"/>
    <w:rsid w:val="003755F6"/>
    <w:rsid w:val="00376326"/>
    <w:rsid w:val="00376B18"/>
    <w:rsid w:val="00381AFF"/>
    <w:rsid w:val="00383E94"/>
    <w:rsid w:val="0038450D"/>
    <w:rsid w:val="00385C20"/>
    <w:rsid w:val="00386FDA"/>
    <w:rsid w:val="00387C47"/>
    <w:rsid w:val="00390F98"/>
    <w:rsid w:val="00390FD8"/>
    <w:rsid w:val="003910E9"/>
    <w:rsid w:val="00391DED"/>
    <w:rsid w:val="00392BCE"/>
    <w:rsid w:val="003940F2"/>
    <w:rsid w:val="00394C5C"/>
    <w:rsid w:val="0039604F"/>
    <w:rsid w:val="003964A7"/>
    <w:rsid w:val="00397356"/>
    <w:rsid w:val="003A3AD8"/>
    <w:rsid w:val="003A4274"/>
    <w:rsid w:val="003A492A"/>
    <w:rsid w:val="003A50D2"/>
    <w:rsid w:val="003A78BA"/>
    <w:rsid w:val="003B01F9"/>
    <w:rsid w:val="003B0913"/>
    <w:rsid w:val="003B0FD1"/>
    <w:rsid w:val="003B199D"/>
    <w:rsid w:val="003B35C6"/>
    <w:rsid w:val="003B4A62"/>
    <w:rsid w:val="003B537A"/>
    <w:rsid w:val="003B5C80"/>
    <w:rsid w:val="003B5DED"/>
    <w:rsid w:val="003B67A1"/>
    <w:rsid w:val="003B7DDC"/>
    <w:rsid w:val="003C0C50"/>
    <w:rsid w:val="003C14E2"/>
    <w:rsid w:val="003C2448"/>
    <w:rsid w:val="003C25FD"/>
    <w:rsid w:val="003C31E8"/>
    <w:rsid w:val="003C3360"/>
    <w:rsid w:val="003C4B5F"/>
    <w:rsid w:val="003C4C72"/>
    <w:rsid w:val="003C4FDD"/>
    <w:rsid w:val="003C5CF6"/>
    <w:rsid w:val="003C5D8C"/>
    <w:rsid w:val="003C5DF0"/>
    <w:rsid w:val="003C6296"/>
    <w:rsid w:val="003C6CFD"/>
    <w:rsid w:val="003C6D8D"/>
    <w:rsid w:val="003D02FE"/>
    <w:rsid w:val="003D1610"/>
    <w:rsid w:val="003D2045"/>
    <w:rsid w:val="003D315E"/>
    <w:rsid w:val="003D3F02"/>
    <w:rsid w:val="003D47EA"/>
    <w:rsid w:val="003D66D6"/>
    <w:rsid w:val="003D7073"/>
    <w:rsid w:val="003E0F2B"/>
    <w:rsid w:val="003E1078"/>
    <w:rsid w:val="003E318C"/>
    <w:rsid w:val="003E40D6"/>
    <w:rsid w:val="003E5324"/>
    <w:rsid w:val="003E632A"/>
    <w:rsid w:val="003E6FA8"/>
    <w:rsid w:val="003E7DE7"/>
    <w:rsid w:val="003F1503"/>
    <w:rsid w:val="003F2788"/>
    <w:rsid w:val="003F31E4"/>
    <w:rsid w:val="003F35E0"/>
    <w:rsid w:val="003F5ED3"/>
    <w:rsid w:val="003F622F"/>
    <w:rsid w:val="003F65C4"/>
    <w:rsid w:val="003F698E"/>
    <w:rsid w:val="00400F64"/>
    <w:rsid w:val="00401209"/>
    <w:rsid w:val="00401392"/>
    <w:rsid w:val="004014AF"/>
    <w:rsid w:val="004041D2"/>
    <w:rsid w:val="00404E9E"/>
    <w:rsid w:val="0040504F"/>
    <w:rsid w:val="004058F8"/>
    <w:rsid w:val="00405C94"/>
    <w:rsid w:val="00405DBB"/>
    <w:rsid w:val="004073B5"/>
    <w:rsid w:val="0041098A"/>
    <w:rsid w:val="0041198E"/>
    <w:rsid w:val="0041250B"/>
    <w:rsid w:val="0041343E"/>
    <w:rsid w:val="004147A3"/>
    <w:rsid w:val="00415AFC"/>
    <w:rsid w:val="00415E86"/>
    <w:rsid w:val="00416907"/>
    <w:rsid w:val="00416ED9"/>
    <w:rsid w:val="00416F64"/>
    <w:rsid w:val="004201FB"/>
    <w:rsid w:val="0042091A"/>
    <w:rsid w:val="00420CAE"/>
    <w:rsid w:val="004216A6"/>
    <w:rsid w:val="00421A85"/>
    <w:rsid w:val="00422A68"/>
    <w:rsid w:val="0042323C"/>
    <w:rsid w:val="00423C88"/>
    <w:rsid w:val="00423CE6"/>
    <w:rsid w:val="00423F5C"/>
    <w:rsid w:val="0042515E"/>
    <w:rsid w:val="0042540B"/>
    <w:rsid w:val="004306C4"/>
    <w:rsid w:val="004310F4"/>
    <w:rsid w:val="004316DA"/>
    <w:rsid w:val="00431BAC"/>
    <w:rsid w:val="004330E9"/>
    <w:rsid w:val="004344D9"/>
    <w:rsid w:val="004347A9"/>
    <w:rsid w:val="00434820"/>
    <w:rsid w:val="00435601"/>
    <w:rsid w:val="0043586F"/>
    <w:rsid w:val="00436541"/>
    <w:rsid w:val="004367F3"/>
    <w:rsid w:val="0044061C"/>
    <w:rsid w:val="00440939"/>
    <w:rsid w:val="0044470B"/>
    <w:rsid w:val="00445495"/>
    <w:rsid w:val="00445BB1"/>
    <w:rsid w:val="00445C74"/>
    <w:rsid w:val="00447358"/>
    <w:rsid w:val="004475F6"/>
    <w:rsid w:val="00450BF1"/>
    <w:rsid w:val="00450CA6"/>
    <w:rsid w:val="00451C44"/>
    <w:rsid w:val="00453B57"/>
    <w:rsid w:val="00454596"/>
    <w:rsid w:val="00455444"/>
    <w:rsid w:val="004554E5"/>
    <w:rsid w:val="004605E9"/>
    <w:rsid w:val="00461CF3"/>
    <w:rsid w:val="004648F4"/>
    <w:rsid w:val="00465B4E"/>
    <w:rsid w:val="00466862"/>
    <w:rsid w:val="00467B8E"/>
    <w:rsid w:val="00467ED2"/>
    <w:rsid w:val="0047033B"/>
    <w:rsid w:val="00470CCB"/>
    <w:rsid w:val="00472714"/>
    <w:rsid w:val="00474359"/>
    <w:rsid w:val="004757D4"/>
    <w:rsid w:val="00475F0F"/>
    <w:rsid w:val="0047619F"/>
    <w:rsid w:val="00477930"/>
    <w:rsid w:val="00477C79"/>
    <w:rsid w:val="004804EF"/>
    <w:rsid w:val="00480648"/>
    <w:rsid w:val="00480707"/>
    <w:rsid w:val="0048233A"/>
    <w:rsid w:val="004824BB"/>
    <w:rsid w:val="004849BF"/>
    <w:rsid w:val="00484FAE"/>
    <w:rsid w:val="00485B7B"/>
    <w:rsid w:val="00485E77"/>
    <w:rsid w:val="00490741"/>
    <w:rsid w:val="00490E0D"/>
    <w:rsid w:val="00491491"/>
    <w:rsid w:val="00492B81"/>
    <w:rsid w:val="00494A88"/>
    <w:rsid w:val="004A06D5"/>
    <w:rsid w:val="004A3727"/>
    <w:rsid w:val="004A3D70"/>
    <w:rsid w:val="004A5674"/>
    <w:rsid w:val="004A5C5B"/>
    <w:rsid w:val="004A5DF8"/>
    <w:rsid w:val="004A5F74"/>
    <w:rsid w:val="004A613A"/>
    <w:rsid w:val="004A744D"/>
    <w:rsid w:val="004A7FDB"/>
    <w:rsid w:val="004B0261"/>
    <w:rsid w:val="004B0996"/>
    <w:rsid w:val="004B09EE"/>
    <w:rsid w:val="004B10B2"/>
    <w:rsid w:val="004B1B1C"/>
    <w:rsid w:val="004B1C8C"/>
    <w:rsid w:val="004B3107"/>
    <w:rsid w:val="004B3F5B"/>
    <w:rsid w:val="004B3F9A"/>
    <w:rsid w:val="004B4829"/>
    <w:rsid w:val="004B4A88"/>
    <w:rsid w:val="004B5D1E"/>
    <w:rsid w:val="004B68F0"/>
    <w:rsid w:val="004B6A0A"/>
    <w:rsid w:val="004B6A97"/>
    <w:rsid w:val="004B6E56"/>
    <w:rsid w:val="004C17B6"/>
    <w:rsid w:val="004C1A90"/>
    <w:rsid w:val="004C1D01"/>
    <w:rsid w:val="004C33AA"/>
    <w:rsid w:val="004C43E0"/>
    <w:rsid w:val="004C47DC"/>
    <w:rsid w:val="004C6892"/>
    <w:rsid w:val="004C71A4"/>
    <w:rsid w:val="004C7EAA"/>
    <w:rsid w:val="004D1491"/>
    <w:rsid w:val="004D3340"/>
    <w:rsid w:val="004D3B73"/>
    <w:rsid w:val="004D4429"/>
    <w:rsid w:val="004D4B6C"/>
    <w:rsid w:val="004D54A3"/>
    <w:rsid w:val="004D5FE0"/>
    <w:rsid w:val="004D70D4"/>
    <w:rsid w:val="004E0565"/>
    <w:rsid w:val="004E06BC"/>
    <w:rsid w:val="004E13D1"/>
    <w:rsid w:val="004E2025"/>
    <w:rsid w:val="004E239E"/>
    <w:rsid w:val="004E3EA0"/>
    <w:rsid w:val="004E44A4"/>
    <w:rsid w:val="004E5279"/>
    <w:rsid w:val="004E5902"/>
    <w:rsid w:val="004E6EFE"/>
    <w:rsid w:val="004F03A7"/>
    <w:rsid w:val="004F0C0A"/>
    <w:rsid w:val="004F15D7"/>
    <w:rsid w:val="004F6895"/>
    <w:rsid w:val="004F6DD5"/>
    <w:rsid w:val="004F7BFA"/>
    <w:rsid w:val="00503026"/>
    <w:rsid w:val="005032FD"/>
    <w:rsid w:val="00503412"/>
    <w:rsid w:val="0050411E"/>
    <w:rsid w:val="00504DFC"/>
    <w:rsid w:val="005058F5"/>
    <w:rsid w:val="0050638F"/>
    <w:rsid w:val="00506C60"/>
    <w:rsid w:val="005110B6"/>
    <w:rsid w:val="0051129D"/>
    <w:rsid w:val="00512961"/>
    <w:rsid w:val="005131BA"/>
    <w:rsid w:val="00514458"/>
    <w:rsid w:val="00515587"/>
    <w:rsid w:val="00516DA0"/>
    <w:rsid w:val="005206A1"/>
    <w:rsid w:val="00520C22"/>
    <w:rsid w:val="00522484"/>
    <w:rsid w:val="005225FF"/>
    <w:rsid w:val="00522695"/>
    <w:rsid w:val="0052283E"/>
    <w:rsid w:val="00523F73"/>
    <w:rsid w:val="005246AD"/>
    <w:rsid w:val="00524A67"/>
    <w:rsid w:val="005255E6"/>
    <w:rsid w:val="00526BEB"/>
    <w:rsid w:val="00530269"/>
    <w:rsid w:val="005316B8"/>
    <w:rsid w:val="00533341"/>
    <w:rsid w:val="00535138"/>
    <w:rsid w:val="00535168"/>
    <w:rsid w:val="005356AB"/>
    <w:rsid w:val="00535ED9"/>
    <w:rsid w:val="00535F24"/>
    <w:rsid w:val="005363F5"/>
    <w:rsid w:val="00537758"/>
    <w:rsid w:val="0053780E"/>
    <w:rsid w:val="00537B97"/>
    <w:rsid w:val="00537F87"/>
    <w:rsid w:val="00541154"/>
    <w:rsid w:val="0054131C"/>
    <w:rsid w:val="00541A18"/>
    <w:rsid w:val="00541C76"/>
    <w:rsid w:val="00541EC7"/>
    <w:rsid w:val="005431D9"/>
    <w:rsid w:val="005432B8"/>
    <w:rsid w:val="005438EA"/>
    <w:rsid w:val="00544B7F"/>
    <w:rsid w:val="00544CDE"/>
    <w:rsid w:val="0054590D"/>
    <w:rsid w:val="005473D5"/>
    <w:rsid w:val="00547C8F"/>
    <w:rsid w:val="00547D92"/>
    <w:rsid w:val="005500EE"/>
    <w:rsid w:val="005507A5"/>
    <w:rsid w:val="0055101A"/>
    <w:rsid w:val="005523C9"/>
    <w:rsid w:val="0055356B"/>
    <w:rsid w:val="00553666"/>
    <w:rsid w:val="00555180"/>
    <w:rsid w:val="00557294"/>
    <w:rsid w:val="00557698"/>
    <w:rsid w:val="00560687"/>
    <w:rsid w:val="00561C6D"/>
    <w:rsid w:val="0056210A"/>
    <w:rsid w:val="005626CC"/>
    <w:rsid w:val="00564867"/>
    <w:rsid w:val="00565C90"/>
    <w:rsid w:val="00570C33"/>
    <w:rsid w:val="0057255E"/>
    <w:rsid w:val="005738F5"/>
    <w:rsid w:val="0057742F"/>
    <w:rsid w:val="0057751C"/>
    <w:rsid w:val="005778BF"/>
    <w:rsid w:val="00580B53"/>
    <w:rsid w:val="005823E8"/>
    <w:rsid w:val="005825F7"/>
    <w:rsid w:val="00585A0A"/>
    <w:rsid w:val="00585EB7"/>
    <w:rsid w:val="00586A7F"/>
    <w:rsid w:val="005876CF"/>
    <w:rsid w:val="00587A58"/>
    <w:rsid w:val="00590489"/>
    <w:rsid w:val="0059060B"/>
    <w:rsid w:val="0059088A"/>
    <w:rsid w:val="005922F8"/>
    <w:rsid w:val="00594D02"/>
    <w:rsid w:val="005960AF"/>
    <w:rsid w:val="005A00FF"/>
    <w:rsid w:val="005A0169"/>
    <w:rsid w:val="005A17FF"/>
    <w:rsid w:val="005A261C"/>
    <w:rsid w:val="005A2E43"/>
    <w:rsid w:val="005A3157"/>
    <w:rsid w:val="005A3A2E"/>
    <w:rsid w:val="005A4B13"/>
    <w:rsid w:val="005A5056"/>
    <w:rsid w:val="005A5311"/>
    <w:rsid w:val="005A548D"/>
    <w:rsid w:val="005A57AC"/>
    <w:rsid w:val="005A57D5"/>
    <w:rsid w:val="005A640A"/>
    <w:rsid w:val="005B14AE"/>
    <w:rsid w:val="005B20FE"/>
    <w:rsid w:val="005B4BF5"/>
    <w:rsid w:val="005B594F"/>
    <w:rsid w:val="005B5D91"/>
    <w:rsid w:val="005B6088"/>
    <w:rsid w:val="005B7132"/>
    <w:rsid w:val="005B794E"/>
    <w:rsid w:val="005C04B4"/>
    <w:rsid w:val="005C0FDB"/>
    <w:rsid w:val="005C133B"/>
    <w:rsid w:val="005C25D3"/>
    <w:rsid w:val="005C2A6B"/>
    <w:rsid w:val="005C2D54"/>
    <w:rsid w:val="005C367F"/>
    <w:rsid w:val="005C383A"/>
    <w:rsid w:val="005C3C66"/>
    <w:rsid w:val="005C5AA0"/>
    <w:rsid w:val="005C67C2"/>
    <w:rsid w:val="005C6D54"/>
    <w:rsid w:val="005C6D74"/>
    <w:rsid w:val="005C6F7F"/>
    <w:rsid w:val="005C7CD1"/>
    <w:rsid w:val="005D027F"/>
    <w:rsid w:val="005D037A"/>
    <w:rsid w:val="005D1400"/>
    <w:rsid w:val="005D1E46"/>
    <w:rsid w:val="005D25B2"/>
    <w:rsid w:val="005D2661"/>
    <w:rsid w:val="005D39FE"/>
    <w:rsid w:val="005D5679"/>
    <w:rsid w:val="005D5A99"/>
    <w:rsid w:val="005D5C06"/>
    <w:rsid w:val="005D5C87"/>
    <w:rsid w:val="005D6E23"/>
    <w:rsid w:val="005E1FAE"/>
    <w:rsid w:val="005E2191"/>
    <w:rsid w:val="005E2A8F"/>
    <w:rsid w:val="005E4A20"/>
    <w:rsid w:val="005E519E"/>
    <w:rsid w:val="005E5317"/>
    <w:rsid w:val="005E6851"/>
    <w:rsid w:val="005F0481"/>
    <w:rsid w:val="005F0B8A"/>
    <w:rsid w:val="005F0EFD"/>
    <w:rsid w:val="005F25C3"/>
    <w:rsid w:val="005F29B3"/>
    <w:rsid w:val="005F33A5"/>
    <w:rsid w:val="005F342D"/>
    <w:rsid w:val="005F3A01"/>
    <w:rsid w:val="005F5904"/>
    <w:rsid w:val="005F7906"/>
    <w:rsid w:val="005F7914"/>
    <w:rsid w:val="005F7BE3"/>
    <w:rsid w:val="005F7BF9"/>
    <w:rsid w:val="005F7C85"/>
    <w:rsid w:val="00600FAB"/>
    <w:rsid w:val="00601D53"/>
    <w:rsid w:val="00603632"/>
    <w:rsid w:val="00604436"/>
    <w:rsid w:val="006105A5"/>
    <w:rsid w:val="00611106"/>
    <w:rsid w:val="00611192"/>
    <w:rsid w:val="00611366"/>
    <w:rsid w:val="00611389"/>
    <w:rsid w:val="006120B9"/>
    <w:rsid w:val="006121CC"/>
    <w:rsid w:val="006141B9"/>
    <w:rsid w:val="00614771"/>
    <w:rsid w:val="00615F58"/>
    <w:rsid w:val="00616707"/>
    <w:rsid w:val="00616BD4"/>
    <w:rsid w:val="006201CD"/>
    <w:rsid w:val="00620946"/>
    <w:rsid w:val="00620A45"/>
    <w:rsid w:val="00620BB4"/>
    <w:rsid w:val="00620DF8"/>
    <w:rsid w:val="006222DA"/>
    <w:rsid w:val="006232F1"/>
    <w:rsid w:val="00623D3B"/>
    <w:rsid w:val="00626C05"/>
    <w:rsid w:val="006270F7"/>
    <w:rsid w:val="006302A7"/>
    <w:rsid w:val="0063148B"/>
    <w:rsid w:val="006316B2"/>
    <w:rsid w:val="00632A63"/>
    <w:rsid w:val="00632F0F"/>
    <w:rsid w:val="006335F5"/>
    <w:rsid w:val="00633732"/>
    <w:rsid w:val="00633C7D"/>
    <w:rsid w:val="006347C0"/>
    <w:rsid w:val="00636B37"/>
    <w:rsid w:val="00637246"/>
    <w:rsid w:val="006410ED"/>
    <w:rsid w:val="00641543"/>
    <w:rsid w:val="00644AE0"/>
    <w:rsid w:val="0064571E"/>
    <w:rsid w:val="00645D74"/>
    <w:rsid w:val="006464E6"/>
    <w:rsid w:val="0065184E"/>
    <w:rsid w:val="00652594"/>
    <w:rsid w:val="00653D38"/>
    <w:rsid w:val="00655B2F"/>
    <w:rsid w:val="00655C2C"/>
    <w:rsid w:val="00655F12"/>
    <w:rsid w:val="00656305"/>
    <w:rsid w:val="00660B26"/>
    <w:rsid w:val="00661DCD"/>
    <w:rsid w:val="0066237E"/>
    <w:rsid w:val="00665189"/>
    <w:rsid w:val="00665FE4"/>
    <w:rsid w:val="0066602C"/>
    <w:rsid w:val="00666246"/>
    <w:rsid w:val="006665E5"/>
    <w:rsid w:val="00667ADE"/>
    <w:rsid w:val="00670090"/>
    <w:rsid w:val="006707F9"/>
    <w:rsid w:val="00670FCE"/>
    <w:rsid w:val="006723DB"/>
    <w:rsid w:val="00672446"/>
    <w:rsid w:val="00672E56"/>
    <w:rsid w:val="00673168"/>
    <w:rsid w:val="00673583"/>
    <w:rsid w:val="006739B9"/>
    <w:rsid w:val="00673D3E"/>
    <w:rsid w:val="00674721"/>
    <w:rsid w:val="00674A35"/>
    <w:rsid w:val="00674C8F"/>
    <w:rsid w:val="00681078"/>
    <w:rsid w:val="00681C7C"/>
    <w:rsid w:val="0068386A"/>
    <w:rsid w:val="00684416"/>
    <w:rsid w:val="0068441A"/>
    <w:rsid w:val="0068495E"/>
    <w:rsid w:val="00685AE0"/>
    <w:rsid w:val="00685E6F"/>
    <w:rsid w:val="00686723"/>
    <w:rsid w:val="0069085D"/>
    <w:rsid w:val="0069086E"/>
    <w:rsid w:val="00691894"/>
    <w:rsid w:val="006918A5"/>
    <w:rsid w:val="0069339F"/>
    <w:rsid w:val="006936FF"/>
    <w:rsid w:val="00693CCB"/>
    <w:rsid w:val="00694EC2"/>
    <w:rsid w:val="006A0A2D"/>
    <w:rsid w:val="006A35B9"/>
    <w:rsid w:val="006A5B3E"/>
    <w:rsid w:val="006A66A5"/>
    <w:rsid w:val="006A7044"/>
    <w:rsid w:val="006B11AC"/>
    <w:rsid w:val="006B11B0"/>
    <w:rsid w:val="006B17D9"/>
    <w:rsid w:val="006B2084"/>
    <w:rsid w:val="006B21D3"/>
    <w:rsid w:val="006B27BA"/>
    <w:rsid w:val="006B36F8"/>
    <w:rsid w:val="006B3FE6"/>
    <w:rsid w:val="006B422A"/>
    <w:rsid w:val="006B4737"/>
    <w:rsid w:val="006B4AF4"/>
    <w:rsid w:val="006B6162"/>
    <w:rsid w:val="006B7F77"/>
    <w:rsid w:val="006C1092"/>
    <w:rsid w:val="006C1D45"/>
    <w:rsid w:val="006C38A1"/>
    <w:rsid w:val="006C3D03"/>
    <w:rsid w:val="006C5C36"/>
    <w:rsid w:val="006C6EF4"/>
    <w:rsid w:val="006C6F91"/>
    <w:rsid w:val="006D197D"/>
    <w:rsid w:val="006D60D0"/>
    <w:rsid w:val="006D7869"/>
    <w:rsid w:val="006E0324"/>
    <w:rsid w:val="006E1639"/>
    <w:rsid w:val="006E1A8D"/>
    <w:rsid w:val="006E1D39"/>
    <w:rsid w:val="006E3278"/>
    <w:rsid w:val="006E33BA"/>
    <w:rsid w:val="006E4145"/>
    <w:rsid w:val="006E46FA"/>
    <w:rsid w:val="006E5CD1"/>
    <w:rsid w:val="006E5E3A"/>
    <w:rsid w:val="006E66CE"/>
    <w:rsid w:val="006E6BDE"/>
    <w:rsid w:val="006E741E"/>
    <w:rsid w:val="006F1325"/>
    <w:rsid w:val="006F232A"/>
    <w:rsid w:val="006F4269"/>
    <w:rsid w:val="006F495A"/>
    <w:rsid w:val="006F5AF1"/>
    <w:rsid w:val="006F7525"/>
    <w:rsid w:val="006F7A7A"/>
    <w:rsid w:val="00702E19"/>
    <w:rsid w:val="00703999"/>
    <w:rsid w:val="007049E3"/>
    <w:rsid w:val="007053E6"/>
    <w:rsid w:val="00706298"/>
    <w:rsid w:val="00707ACC"/>
    <w:rsid w:val="007111C5"/>
    <w:rsid w:val="00712B92"/>
    <w:rsid w:val="00712D63"/>
    <w:rsid w:val="00713718"/>
    <w:rsid w:val="00713882"/>
    <w:rsid w:val="00713DFD"/>
    <w:rsid w:val="00714DBA"/>
    <w:rsid w:val="00717540"/>
    <w:rsid w:val="00717A28"/>
    <w:rsid w:val="00717EAF"/>
    <w:rsid w:val="00720C58"/>
    <w:rsid w:val="00722161"/>
    <w:rsid w:val="0072382E"/>
    <w:rsid w:val="0072418A"/>
    <w:rsid w:val="00724323"/>
    <w:rsid w:val="00724BEF"/>
    <w:rsid w:val="00724FE1"/>
    <w:rsid w:val="007255E3"/>
    <w:rsid w:val="00725EA2"/>
    <w:rsid w:val="007263A6"/>
    <w:rsid w:val="007263DD"/>
    <w:rsid w:val="00726DC7"/>
    <w:rsid w:val="00727244"/>
    <w:rsid w:val="007274E7"/>
    <w:rsid w:val="00727FD2"/>
    <w:rsid w:val="0073013E"/>
    <w:rsid w:val="007308B0"/>
    <w:rsid w:val="00730A2E"/>
    <w:rsid w:val="00731E98"/>
    <w:rsid w:val="0073230B"/>
    <w:rsid w:val="00732CCB"/>
    <w:rsid w:val="00733309"/>
    <w:rsid w:val="0073330E"/>
    <w:rsid w:val="00733E30"/>
    <w:rsid w:val="007346B5"/>
    <w:rsid w:val="0073666D"/>
    <w:rsid w:val="00737C05"/>
    <w:rsid w:val="00741892"/>
    <w:rsid w:val="00741928"/>
    <w:rsid w:val="00741ACF"/>
    <w:rsid w:val="0074290D"/>
    <w:rsid w:val="00742E44"/>
    <w:rsid w:val="00743D6C"/>
    <w:rsid w:val="00744FA2"/>
    <w:rsid w:val="00745DF1"/>
    <w:rsid w:val="007468C6"/>
    <w:rsid w:val="00747CF5"/>
    <w:rsid w:val="00750DA5"/>
    <w:rsid w:val="0075105C"/>
    <w:rsid w:val="00752EA2"/>
    <w:rsid w:val="00753530"/>
    <w:rsid w:val="00753659"/>
    <w:rsid w:val="007539F4"/>
    <w:rsid w:val="0075404B"/>
    <w:rsid w:val="00755598"/>
    <w:rsid w:val="00755FA7"/>
    <w:rsid w:val="00756F42"/>
    <w:rsid w:val="0075714B"/>
    <w:rsid w:val="0075719C"/>
    <w:rsid w:val="007579DC"/>
    <w:rsid w:val="00761872"/>
    <w:rsid w:val="00763A0D"/>
    <w:rsid w:val="00763C09"/>
    <w:rsid w:val="0076512F"/>
    <w:rsid w:val="007651F4"/>
    <w:rsid w:val="007651FD"/>
    <w:rsid w:val="0076643C"/>
    <w:rsid w:val="00766B5A"/>
    <w:rsid w:val="0077006F"/>
    <w:rsid w:val="00770311"/>
    <w:rsid w:val="007707F5"/>
    <w:rsid w:val="0077215C"/>
    <w:rsid w:val="00772558"/>
    <w:rsid w:val="00772F5D"/>
    <w:rsid w:val="0077406B"/>
    <w:rsid w:val="007748A9"/>
    <w:rsid w:val="00775269"/>
    <w:rsid w:val="007752CE"/>
    <w:rsid w:val="00775804"/>
    <w:rsid w:val="00775975"/>
    <w:rsid w:val="00776AA7"/>
    <w:rsid w:val="0078018C"/>
    <w:rsid w:val="00780A28"/>
    <w:rsid w:val="0078176A"/>
    <w:rsid w:val="007823BA"/>
    <w:rsid w:val="00782C6B"/>
    <w:rsid w:val="00782DF1"/>
    <w:rsid w:val="00783A10"/>
    <w:rsid w:val="00784776"/>
    <w:rsid w:val="00785E6C"/>
    <w:rsid w:val="007861E5"/>
    <w:rsid w:val="007866B1"/>
    <w:rsid w:val="00786805"/>
    <w:rsid w:val="007912BF"/>
    <w:rsid w:val="00791725"/>
    <w:rsid w:val="00792810"/>
    <w:rsid w:val="007946FE"/>
    <w:rsid w:val="00794908"/>
    <w:rsid w:val="00794C19"/>
    <w:rsid w:val="00794FCD"/>
    <w:rsid w:val="007951C4"/>
    <w:rsid w:val="00795DEA"/>
    <w:rsid w:val="00795E3B"/>
    <w:rsid w:val="007966AD"/>
    <w:rsid w:val="00797BE8"/>
    <w:rsid w:val="00797BE9"/>
    <w:rsid w:val="00797CF4"/>
    <w:rsid w:val="007A221A"/>
    <w:rsid w:val="007A500B"/>
    <w:rsid w:val="007A565B"/>
    <w:rsid w:val="007A637C"/>
    <w:rsid w:val="007A676D"/>
    <w:rsid w:val="007A7D65"/>
    <w:rsid w:val="007B0498"/>
    <w:rsid w:val="007B0D0D"/>
    <w:rsid w:val="007B1831"/>
    <w:rsid w:val="007B1B5C"/>
    <w:rsid w:val="007B2D40"/>
    <w:rsid w:val="007B35D9"/>
    <w:rsid w:val="007B4113"/>
    <w:rsid w:val="007B4634"/>
    <w:rsid w:val="007B4C3E"/>
    <w:rsid w:val="007B5CB4"/>
    <w:rsid w:val="007B6A5A"/>
    <w:rsid w:val="007B7FFC"/>
    <w:rsid w:val="007C1B63"/>
    <w:rsid w:val="007C25A7"/>
    <w:rsid w:val="007C2A67"/>
    <w:rsid w:val="007C39D8"/>
    <w:rsid w:val="007C4F68"/>
    <w:rsid w:val="007C56DF"/>
    <w:rsid w:val="007C61AB"/>
    <w:rsid w:val="007C71BD"/>
    <w:rsid w:val="007C7898"/>
    <w:rsid w:val="007C7B89"/>
    <w:rsid w:val="007D03CB"/>
    <w:rsid w:val="007D33F6"/>
    <w:rsid w:val="007D3475"/>
    <w:rsid w:val="007D4347"/>
    <w:rsid w:val="007D43B5"/>
    <w:rsid w:val="007D4BC5"/>
    <w:rsid w:val="007D58D0"/>
    <w:rsid w:val="007D619C"/>
    <w:rsid w:val="007D6255"/>
    <w:rsid w:val="007D6A30"/>
    <w:rsid w:val="007D74EB"/>
    <w:rsid w:val="007E054E"/>
    <w:rsid w:val="007E09CD"/>
    <w:rsid w:val="007E14BE"/>
    <w:rsid w:val="007E21AF"/>
    <w:rsid w:val="007E3283"/>
    <w:rsid w:val="007E69AE"/>
    <w:rsid w:val="007E719A"/>
    <w:rsid w:val="007E73DD"/>
    <w:rsid w:val="007F1403"/>
    <w:rsid w:val="007F28A0"/>
    <w:rsid w:val="007F5237"/>
    <w:rsid w:val="007F5795"/>
    <w:rsid w:val="007F5CDA"/>
    <w:rsid w:val="007F631D"/>
    <w:rsid w:val="007F769B"/>
    <w:rsid w:val="00801590"/>
    <w:rsid w:val="0080173A"/>
    <w:rsid w:val="00801C16"/>
    <w:rsid w:val="00802DE6"/>
    <w:rsid w:val="00802EE2"/>
    <w:rsid w:val="008032FD"/>
    <w:rsid w:val="008047DE"/>
    <w:rsid w:val="008053B3"/>
    <w:rsid w:val="008063A6"/>
    <w:rsid w:val="00812012"/>
    <w:rsid w:val="008146D6"/>
    <w:rsid w:val="00815F11"/>
    <w:rsid w:val="0082117F"/>
    <w:rsid w:val="008212E3"/>
    <w:rsid w:val="0082283A"/>
    <w:rsid w:val="008243F9"/>
    <w:rsid w:val="00824761"/>
    <w:rsid w:val="0082529C"/>
    <w:rsid w:val="00826D2D"/>
    <w:rsid w:val="0083068E"/>
    <w:rsid w:val="00830DFD"/>
    <w:rsid w:val="008333CC"/>
    <w:rsid w:val="00833F8A"/>
    <w:rsid w:val="00835C35"/>
    <w:rsid w:val="0084050F"/>
    <w:rsid w:val="0084229F"/>
    <w:rsid w:val="00843178"/>
    <w:rsid w:val="0084360F"/>
    <w:rsid w:val="00843E63"/>
    <w:rsid w:val="00843F42"/>
    <w:rsid w:val="0084430E"/>
    <w:rsid w:val="00844914"/>
    <w:rsid w:val="00844FE2"/>
    <w:rsid w:val="008467E4"/>
    <w:rsid w:val="008470BC"/>
    <w:rsid w:val="0084749E"/>
    <w:rsid w:val="00850BD9"/>
    <w:rsid w:val="00852DB0"/>
    <w:rsid w:val="00856E44"/>
    <w:rsid w:val="008575E3"/>
    <w:rsid w:val="00857DAC"/>
    <w:rsid w:val="00857DFF"/>
    <w:rsid w:val="00857FE5"/>
    <w:rsid w:val="00860EC9"/>
    <w:rsid w:val="0086121E"/>
    <w:rsid w:val="00861DA9"/>
    <w:rsid w:val="00862032"/>
    <w:rsid w:val="0086219E"/>
    <w:rsid w:val="008627F4"/>
    <w:rsid w:val="00862B72"/>
    <w:rsid w:val="00862C90"/>
    <w:rsid w:val="00864BCC"/>
    <w:rsid w:val="00864E17"/>
    <w:rsid w:val="00865427"/>
    <w:rsid w:val="008657A9"/>
    <w:rsid w:val="00866087"/>
    <w:rsid w:val="008663E9"/>
    <w:rsid w:val="008663F6"/>
    <w:rsid w:val="00866634"/>
    <w:rsid w:val="00866DD1"/>
    <w:rsid w:val="00871EFC"/>
    <w:rsid w:val="008724B5"/>
    <w:rsid w:val="00872B8E"/>
    <w:rsid w:val="00872E73"/>
    <w:rsid w:val="00875A0E"/>
    <w:rsid w:val="00876513"/>
    <w:rsid w:val="00876522"/>
    <w:rsid w:val="00876846"/>
    <w:rsid w:val="0087761D"/>
    <w:rsid w:val="00881EF8"/>
    <w:rsid w:val="00881F27"/>
    <w:rsid w:val="00882837"/>
    <w:rsid w:val="0088443F"/>
    <w:rsid w:val="00884C36"/>
    <w:rsid w:val="008856F5"/>
    <w:rsid w:val="008857BD"/>
    <w:rsid w:val="00885C82"/>
    <w:rsid w:val="008865B9"/>
    <w:rsid w:val="008874F6"/>
    <w:rsid w:val="008879E5"/>
    <w:rsid w:val="0089164F"/>
    <w:rsid w:val="0089186D"/>
    <w:rsid w:val="00892072"/>
    <w:rsid w:val="0089242A"/>
    <w:rsid w:val="0089250D"/>
    <w:rsid w:val="00893D06"/>
    <w:rsid w:val="008944E1"/>
    <w:rsid w:val="008967F1"/>
    <w:rsid w:val="008A03EE"/>
    <w:rsid w:val="008A15B3"/>
    <w:rsid w:val="008A1A0B"/>
    <w:rsid w:val="008A26E8"/>
    <w:rsid w:val="008A338F"/>
    <w:rsid w:val="008A4973"/>
    <w:rsid w:val="008A6CFD"/>
    <w:rsid w:val="008A7ABD"/>
    <w:rsid w:val="008B0EEA"/>
    <w:rsid w:val="008B1FF5"/>
    <w:rsid w:val="008B247E"/>
    <w:rsid w:val="008B24D6"/>
    <w:rsid w:val="008B3283"/>
    <w:rsid w:val="008B392A"/>
    <w:rsid w:val="008B5808"/>
    <w:rsid w:val="008B5EC9"/>
    <w:rsid w:val="008B69BC"/>
    <w:rsid w:val="008B6E86"/>
    <w:rsid w:val="008B7118"/>
    <w:rsid w:val="008C01CF"/>
    <w:rsid w:val="008C1580"/>
    <w:rsid w:val="008C17C8"/>
    <w:rsid w:val="008C1836"/>
    <w:rsid w:val="008C2693"/>
    <w:rsid w:val="008C26AA"/>
    <w:rsid w:val="008C3382"/>
    <w:rsid w:val="008C36E3"/>
    <w:rsid w:val="008C50B8"/>
    <w:rsid w:val="008C57FE"/>
    <w:rsid w:val="008C5915"/>
    <w:rsid w:val="008C5FC6"/>
    <w:rsid w:val="008C62FE"/>
    <w:rsid w:val="008C7291"/>
    <w:rsid w:val="008C73CC"/>
    <w:rsid w:val="008D14B9"/>
    <w:rsid w:val="008D1D33"/>
    <w:rsid w:val="008D37CE"/>
    <w:rsid w:val="008D48F2"/>
    <w:rsid w:val="008D4BC7"/>
    <w:rsid w:val="008D4D0A"/>
    <w:rsid w:val="008D5CB5"/>
    <w:rsid w:val="008D62E2"/>
    <w:rsid w:val="008D6D7F"/>
    <w:rsid w:val="008D76E2"/>
    <w:rsid w:val="008E0C34"/>
    <w:rsid w:val="008E14AC"/>
    <w:rsid w:val="008E200D"/>
    <w:rsid w:val="008E2187"/>
    <w:rsid w:val="008E3275"/>
    <w:rsid w:val="008E4218"/>
    <w:rsid w:val="008E451F"/>
    <w:rsid w:val="008E51A4"/>
    <w:rsid w:val="008E579A"/>
    <w:rsid w:val="008E60A4"/>
    <w:rsid w:val="008E6668"/>
    <w:rsid w:val="008E7B18"/>
    <w:rsid w:val="008E7F8D"/>
    <w:rsid w:val="008F0684"/>
    <w:rsid w:val="008F27E3"/>
    <w:rsid w:val="008F2FFE"/>
    <w:rsid w:val="008F453D"/>
    <w:rsid w:val="008F4BCF"/>
    <w:rsid w:val="008F50D9"/>
    <w:rsid w:val="008F64CF"/>
    <w:rsid w:val="008F6F87"/>
    <w:rsid w:val="008F6F99"/>
    <w:rsid w:val="008F7471"/>
    <w:rsid w:val="008F7FF8"/>
    <w:rsid w:val="00900AB7"/>
    <w:rsid w:val="009011A9"/>
    <w:rsid w:val="0090145F"/>
    <w:rsid w:val="0090517B"/>
    <w:rsid w:val="00905610"/>
    <w:rsid w:val="009063D0"/>
    <w:rsid w:val="0090656D"/>
    <w:rsid w:val="00906A6A"/>
    <w:rsid w:val="00911751"/>
    <w:rsid w:val="009123DD"/>
    <w:rsid w:val="00914AB2"/>
    <w:rsid w:val="00914C99"/>
    <w:rsid w:val="00915956"/>
    <w:rsid w:val="00915E70"/>
    <w:rsid w:val="009161FB"/>
    <w:rsid w:val="009162C8"/>
    <w:rsid w:val="00920A38"/>
    <w:rsid w:val="00920D5A"/>
    <w:rsid w:val="00920EA0"/>
    <w:rsid w:val="00921183"/>
    <w:rsid w:val="009213DC"/>
    <w:rsid w:val="00921D24"/>
    <w:rsid w:val="009223AA"/>
    <w:rsid w:val="009234F2"/>
    <w:rsid w:val="00923A11"/>
    <w:rsid w:val="00923C3F"/>
    <w:rsid w:val="00924AE8"/>
    <w:rsid w:val="00924F25"/>
    <w:rsid w:val="00925178"/>
    <w:rsid w:val="00927B1D"/>
    <w:rsid w:val="009306F5"/>
    <w:rsid w:val="0093265F"/>
    <w:rsid w:val="0093266D"/>
    <w:rsid w:val="0093335F"/>
    <w:rsid w:val="00933F72"/>
    <w:rsid w:val="00935004"/>
    <w:rsid w:val="0093620B"/>
    <w:rsid w:val="009409E8"/>
    <w:rsid w:val="00941369"/>
    <w:rsid w:val="00941DE8"/>
    <w:rsid w:val="00942CF5"/>
    <w:rsid w:val="00944153"/>
    <w:rsid w:val="0094415A"/>
    <w:rsid w:val="00944A93"/>
    <w:rsid w:val="00944C48"/>
    <w:rsid w:val="00946071"/>
    <w:rsid w:val="00946164"/>
    <w:rsid w:val="00946997"/>
    <w:rsid w:val="00951E99"/>
    <w:rsid w:val="00952563"/>
    <w:rsid w:val="009544E8"/>
    <w:rsid w:val="0095512F"/>
    <w:rsid w:val="009552DF"/>
    <w:rsid w:val="009553B1"/>
    <w:rsid w:val="009565B3"/>
    <w:rsid w:val="009574E0"/>
    <w:rsid w:val="009615C6"/>
    <w:rsid w:val="0096189C"/>
    <w:rsid w:val="009627DC"/>
    <w:rsid w:val="00963938"/>
    <w:rsid w:val="00964376"/>
    <w:rsid w:val="00965933"/>
    <w:rsid w:val="009659B8"/>
    <w:rsid w:val="00966E88"/>
    <w:rsid w:val="00967CF0"/>
    <w:rsid w:val="00967D4A"/>
    <w:rsid w:val="0097024D"/>
    <w:rsid w:val="009703CF"/>
    <w:rsid w:val="009706E2"/>
    <w:rsid w:val="00971A35"/>
    <w:rsid w:val="00973492"/>
    <w:rsid w:val="00973A67"/>
    <w:rsid w:val="00974BFB"/>
    <w:rsid w:val="009750DF"/>
    <w:rsid w:val="00975192"/>
    <w:rsid w:val="00975715"/>
    <w:rsid w:val="00975F25"/>
    <w:rsid w:val="0097603F"/>
    <w:rsid w:val="00976A26"/>
    <w:rsid w:val="00980205"/>
    <w:rsid w:val="00980BBA"/>
    <w:rsid w:val="009817D0"/>
    <w:rsid w:val="00981A4E"/>
    <w:rsid w:val="00981D58"/>
    <w:rsid w:val="00981DCB"/>
    <w:rsid w:val="00982684"/>
    <w:rsid w:val="00982A7F"/>
    <w:rsid w:val="00982D38"/>
    <w:rsid w:val="0098326B"/>
    <w:rsid w:val="00985156"/>
    <w:rsid w:val="0098616A"/>
    <w:rsid w:val="00986A80"/>
    <w:rsid w:val="00986AB8"/>
    <w:rsid w:val="00987F97"/>
    <w:rsid w:val="0099047D"/>
    <w:rsid w:val="009922D7"/>
    <w:rsid w:val="0099263A"/>
    <w:rsid w:val="00994188"/>
    <w:rsid w:val="00994AE8"/>
    <w:rsid w:val="00996E2E"/>
    <w:rsid w:val="009976C9"/>
    <w:rsid w:val="00997915"/>
    <w:rsid w:val="00997FA0"/>
    <w:rsid w:val="009A07DE"/>
    <w:rsid w:val="009A123A"/>
    <w:rsid w:val="009A131C"/>
    <w:rsid w:val="009A1CE5"/>
    <w:rsid w:val="009A24EC"/>
    <w:rsid w:val="009A2BE6"/>
    <w:rsid w:val="009A5265"/>
    <w:rsid w:val="009A5308"/>
    <w:rsid w:val="009A5C59"/>
    <w:rsid w:val="009A5D69"/>
    <w:rsid w:val="009A660B"/>
    <w:rsid w:val="009A7DE1"/>
    <w:rsid w:val="009B0BD2"/>
    <w:rsid w:val="009B174A"/>
    <w:rsid w:val="009B1A34"/>
    <w:rsid w:val="009B2BA9"/>
    <w:rsid w:val="009B3457"/>
    <w:rsid w:val="009B5402"/>
    <w:rsid w:val="009B5EBD"/>
    <w:rsid w:val="009B6205"/>
    <w:rsid w:val="009B6ACC"/>
    <w:rsid w:val="009C0146"/>
    <w:rsid w:val="009C3F7E"/>
    <w:rsid w:val="009C5E3B"/>
    <w:rsid w:val="009C6E34"/>
    <w:rsid w:val="009D10D8"/>
    <w:rsid w:val="009D10EB"/>
    <w:rsid w:val="009D23EF"/>
    <w:rsid w:val="009D3933"/>
    <w:rsid w:val="009D3EA3"/>
    <w:rsid w:val="009D52D3"/>
    <w:rsid w:val="009D631E"/>
    <w:rsid w:val="009D674C"/>
    <w:rsid w:val="009D757C"/>
    <w:rsid w:val="009E0688"/>
    <w:rsid w:val="009E0B05"/>
    <w:rsid w:val="009E0D1E"/>
    <w:rsid w:val="009E27B5"/>
    <w:rsid w:val="009E3BB3"/>
    <w:rsid w:val="009E4A08"/>
    <w:rsid w:val="009E4F1A"/>
    <w:rsid w:val="009E59C7"/>
    <w:rsid w:val="009E7C76"/>
    <w:rsid w:val="009F0822"/>
    <w:rsid w:val="009F14BF"/>
    <w:rsid w:val="009F1A40"/>
    <w:rsid w:val="009F26D1"/>
    <w:rsid w:val="009F2D2B"/>
    <w:rsid w:val="009F42AC"/>
    <w:rsid w:val="009F4822"/>
    <w:rsid w:val="009F4DEA"/>
    <w:rsid w:val="009F534E"/>
    <w:rsid w:val="009F58CF"/>
    <w:rsid w:val="009F5ED2"/>
    <w:rsid w:val="009F654C"/>
    <w:rsid w:val="00A010BD"/>
    <w:rsid w:val="00A012AE"/>
    <w:rsid w:val="00A015A1"/>
    <w:rsid w:val="00A029F9"/>
    <w:rsid w:val="00A03804"/>
    <w:rsid w:val="00A05ECB"/>
    <w:rsid w:val="00A06A64"/>
    <w:rsid w:val="00A07C33"/>
    <w:rsid w:val="00A1002B"/>
    <w:rsid w:val="00A10AED"/>
    <w:rsid w:val="00A14ED2"/>
    <w:rsid w:val="00A15DD5"/>
    <w:rsid w:val="00A162FA"/>
    <w:rsid w:val="00A16F66"/>
    <w:rsid w:val="00A17062"/>
    <w:rsid w:val="00A17893"/>
    <w:rsid w:val="00A17CB7"/>
    <w:rsid w:val="00A20683"/>
    <w:rsid w:val="00A20958"/>
    <w:rsid w:val="00A20B57"/>
    <w:rsid w:val="00A22942"/>
    <w:rsid w:val="00A229B4"/>
    <w:rsid w:val="00A2307A"/>
    <w:rsid w:val="00A23750"/>
    <w:rsid w:val="00A2382B"/>
    <w:rsid w:val="00A2439A"/>
    <w:rsid w:val="00A247C6"/>
    <w:rsid w:val="00A26252"/>
    <w:rsid w:val="00A26666"/>
    <w:rsid w:val="00A30119"/>
    <w:rsid w:val="00A30C5E"/>
    <w:rsid w:val="00A30CAE"/>
    <w:rsid w:val="00A30DE5"/>
    <w:rsid w:val="00A31B26"/>
    <w:rsid w:val="00A31D69"/>
    <w:rsid w:val="00A337F9"/>
    <w:rsid w:val="00A33A07"/>
    <w:rsid w:val="00A36AC6"/>
    <w:rsid w:val="00A401B5"/>
    <w:rsid w:val="00A411E8"/>
    <w:rsid w:val="00A41493"/>
    <w:rsid w:val="00A423EE"/>
    <w:rsid w:val="00A42F09"/>
    <w:rsid w:val="00A45069"/>
    <w:rsid w:val="00A45ED6"/>
    <w:rsid w:val="00A46801"/>
    <w:rsid w:val="00A468B7"/>
    <w:rsid w:val="00A5150F"/>
    <w:rsid w:val="00A51686"/>
    <w:rsid w:val="00A52004"/>
    <w:rsid w:val="00A54353"/>
    <w:rsid w:val="00A55D92"/>
    <w:rsid w:val="00A562A1"/>
    <w:rsid w:val="00A567FD"/>
    <w:rsid w:val="00A56E79"/>
    <w:rsid w:val="00A602EE"/>
    <w:rsid w:val="00A603B7"/>
    <w:rsid w:val="00A61B7E"/>
    <w:rsid w:val="00A626D2"/>
    <w:rsid w:val="00A63E40"/>
    <w:rsid w:val="00A65039"/>
    <w:rsid w:val="00A65619"/>
    <w:rsid w:val="00A6565C"/>
    <w:rsid w:val="00A65E4C"/>
    <w:rsid w:val="00A6643C"/>
    <w:rsid w:val="00A671EC"/>
    <w:rsid w:val="00A675C5"/>
    <w:rsid w:val="00A72AF5"/>
    <w:rsid w:val="00A72C77"/>
    <w:rsid w:val="00A72E07"/>
    <w:rsid w:val="00A73B49"/>
    <w:rsid w:val="00A73E53"/>
    <w:rsid w:val="00A74091"/>
    <w:rsid w:val="00A7508E"/>
    <w:rsid w:val="00A7566A"/>
    <w:rsid w:val="00A75727"/>
    <w:rsid w:val="00A757F2"/>
    <w:rsid w:val="00A763C2"/>
    <w:rsid w:val="00A76E7A"/>
    <w:rsid w:val="00A76F75"/>
    <w:rsid w:val="00A77B04"/>
    <w:rsid w:val="00A808EB"/>
    <w:rsid w:val="00A811FD"/>
    <w:rsid w:val="00A82E67"/>
    <w:rsid w:val="00A84FE5"/>
    <w:rsid w:val="00A8571A"/>
    <w:rsid w:val="00A8676D"/>
    <w:rsid w:val="00A87C7A"/>
    <w:rsid w:val="00A91315"/>
    <w:rsid w:val="00A91B23"/>
    <w:rsid w:val="00A92A94"/>
    <w:rsid w:val="00A92C8D"/>
    <w:rsid w:val="00A93E28"/>
    <w:rsid w:val="00A94217"/>
    <w:rsid w:val="00A95E0B"/>
    <w:rsid w:val="00A96B31"/>
    <w:rsid w:val="00A977DE"/>
    <w:rsid w:val="00A97BD0"/>
    <w:rsid w:val="00AA006F"/>
    <w:rsid w:val="00AA0547"/>
    <w:rsid w:val="00AA1682"/>
    <w:rsid w:val="00AA1755"/>
    <w:rsid w:val="00AA19D1"/>
    <w:rsid w:val="00AA2E43"/>
    <w:rsid w:val="00AA390D"/>
    <w:rsid w:val="00AA3DE9"/>
    <w:rsid w:val="00AA5249"/>
    <w:rsid w:val="00AA67BB"/>
    <w:rsid w:val="00AB0847"/>
    <w:rsid w:val="00AB1A03"/>
    <w:rsid w:val="00AB2EE3"/>
    <w:rsid w:val="00AB3301"/>
    <w:rsid w:val="00AB3709"/>
    <w:rsid w:val="00AB3ABE"/>
    <w:rsid w:val="00AB4B4E"/>
    <w:rsid w:val="00AB4E25"/>
    <w:rsid w:val="00AB7AC5"/>
    <w:rsid w:val="00AC0C51"/>
    <w:rsid w:val="00AC2264"/>
    <w:rsid w:val="00AC22E3"/>
    <w:rsid w:val="00AC2893"/>
    <w:rsid w:val="00AC3DB2"/>
    <w:rsid w:val="00AC4173"/>
    <w:rsid w:val="00AC4637"/>
    <w:rsid w:val="00AC466D"/>
    <w:rsid w:val="00AC4879"/>
    <w:rsid w:val="00AC688D"/>
    <w:rsid w:val="00AC73F9"/>
    <w:rsid w:val="00AD018C"/>
    <w:rsid w:val="00AD11D4"/>
    <w:rsid w:val="00AD37B3"/>
    <w:rsid w:val="00AD457C"/>
    <w:rsid w:val="00AD4BDC"/>
    <w:rsid w:val="00AD4E51"/>
    <w:rsid w:val="00AD586C"/>
    <w:rsid w:val="00AD720A"/>
    <w:rsid w:val="00AD7435"/>
    <w:rsid w:val="00AE0152"/>
    <w:rsid w:val="00AE0577"/>
    <w:rsid w:val="00AE06DD"/>
    <w:rsid w:val="00AE1A8D"/>
    <w:rsid w:val="00AE2EE7"/>
    <w:rsid w:val="00AE3317"/>
    <w:rsid w:val="00AE3637"/>
    <w:rsid w:val="00AE48DC"/>
    <w:rsid w:val="00AE5370"/>
    <w:rsid w:val="00AE5842"/>
    <w:rsid w:val="00AE73BE"/>
    <w:rsid w:val="00AE7D34"/>
    <w:rsid w:val="00AF03D0"/>
    <w:rsid w:val="00AF068E"/>
    <w:rsid w:val="00AF410F"/>
    <w:rsid w:val="00AF4D87"/>
    <w:rsid w:val="00AF5590"/>
    <w:rsid w:val="00B006E9"/>
    <w:rsid w:val="00B00B8D"/>
    <w:rsid w:val="00B00C9E"/>
    <w:rsid w:val="00B021BC"/>
    <w:rsid w:val="00B02C82"/>
    <w:rsid w:val="00B042A1"/>
    <w:rsid w:val="00B0479D"/>
    <w:rsid w:val="00B048FB"/>
    <w:rsid w:val="00B06440"/>
    <w:rsid w:val="00B0797B"/>
    <w:rsid w:val="00B10A4D"/>
    <w:rsid w:val="00B10FAC"/>
    <w:rsid w:val="00B11AEA"/>
    <w:rsid w:val="00B12AAA"/>
    <w:rsid w:val="00B13322"/>
    <w:rsid w:val="00B1342E"/>
    <w:rsid w:val="00B135BC"/>
    <w:rsid w:val="00B13666"/>
    <w:rsid w:val="00B142DF"/>
    <w:rsid w:val="00B1729B"/>
    <w:rsid w:val="00B176C9"/>
    <w:rsid w:val="00B179A2"/>
    <w:rsid w:val="00B244EF"/>
    <w:rsid w:val="00B24524"/>
    <w:rsid w:val="00B24B39"/>
    <w:rsid w:val="00B305F7"/>
    <w:rsid w:val="00B30D20"/>
    <w:rsid w:val="00B3107F"/>
    <w:rsid w:val="00B315F9"/>
    <w:rsid w:val="00B317EF"/>
    <w:rsid w:val="00B31AE2"/>
    <w:rsid w:val="00B32FDA"/>
    <w:rsid w:val="00B34047"/>
    <w:rsid w:val="00B34527"/>
    <w:rsid w:val="00B34B2E"/>
    <w:rsid w:val="00B36CC9"/>
    <w:rsid w:val="00B37EC1"/>
    <w:rsid w:val="00B417A2"/>
    <w:rsid w:val="00B42C0C"/>
    <w:rsid w:val="00B4300E"/>
    <w:rsid w:val="00B434E0"/>
    <w:rsid w:val="00B442FB"/>
    <w:rsid w:val="00B44315"/>
    <w:rsid w:val="00B45316"/>
    <w:rsid w:val="00B46E71"/>
    <w:rsid w:val="00B47CF4"/>
    <w:rsid w:val="00B47E46"/>
    <w:rsid w:val="00B504F9"/>
    <w:rsid w:val="00B51F6C"/>
    <w:rsid w:val="00B525B6"/>
    <w:rsid w:val="00B535E2"/>
    <w:rsid w:val="00B54581"/>
    <w:rsid w:val="00B5478B"/>
    <w:rsid w:val="00B54C42"/>
    <w:rsid w:val="00B56E98"/>
    <w:rsid w:val="00B578FB"/>
    <w:rsid w:val="00B60A30"/>
    <w:rsid w:val="00B60AF3"/>
    <w:rsid w:val="00B61732"/>
    <w:rsid w:val="00B624B6"/>
    <w:rsid w:val="00B62717"/>
    <w:rsid w:val="00B62C94"/>
    <w:rsid w:val="00B63291"/>
    <w:rsid w:val="00B6495C"/>
    <w:rsid w:val="00B64A92"/>
    <w:rsid w:val="00B6689E"/>
    <w:rsid w:val="00B66F6C"/>
    <w:rsid w:val="00B670F6"/>
    <w:rsid w:val="00B673E1"/>
    <w:rsid w:val="00B6792F"/>
    <w:rsid w:val="00B67C79"/>
    <w:rsid w:val="00B7166C"/>
    <w:rsid w:val="00B71861"/>
    <w:rsid w:val="00B76481"/>
    <w:rsid w:val="00B772AC"/>
    <w:rsid w:val="00B807ED"/>
    <w:rsid w:val="00B812EE"/>
    <w:rsid w:val="00B8202F"/>
    <w:rsid w:val="00B82242"/>
    <w:rsid w:val="00B82ADD"/>
    <w:rsid w:val="00B83051"/>
    <w:rsid w:val="00B8356F"/>
    <w:rsid w:val="00B839AF"/>
    <w:rsid w:val="00B839B5"/>
    <w:rsid w:val="00B83A55"/>
    <w:rsid w:val="00B83BB6"/>
    <w:rsid w:val="00B83CAC"/>
    <w:rsid w:val="00B83E90"/>
    <w:rsid w:val="00B84840"/>
    <w:rsid w:val="00B8487F"/>
    <w:rsid w:val="00B85745"/>
    <w:rsid w:val="00B8636E"/>
    <w:rsid w:val="00B86B17"/>
    <w:rsid w:val="00B87430"/>
    <w:rsid w:val="00B90FFF"/>
    <w:rsid w:val="00B913E6"/>
    <w:rsid w:val="00B92DD8"/>
    <w:rsid w:val="00B93F1B"/>
    <w:rsid w:val="00B94736"/>
    <w:rsid w:val="00B94F47"/>
    <w:rsid w:val="00B95808"/>
    <w:rsid w:val="00B95F01"/>
    <w:rsid w:val="00B96102"/>
    <w:rsid w:val="00B96D47"/>
    <w:rsid w:val="00BA00DC"/>
    <w:rsid w:val="00BA09D3"/>
    <w:rsid w:val="00BA0EF5"/>
    <w:rsid w:val="00BA12C6"/>
    <w:rsid w:val="00BA16E6"/>
    <w:rsid w:val="00BA19A8"/>
    <w:rsid w:val="00BA1A4A"/>
    <w:rsid w:val="00BA31C3"/>
    <w:rsid w:val="00BA5888"/>
    <w:rsid w:val="00BA7858"/>
    <w:rsid w:val="00BB039B"/>
    <w:rsid w:val="00BB03F6"/>
    <w:rsid w:val="00BB042A"/>
    <w:rsid w:val="00BB0D02"/>
    <w:rsid w:val="00BB1A27"/>
    <w:rsid w:val="00BB1A88"/>
    <w:rsid w:val="00BB2642"/>
    <w:rsid w:val="00BB2996"/>
    <w:rsid w:val="00BB2F7E"/>
    <w:rsid w:val="00BB305C"/>
    <w:rsid w:val="00BB356E"/>
    <w:rsid w:val="00BB55E3"/>
    <w:rsid w:val="00BB60EF"/>
    <w:rsid w:val="00BB61B9"/>
    <w:rsid w:val="00BB64EB"/>
    <w:rsid w:val="00BB6889"/>
    <w:rsid w:val="00BC1CAF"/>
    <w:rsid w:val="00BC2891"/>
    <w:rsid w:val="00BC3801"/>
    <w:rsid w:val="00BC3B55"/>
    <w:rsid w:val="00BC3F20"/>
    <w:rsid w:val="00BC5872"/>
    <w:rsid w:val="00BC5E0C"/>
    <w:rsid w:val="00BC6063"/>
    <w:rsid w:val="00BC6CA5"/>
    <w:rsid w:val="00BC6D3D"/>
    <w:rsid w:val="00BC70AA"/>
    <w:rsid w:val="00BC7A84"/>
    <w:rsid w:val="00BD010B"/>
    <w:rsid w:val="00BD07D3"/>
    <w:rsid w:val="00BD08B2"/>
    <w:rsid w:val="00BD16F4"/>
    <w:rsid w:val="00BD1B62"/>
    <w:rsid w:val="00BD2110"/>
    <w:rsid w:val="00BD324E"/>
    <w:rsid w:val="00BD4534"/>
    <w:rsid w:val="00BD4556"/>
    <w:rsid w:val="00BD4734"/>
    <w:rsid w:val="00BD4A12"/>
    <w:rsid w:val="00BD5D00"/>
    <w:rsid w:val="00BD67A8"/>
    <w:rsid w:val="00BD7421"/>
    <w:rsid w:val="00BE1354"/>
    <w:rsid w:val="00BE367C"/>
    <w:rsid w:val="00BE40EE"/>
    <w:rsid w:val="00BE489B"/>
    <w:rsid w:val="00BE60E3"/>
    <w:rsid w:val="00BE60E6"/>
    <w:rsid w:val="00BE6C74"/>
    <w:rsid w:val="00BE715E"/>
    <w:rsid w:val="00BE7177"/>
    <w:rsid w:val="00BF11AD"/>
    <w:rsid w:val="00BF25E6"/>
    <w:rsid w:val="00BF37C4"/>
    <w:rsid w:val="00BF3C29"/>
    <w:rsid w:val="00BF4177"/>
    <w:rsid w:val="00BF5491"/>
    <w:rsid w:val="00BF5C72"/>
    <w:rsid w:val="00BF612C"/>
    <w:rsid w:val="00BF6C2F"/>
    <w:rsid w:val="00C012AF"/>
    <w:rsid w:val="00C0139C"/>
    <w:rsid w:val="00C0212B"/>
    <w:rsid w:val="00C042E4"/>
    <w:rsid w:val="00C05409"/>
    <w:rsid w:val="00C05E7A"/>
    <w:rsid w:val="00C05ED5"/>
    <w:rsid w:val="00C07E94"/>
    <w:rsid w:val="00C11F76"/>
    <w:rsid w:val="00C12EBC"/>
    <w:rsid w:val="00C15330"/>
    <w:rsid w:val="00C20A26"/>
    <w:rsid w:val="00C20F27"/>
    <w:rsid w:val="00C22088"/>
    <w:rsid w:val="00C22437"/>
    <w:rsid w:val="00C242DF"/>
    <w:rsid w:val="00C26076"/>
    <w:rsid w:val="00C26B13"/>
    <w:rsid w:val="00C26E28"/>
    <w:rsid w:val="00C27233"/>
    <w:rsid w:val="00C273E5"/>
    <w:rsid w:val="00C27E62"/>
    <w:rsid w:val="00C3035B"/>
    <w:rsid w:val="00C30F22"/>
    <w:rsid w:val="00C313DC"/>
    <w:rsid w:val="00C31C46"/>
    <w:rsid w:val="00C33372"/>
    <w:rsid w:val="00C33A16"/>
    <w:rsid w:val="00C33CED"/>
    <w:rsid w:val="00C34568"/>
    <w:rsid w:val="00C346CD"/>
    <w:rsid w:val="00C34713"/>
    <w:rsid w:val="00C34F62"/>
    <w:rsid w:val="00C35358"/>
    <w:rsid w:val="00C40D0A"/>
    <w:rsid w:val="00C41382"/>
    <w:rsid w:val="00C42650"/>
    <w:rsid w:val="00C44A58"/>
    <w:rsid w:val="00C46F21"/>
    <w:rsid w:val="00C47AD1"/>
    <w:rsid w:val="00C50191"/>
    <w:rsid w:val="00C51B71"/>
    <w:rsid w:val="00C52002"/>
    <w:rsid w:val="00C52941"/>
    <w:rsid w:val="00C5383E"/>
    <w:rsid w:val="00C53F2F"/>
    <w:rsid w:val="00C54736"/>
    <w:rsid w:val="00C5491D"/>
    <w:rsid w:val="00C551A6"/>
    <w:rsid w:val="00C55FE4"/>
    <w:rsid w:val="00C615C2"/>
    <w:rsid w:val="00C61C15"/>
    <w:rsid w:val="00C61ED0"/>
    <w:rsid w:val="00C6361B"/>
    <w:rsid w:val="00C65EF8"/>
    <w:rsid w:val="00C6617C"/>
    <w:rsid w:val="00C66721"/>
    <w:rsid w:val="00C67188"/>
    <w:rsid w:val="00C70D59"/>
    <w:rsid w:val="00C71583"/>
    <w:rsid w:val="00C71750"/>
    <w:rsid w:val="00C71B3B"/>
    <w:rsid w:val="00C72521"/>
    <w:rsid w:val="00C72692"/>
    <w:rsid w:val="00C72732"/>
    <w:rsid w:val="00C73DFD"/>
    <w:rsid w:val="00C74348"/>
    <w:rsid w:val="00C7741C"/>
    <w:rsid w:val="00C82097"/>
    <w:rsid w:val="00C827D0"/>
    <w:rsid w:val="00C82CD2"/>
    <w:rsid w:val="00C840EA"/>
    <w:rsid w:val="00C8714D"/>
    <w:rsid w:val="00C87323"/>
    <w:rsid w:val="00C87502"/>
    <w:rsid w:val="00C87F6D"/>
    <w:rsid w:val="00C9073E"/>
    <w:rsid w:val="00C912D4"/>
    <w:rsid w:val="00C9188A"/>
    <w:rsid w:val="00C91BFF"/>
    <w:rsid w:val="00C94044"/>
    <w:rsid w:val="00C94D27"/>
    <w:rsid w:val="00C956D0"/>
    <w:rsid w:val="00C959BF"/>
    <w:rsid w:val="00C95CFA"/>
    <w:rsid w:val="00CA2FCC"/>
    <w:rsid w:val="00CA30B5"/>
    <w:rsid w:val="00CA3765"/>
    <w:rsid w:val="00CA5AEE"/>
    <w:rsid w:val="00CA6243"/>
    <w:rsid w:val="00CA67F4"/>
    <w:rsid w:val="00CB019D"/>
    <w:rsid w:val="00CB0773"/>
    <w:rsid w:val="00CB0801"/>
    <w:rsid w:val="00CB0E3E"/>
    <w:rsid w:val="00CB1C08"/>
    <w:rsid w:val="00CB3ADE"/>
    <w:rsid w:val="00CB4661"/>
    <w:rsid w:val="00CB5915"/>
    <w:rsid w:val="00CB6379"/>
    <w:rsid w:val="00CB710D"/>
    <w:rsid w:val="00CB7F10"/>
    <w:rsid w:val="00CC0653"/>
    <w:rsid w:val="00CC0AB2"/>
    <w:rsid w:val="00CC156B"/>
    <w:rsid w:val="00CC17BD"/>
    <w:rsid w:val="00CC311D"/>
    <w:rsid w:val="00CC3EC0"/>
    <w:rsid w:val="00CC42C6"/>
    <w:rsid w:val="00CC45C6"/>
    <w:rsid w:val="00CC4665"/>
    <w:rsid w:val="00CC4D18"/>
    <w:rsid w:val="00CC586E"/>
    <w:rsid w:val="00CC5C84"/>
    <w:rsid w:val="00CC6843"/>
    <w:rsid w:val="00CC6AF1"/>
    <w:rsid w:val="00CC7139"/>
    <w:rsid w:val="00CC7631"/>
    <w:rsid w:val="00CD06CF"/>
    <w:rsid w:val="00CD0A38"/>
    <w:rsid w:val="00CD16AE"/>
    <w:rsid w:val="00CD16D6"/>
    <w:rsid w:val="00CD20B2"/>
    <w:rsid w:val="00CD2D8A"/>
    <w:rsid w:val="00CD353C"/>
    <w:rsid w:val="00CD366A"/>
    <w:rsid w:val="00CD4A30"/>
    <w:rsid w:val="00CD5050"/>
    <w:rsid w:val="00CD5128"/>
    <w:rsid w:val="00CD645E"/>
    <w:rsid w:val="00CE07BB"/>
    <w:rsid w:val="00CE1776"/>
    <w:rsid w:val="00CE18F5"/>
    <w:rsid w:val="00CE27D2"/>
    <w:rsid w:val="00CE2F1B"/>
    <w:rsid w:val="00CE3C12"/>
    <w:rsid w:val="00CE423D"/>
    <w:rsid w:val="00CE6A9C"/>
    <w:rsid w:val="00CE70B6"/>
    <w:rsid w:val="00CF0C8D"/>
    <w:rsid w:val="00CF0DA1"/>
    <w:rsid w:val="00CF31A8"/>
    <w:rsid w:val="00CF3F91"/>
    <w:rsid w:val="00CF406C"/>
    <w:rsid w:val="00CF4DC7"/>
    <w:rsid w:val="00CF68B8"/>
    <w:rsid w:val="00CF6E88"/>
    <w:rsid w:val="00CF7C3B"/>
    <w:rsid w:val="00CF7DD3"/>
    <w:rsid w:val="00D00610"/>
    <w:rsid w:val="00D00B5C"/>
    <w:rsid w:val="00D01166"/>
    <w:rsid w:val="00D01F6C"/>
    <w:rsid w:val="00D0213D"/>
    <w:rsid w:val="00D021B1"/>
    <w:rsid w:val="00D0540A"/>
    <w:rsid w:val="00D05D30"/>
    <w:rsid w:val="00D07018"/>
    <w:rsid w:val="00D07C1F"/>
    <w:rsid w:val="00D10857"/>
    <w:rsid w:val="00D116E1"/>
    <w:rsid w:val="00D117BC"/>
    <w:rsid w:val="00D11C45"/>
    <w:rsid w:val="00D11F8A"/>
    <w:rsid w:val="00D124BE"/>
    <w:rsid w:val="00D12507"/>
    <w:rsid w:val="00D1383E"/>
    <w:rsid w:val="00D14250"/>
    <w:rsid w:val="00D15EDB"/>
    <w:rsid w:val="00D15F8D"/>
    <w:rsid w:val="00D1617F"/>
    <w:rsid w:val="00D16402"/>
    <w:rsid w:val="00D2117C"/>
    <w:rsid w:val="00D22ABD"/>
    <w:rsid w:val="00D23BCF"/>
    <w:rsid w:val="00D23C4C"/>
    <w:rsid w:val="00D24A2A"/>
    <w:rsid w:val="00D3043B"/>
    <w:rsid w:val="00D3136B"/>
    <w:rsid w:val="00D31C6C"/>
    <w:rsid w:val="00D31E85"/>
    <w:rsid w:val="00D32597"/>
    <w:rsid w:val="00D33367"/>
    <w:rsid w:val="00D336A4"/>
    <w:rsid w:val="00D33A39"/>
    <w:rsid w:val="00D340F5"/>
    <w:rsid w:val="00D348C1"/>
    <w:rsid w:val="00D35183"/>
    <w:rsid w:val="00D3586B"/>
    <w:rsid w:val="00D35978"/>
    <w:rsid w:val="00D3640D"/>
    <w:rsid w:val="00D36876"/>
    <w:rsid w:val="00D37E12"/>
    <w:rsid w:val="00D4158B"/>
    <w:rsid w:val="00D41DA5"/>
    <w:rsid w:val="00D42214"/>
    <w:rsid w:val="00D42776"/>
    <w:rsid w:val="00D43C23"/>
    <w:rsid w:val="00D43C58"/>
    <w:rsid w:val="00D445B9"/>
    <w:rsid w:val="00D44AAA"/>
    <w:rsid w:val="00D45143"/>
    <w:rsid w:val="00D454A3"/>
    <w:rsid w:val="00D45896"/>
    <w:rsid w:val="00D459A0"/>
    <w:rsid w:val="00D4693B"/>
    <w:rsid w:val="00D4699C"/>
    <w:rsid w:val="00D47966"/>
    <w:rsid w:val="00D51779"/>
    <w:rsid w:val="00D51BC7"/>
    <w:rsid w:val="00D52069"/>
    <w:rsid w:val="00D52627"/>
    <w:rsid w:val="00D5292D"/>
    <w:rsid w:val="00D52C22"/>
    <w:rsid w:val="00D53319"/>
    <w:rsid w:val="00D53647"/>
    <w:rsid w:val="00D554AB"/>
    <w:rsid w:val="00D574C8"/>
    <w:rsid w:val="00D5795C"/>
    <w:rsid w:val="00D60A45"/>
    <w:rsid w:val="00D616A7"/>
    <w:rsid w:val="00D62319"/>
    <w:rsid w:val="00D6387C"/>
    <w:rsid w:val="00D639A9"/>
    <w:rsid w:val="00D64C5C"/>
    <w:rsid w:val="00D64DF3"/>
    <w:rsid w:val="00D65B73"/>
    <w:rsid w:val="00D66B18"/>
    <w:rsid w:val="00D66DA3"/>
    <w:rsid w:val="00D705E2"/>
    <w:rsid w:val="00D71D7B"/>
    <w:rsid w:val="00D7208E"/>
    <w:rsid w:val="00D72FAA"/>
    <w:rsid w:val="00D733C1"/>
    <w:rsid w:val="00D74108"/>
    <w:rsid w:val="00D75F37"/>
    <w:rsid w:val="00D76697"/>
    <w:rsid w:val="00D76E17"/>
    <w:rsid w:val="00D76FFF"/>
    <w:rsid w:val="00D77BEE"/>
    <w:rsid w:val="00D77CB9"/>
    <w:rsid w:val="00D80622"/>
    <w:rsid w:val="00D82070"/>
    <w:rsid w:val="00D83790"/>
    <w:rsid w:val="00D83DC3"/>
    <w:rsid w:val="00D83F9C"/>
    <w:rsid w:val="00D84E45"/>
    <w:rsid w:val="00D859B1"/>
    <w:rsid w:val="00D85DEB"/>
    <w:rsid w:val="00D862B2"/>
    <w:rsid w:val="00D90082"/>
    <w:rsid w:val="00D91EE8"/>
    <w:rsid w:val="00D93033"/>
    <w:rsid w:val="00D93A33"/>
    <w:rsid w:val="00D95252"/>
    <w:rsid w:val="00D95D59"/>
    <w:rsid w:val="00D97F27"/>
    <w:rsid w:val="00DA0AB1"/>
    <w:rsid w:val="00DA0D35"/>
    <w:rsid w:val="00DA157B"/>
    <w:rsid w:val="00DA1974"/>
    <w:rsid w:val="00DA20FB"/>
    <w:rsid w:val="00DA2CFC"/>
    <w:rsid w:val="00DA33BE"/>
    <w:rsid w:val="00DA344A"/>
    <w:rsid w:val="00DA3884"/>
    <w:rsid w:val="00DA3A3A"/>
    <w:rsid w:val="00DA464A"/>
    <w:rsid w:val="00DA4BD4"/>
    <w:rsid w:val="00DA57E7"/>
    <w:rsid w:val="00DA6131"/>
    <w:rsid w:val="00DA710B"/>
    <w:rsid w:val="00DA7F6F"/>
    <w:rsid w:val="00DB08F1"/>
    <w:rsid w:val="00DB0B36"/>
    <w:rsid w:val="00DB0FC2"/>
    <w:rsid w:val="00DB2E6E"/>
    <w:rsid w:val="00DB361F"/>
    <w:rsid w:val="00DB48E6"/>
    <w:rsid w:val="00DB5721"/>
    <w:rsid w:val="00DB6052"/>
    <w:rsid w:val="00DB60C4"/>
    <w:rsid w:val="00DB6306"/>
    <w:rsid w:val="00DB68D6"/>
    <w:rsid w:val="00DB6D2A"/>
    <w:rsid w:val="00DC121B"/>
    <w:rsid w:val="00DC3C82"/>
    <w:rsid w:val="00DC5286"/>
    <w:rsid w:val="00DC55A0"/>
    <w:rsid w:val="00DC64F6"/>
    <w:rsid w:val="00DC6DE3"/>
    <w:rsid w:val="00DC7C5D"/>
    <w:rsid w:val="00DD06AA"/>
    <w:rsid w:val="00DD0CBF"/>
    <w:rsid w:val="00DD1012"/>
    <w:rsid w:val="00DD27C5"/>
    <w:rsid w:val="00DD3224"/>
    <w:rsid w:val="00DD3A82"/>
    <w:rsid w:val="00DD4C53"/>
    <w:rsid w:val="00DD534C"/>
    <w:rsid w:val="00DD53D8"/>
    <w:rsid w:val="00DD57A9"/>
    <w:rsid w:val="00DE07C2"/>
    <w:rsid w:val="00DE0A32"/>
    <w:rsid w:val="00DE0D09"/>
    <w:rsid w:val="00DE5308"/>
    <w:rsid w:val="00DE5FE7"/>
    <w:rsid w:val="00DE6DEC"/>
    <w:rsid w:val="00DE74F6"/>
    <w:rsid w:val="00DF0F00"/>
    <w:rsid w:val="00DF1363"/>
    <w:rsid w:val="00DF2FFA"/>
    <w:rsid w:val="00DF3317"/>
    <w:rsid w:val="00DF354C"/>
    <w:rsid w:val="00DF3EE8"/>
    <w:rsid w:val="00DF486F"/>
    <w:rsid w:val="00DF4CEA"/>
    <w:rsid w:val="00DF6026"/>
    <w:rsid w:val="00DF6288"/>
    <w:rsid w:val="00DF6F14"/>
    <w:rsid w:val="00DF7F8C"/>
    <w:rsid w:val="00E0261F"/>
    <w:rsid w:val="00E04220"/>
    <w:rsid w:val="00E04E92"/>
    <w:rsid w:val="00E04F5C"/>
    <w:rsid w:val="00E0515F"/>
    <w:rsid w:val="00E06592"/>
    <w:rsid w:val="00E105FF"/>
    <w:rsid w:val="00E11C3D"/>
    <w:rsid w:val="00E12744"/>
    <w:rsid w:val="00E14826"/>
    <w:rsid w:val="00E162C3"/>
    <w:rsid w:val="00E17040"/>
    <w:rsid w:val="00E20609"/>
    <w:rsid w:val="00E210EB"/>
    <w:rsid w:val="00E22CBF"/>
    <w:rsid w:val="00E2365F"/>
    <w:rsid w:val="00E23D43"/>
    <w:rsid w:val="00E25006"/>
    <w:rsid w:val="00E25122"/>
    <w:rsid w:val="00E27F6F"/>
    <w:rsid w:val="00E301F4"/>
    <w:rsid w:val="00E30437"/>
    <w:rsid w:val="00E30B24"/>
    <w:rsid w:val="00E311D0"/>
    <w:rsid w:val="00E31B4D"/>
    <w:rsid w:val="00E327B3"/>
    <w:rsid w:val="00E328B6"/>
    <w:rsid w:val="00E33ACC"/>
    <w:rsid w:val="00E348FD"/>
    <w:rsid w:val="00E371FD"/>
    <w:rsid w:val="00E40AF9"/>
    <w:rsid w:val="00E41010"/>
    <w:rsid w:val="00E4386A"/>
    <w:rsid w:val="00E45F21"/>
    <w:rsid w:val="00E46292"/>
    <w:rsid w:val="00E46AFB"/>
    <w:rsid w:val="00E50F23"/>
    <w:rsid w:val="00E537E3"/>
    <w:rsid w:val="00E53FC3"/>
    <w:rsid w:val="00E55250"/>
    <w:rsid w:val="00E56798"/>
    <w:rsid w:val="00E569C6"/>
    <w:rsid w:val="00E574F1"/>
    <w:rsid w:val="00E57F21"/>
    <w:rsid w:val="00E60401"/>
    <w:rsid w:val="00E607C1"/>
    <w:rsid w:val="00E60DD8"/>
    <w:rsid w:val="00E61C57"/>
    <w:rsid w:val="00E6231E"/>
    <w:rsid w:val="00E624E4"/>
    <w:rsid w:val="00E6385B"/>
    <w:rsid w:val="00E65796"/>
    <w:rsid w:val="00E65963"/>
    <w:rsid w:val="00E662D3"/>
    <w:rsid w:val="00E66D64"/>
    <w:rsid w:val="00E66F9D"/>
    <w:rsid w:val="00E67804"/>
    <w:rsid w:val="00E67DC8"/>
    <w:rsid w:val="00E705FE"/>
    <w:rsid w:val="00E70C3F"/>
    <w:rsid w:val="00E7226D"/>
    <w:rsid w:val="00E72511"/>
    <w:rsid w:val="00E727B1"/>
    <w:rsid w:val="00E74176"/>
    <w:rsid w:val="00E74262"/>
    <w:rsid w:val="00E7440E"/>
    <w:rsid w:val="00E74B27"/>
    <w:rsid w:val="00E75264"/>
    <w:rsid w:val="00E755FD"/>
    <w:rsid w:val="00E75764"/>
    <w:rsid w:val="00E768F3"/>
    <w:rsid w:val="00E76AE4"/>
    <w:rsid w:val="00E76B90"/>
    <w:rsid w:val="00E7725B"/>
    <w:rsid w:val="00E7750F"/>
    <w:rsid w:val="00E77641"/>
    <w:rsid w:val="00E7784E"/>
    <w:rsid w:val="00E77C5E"/>
    <w:rsid w:val="00E815C8"/>
    <w:rsid w:val="00E8365E"/>
    <w:rsid w:val="00E84823"/>
    <w:rsid w:val="00E853AD"/>
    <w:rsid w:val="00E85CA7"/>
    <w:rsid w:val="00E85E98"/>
    <w:rsid w:val="00E906FC"/>
    <w:rsid w:val="00E93150"/>
    <w:rsid w:val="00E9551C"/>
    <w:rsid w:val="00EA0422"/>
    <w:rsid w:val="00EA164A"/>
    <w:rsid w:val="00EA276C"/>
    <w:rsid w:val="00EA3C58"/>
    <w:rsid w:val="00EA4227"/>
    <w:rsid w:val="00EA5287"/>
    <w:rsid w:val="00EA6752"/>
    <w:rsid w:val="00EA7C83"/>
    <w:rsid w:val="00EB000F"/>
    <w:rsid w:val="00EB244F"/>
    <w:rsid w:val="00EB2999"/>
    <w:rsid w:val="00EB37CA"/>
    <w:rsid w:val="00EB5495"/>
    <w:rsid w:val="00EB55EA"/>
    <w:rsid w:val="00EB5E16"/>
    <w:rsid w:val="00EB6018"/>
    <w:rsid w:val="00EC0176"/>
    <w:rsid w:val="00EC01D2"/>
    <w:rsid w:val="00EC0E16"/>
    <w:rsid w:val="00EC1D28"/>
    <w:rsid w:val="00EC261A"/>
    <w:rsid w:val="00EC2C8F"/>
    <w:rsid w:val="00EC340F"/>
    <w:rsid w:val="00EC3B22"/>
    <w:rsid w:val="00EC5451"/>
    <w:rsid w:val="00ED0572"/>
    <w:rsid w:val="00ED0900"/>
    <w:rsid w:val="00ED1742"/>
    <w:rsid w:val="00ED1E34"/>
    <w:rsid w:val="00ED1E4C"/>
    <w:rsid w:val="00ED1F85"/>
    <w:rsid w:val="00ED378C"/>
    <w:rsid w:val="00ED3A2F"/>
    <w:rsid w:val="00ED45F3"/>
    <w:rsid w:val="00ED47CE"/>
    <w:rsid w:val="00ED5BF2"/>
    <w:rsid w:val="00ED6354"/>
    <w:rsid w:val="00ED7112"/>
    <w:rsid w:val="00ED72A5"/>
    <w:rsid w:val="00ED74FB"/>
    <w:rsid w:val="00ED7A82"/>
    <w:rsid w:val="00EE0BC7"/>
    <w:rsid w:val="00EE1CD0"/>
    <w:rsid w:val="00EE36CF"/>
    <w:rsid w:val="00EE520B"/>
    <w:rsid w:val="00EE52F4"/>
    <w:rsid w:val="00EE5B64"/>
    <w:rsid w:val="00EE7662"/>
    <w:rsid w:val="00EF3711"/>
    <w:rsid w:val="00EF4E56"/>
    <w:rsid w:val="00EF61A4"/>
    <w:rsid w:val="00EF723D"/>
    <w:rsid w:val="00EF751C"/>
    <w:rsid w:val="00EF757B"/>
    <w:rsid w:val="00F00E46"/>
    <w:rsid w:val="00F00E71"/>
    <w:rsid w:val="00F01960"/>
    <w:rsid w:val="00F01A33"/>
    <w:rsid w:val="00F027B7"/>
    <w:rsid w:val="00F02AB9"/>
    <w:rsid w:val="00F02BFA"/>
    <w:rsid w:val="00F03340"/>
    <w:rsid w:val="00F033C0"/>
    <w:rsid w:val="00F0344F"/>
    <w:rsid w:val="00F0445D"/>
    <w:rsid w:val="00F044A4"/>
    <w:rsid w:val="00F0615C"/>
    <w:rsid w:val="00F072E4"/>
    <w:rsid w:val="00F07B0C"/>
    <w:rsid w:val="00F12B93"/>
    <w:rsid w:val="00F15C08"/>
    <w:rsid w:val="00F16560"/>
    <w:rsid w:val="00F177F2"/>
    <w:rsid w:val="00F17BDB"/>
    <w:rsid w:val="00F17F34"/>
    <w:rsid w:val="00F17F54"/>
    <w:rsid w:val="00F20096"/>
    <w:rsid w:val="00F204A2"/>
    <w:rsid w:val="00F20DA6"/>
    <w:rsid w:val="00F21273"/>
    <w:rsid w:val="00F21EE5"/>
    <w:rsid w:val="00F22A8D"/>
    <w:rsid w:val="00F22ED4"/>
    <w:rsid w:val="00F23CB4"/>
    <w:rsid w:val="00F250CE"/>
    <w:rsid w:val="00F254ED"/>
    <w:rsid w:val="00F25869"/>
    <w:rsid w:val="00F30177"/>
    <w:rsid w:val="00F306FA"/>
    <w:rsid w:val="00F30A9F"/>
    <w:rsid w:val="00F319B2"/>
    <w:rsid w:val="00F31A40"/>
    <w:rsid w:val="00F31FD3"/>
    <w:rsid w:val="00F320D0"/>
    <w:rsid w:val="00F3356C"/>
    <w:rsid w:val="00F33EDC"/>
    <w:rsid w:val="00F340D1"/>
    <w:rsid w:val="00F347A4"/>
    <w:rsid w:val="00F34807"/>
    <w:rsid w:val="00F35D00"/>
    <w:rsid w:val="00F35EEB"/>
    <w:rsid w:val="00F37114"/>
    <w:rsid w:val="00F37896"/>
    <w:rsid w:val="00F408EC"/>
    <w:rsid w:val="00F41572"/>
    <w:rsid w:val="00F42E3D"/>
    <w:rsid w:val="00F42F67"/>
    <w:rsid w:val="00F44E7F"/>
    <w:rsid w:val="00F45D16"/>
    <w:rsid w:val="00F474FE"/>
    <w:rsid w:val="00F47C8B"/>
    <w:rsid w:val="00F50380"/>
    <w:rsid w:val="00F50770"/>
    <w:rsid w:val="00F518DB"/>
    <w:rsid w:val="00F52B0B"/>
    <w:rsid w:val="00F53277"/>
    <w:rsid w:val="00F537AB"/>
    <w:rsid w:val="00F5403C"/>
    <w:rsid w:val="00F5407E"/>
    <w:rsid w:val="00F54D2B"/>
    <w:rsid w:val="00F55513"/>
    <w:rsid w:val="00F55731"/>
    <w:rsid w:val="00F567A5"/>
    <w:rsid w:val="00F568FC"/>
    <w:rsid w:val="00F56988"/>
    <w:rsid w:val="00F56E0E"/>
    <w:rsid w:val="00F56F45"/>
    <w:rsid w:val="00F57433"/>
    <w:rsid w:val="00F607D3"/>
    <w:rsid w:val="00F60871"/>
    <w:rsid w:val="00F60B80"/>
    <w:rsid w:val="00F6123F"/>
    <w:rsid w:val="00F61CBF"/>
    <w:rsid w:val="00F61E7C"/>
    <w:rsid w:val="00F631BB"/>
    <w:rsid w:val="00F63821"/>
    <w:rsid w:val="00F63A0A"/>
    <w:rsid w:val="00F63DCC"/>
    <w:rsid w:val="00F659C1"/>
    <w:rsid w:val="00F66C16"/>
    <w:rsid w:val="00F70578"/>
    <w:rsid w:val="00F70D0B"/>
    <w:rsid w:val="00F7230B"/>
    <w:rsid w:val="00F72F20"/>
    <w:rsid w:val="00F735A0"/>
    <w:rsid w:val="00F75937"/>
    <w:rsid w:val="00F812E9"/>
    <w:rsid w:val="00F815DF"/>
    <w:rsid w:val="00F8302C"/>
    <w:rsid w:val="00F842C2"/>
    <w:rsid w:val="00F85330"/>
    <w:rsid w:val="00F85763"/>
    <w:rsid w:val="00F85D28"/>
    <w:rsid w:val="00F85D76"/>
    <w:rsid w:val="00F85EB4"/>
    <w:rsid w:val="00F861B0"/>
    <w:rsid w:val="00F87AF3"/>
    <w:rsid w:val="00F90935"/>
    <w:rsid w:val="00F91225"/>
    <w:rsid w:val="00F9205C"/>
    <w:rsid w:val="00F92C7B"/>
    <w:rsid w:val="00F93027"/>
    <w:rsid w:val="00F96AC9"/>
    <w:rsid w:val="00F9728B"/>
    <w:rsid w:val="00F97FAB"/>
    <w:rsid w:val="00FA056D"/>
    <w:rsid w:val="00FA08C9"/>
    <w:rsid w:val="00FA0F36"/>
    <w:rsid w:val="00FA1737"/>
    <w:rsid w:val="00FA1998"/>
    <w:rsid w:val="00FA24E3"/>
    <w:rsid w:val="00FA38C1"/>
    <w:rsid w:val="00FA3E2E"/>
    <w:rsid w:val="00FA461C"/>
    <w:rsid w:val="00FA50E4"/>
    <w:rsid w:val="00FA59EC"/>
    <w:rsid w:val="00FA6362"/>
    <w:rsid w:val="00FA64DD"/>
    <w:rsid w:val="00FA6963"/>
    <w:rsid w:val="00FA6E9A"/>
    <w:rsid w:val="00FA7766"/>
    <w:rsid w:val="00FB0C6E"/>
    <w:rsid w:val="00FB11B8"/>
    <w:rsid w:val="00FB2A14"/>
    <w:rsid w:val="00FB5347"/>
    <w:rsid w:val="00FB5699"/>
    <w:rsid w:val="00FB5952"/>
    <w:rsid w:val="00FB5A20"/>
    <w:rsid w:val="00FB769C"/>
    <w:rsid w:val="00FB7774"/>
    <w:rsid w:val="00FB7E98"/>
    <w:rsid w:val="00FC0282"/>
    <w:rsid w:val="00FC14F5"/>
    <w:rsid w:val="00FC205D"/>
    <w:rsid w:val="00FC20F6"/>
    <w:rsid w:val="00FC22C0"/>
    <w:rsid w:val="00FC26E3"/>
    <w:rsid w:val="00FC2A8E"/>
    <w:rsid w:val="00FC2D08"/>
    <w:rsid w:val="00FC7207"/>
    <w:rsid w:val="00FC75F9"/>
    <w:rsid w:val="00FC77D0"/>
    <w:rsid w:val="00FD0415"/>
    <w:rsid w:val="00FD09D7"/>
    <w:rsid w:val="00FD3759"/>
    <w:rsid w:val="00FD3D65"/>
    <w:rsid w:val="00FD3DC8"/>
    <w:rsid w:val="00FD6B3B"/>
    <w:rsid w:val="00FE07F3"/>
    <w:rsid w:val="00FE0F0D"/>
    <w:rsid w:val="00FE228E"/>
    <w:rsid w:val="00FE2542"/>
    <w:rsid w:val="00FE2DB8"/>
    <w:rsid w:val="00FE42BA"/>
    <w:rsid w:val="00FE6D7B"/>
    <w:rsid w:val="00FE79BD"/>
    <w:rsid w:val="00FF023F"/>
    <w:rsid w:val="00FF0ADF"/>
    <w:rsid w:val="00FF20AA"/>
    <w:rsid w:val="00FF28AF"/>
    <w:rsid w:val="00FF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728B"/>
    <w:pPr>
      <w:ind w:left="1080"/>
    </w:pPr>
    <w:rPr>
      <w:rFonts w:ascii="Arial" w:hAnsi="Arial"/>
    </w:rPr>
  </w:style>
  <w:style w:type="paragraph" w:styleId="Heading1">
    <w:name w:val="heading 1"/>
    <w:basedOn w:val="HeadingBase"/>
    <w:next w:val="BodyText"/>
    <w:link w:val="Heading1Char"/>
    <w:qFormat/>
    <w:rsid w:val="00F9728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F9728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F9728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F9728B"/>
    <w:pPr>
      <w:spacing w:before="120" w:after="120" w:line="240" w:lineRule="atLeast"/>
      <w:outlineLvl w:val="3"/>
    </w:pPr>
    <w:rPr>
      <w:b/>
      <w:i/>
      <w:sz w:val="20"/>
    </w:rPr>
  </w:style>
  <w:style w:type="paragraph" w:styleId="Heading5">
    <w:name w:val="heading 5"/>
    <w:basedOn w:val="HeadingBase"/>
    <w:next w:val="BodyText"/>
    <w:qFormat/>
    <w:rsid w:val="00F9728B"/>
    <w:pPr>
      <w:spacing w:before="0" w:line="240" w:lineRule="atLeast"/>
      <w:ind w:left="1440"/>
      <w:outlineLvl w:val="4"/>
    </w:pPr>
    <w:rPr>
      <w:sz w:val="20"/>
    </w:rPr>
  </w:style>
  <w:style w:type="paragraph" w:styleId="Heading6">
    <w:name w:val="heading 6"/>
    <w:basedOn w:val="HeadingBase"/>
    <w:next w:val="BodyText"/>
    <w:qFormat/>
    <w:rsid w:val="00F9728B"/>
    <w:pPr>
      <w:ind w:left="1440"/>
      <w:outlineLvl w:val="5"/>
    </w:pPr>
    <w:rPr>
      <w:i/>
      <w:sz w:val="20"/>
    </w:rPr>
  </w:style>
  <w:style w:type="paragraph" w:styleId="Heading7">
    <w:name w:val="heading 7"/>
    <w:basedOn w:val="HeadingBase"/>
    <w:next w:val="BodyText"/>
    <w:qFormat/>
    <w:rsid w:val="00F9728B"/>
    <w:pPr>
      <w:outlineLvl w:val="6"/>
    </w:pPr>
    <w:rPr>
      <w:sz w:val="20"/>
    </w:rPr>
  </w:style>
  <w:style w:type="paragraph" w:styleId="Heading8">
    <w:name w:val="heading 8"/>
    <w:basedOn w:val="HeadingBase"/>
    <w:next w:val="BodyText"/>
    <w:qFormat/>
    <w:rsid w:val="00F9728B"/>
    <w:pPr>
      <w:outlineLvl w:val="7"/>
    </w:pPr>
    <w:rPr>
      <w:i/>
      <w:sz w:val="18"/>
    </w:rPr>
  </w:style>
  <w:style w:type="paragraph" w:styleId="Heading9">
    <w:name w:val="heading 9"/>
    <w:basedOn w:val="HeadingBase"/>
    <w:next w:val="BodyText"/>
    <w:qFormat/>
    <w:rsid w:val="00F9728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F9728B"/>
    <w:pPr>
      <w:keepNext/>
      <w:keepLines/>
      <w:spacing w:before="140" w:line="220" w:lineRule="atLeast"/>
    </w:pPr>
    <w:rPr>
      <w:spacing w:val="-4"/>
      <w:kern w:val="28"/>
      <w:sz w:val="22"/>
    </w:rPr>
  </w:style>
  <w:style w:type="paragraph" w:styleId="BodyText">
    <w:name w:val="Body Text"/>
    <w:basedOn w:val="Normal"/>
    <w:link w:val="BodyTextChar1"/>
    <w:rsid w:val="00F9728B"/>
    <w:pPr>
      <w:spacing w:before="60" w:after="60"/>
      <w:jc w:val="both"/>
    </w:pPr>
  </w:style>
  <w:style w:type="character" w:customStyle="1" w:styleId="BodyTextChar1">
    <w:name w:val="Body Text Char1"/>
    <w:link w:val="BodyText"/>
    <w:rsid w:val="00944153"/>
    <w:rPr>
      <w:rFonts w:ascii="Arial" w:hAnsi="Arial"/>
      <w:lang w:val="en-US" w:eastAsia="en-US" w:bidi="ar-SA"/>
    </w:rPr>
  </w:style>
  <w:style w:type="character" w:customStyle="1" w:styleId="Heading3Char">
    <w:name w:val="Heading 3 Char"/>
    <w:link w:val="Heading3"/>
    <w:rsid w:val="00416F64"/>
    <w:rPr>
      <w:rFonts w:ascii="Arial Black" w:hAnsi="Arial Black"/>
      <w:spacing w:val="-10"/>
      <w:kern w:val="28"/>
      <w:lang w:val="en-US" w:eastAsia="en-US" w:bidi="ar-SA"/>
    </w:rPr>
  </w:style>
  <w:style w:type="character" w:customStyle="1" w:styleId="Heading4Char">
    <w:name w:val="Heading 4 Char"/>
    <w:link w:val="Heading4"/>
    <w:rsid w:val="0059088A"/>
    <w:rPr>
      <w:rFonts w:ascii="Arial" w:hAnsi="Arial"/>
      <w:b/>
      <w:i/>
      <w:spacing w:val="-4"/>
      <w:kern w:val="28"/>
      <w:lang w:val="en-US" w:eastAsia="en-US" w:bidi="ar-SA"/>
    </w:rPr>
  </w:style>
  <w:style w:type="paragraph" w:customStyle="1" w:styleId="BlockQuotation">
    <w:name w:val="Block Quotation"/>
    <w:basedOn w:val="Normal"/>
    <w:link w:val="BlockQuotationChar"/>
    <w:rsid w:val="00F9728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link w:val="BlockQuotation"/>
    <w:rsid w:val="000B6B0C"/>
    <w:rPr>
      <w:rFonts w:ascii="Arial Narrow" w:hAnsi="Arial Narrow"/>
      <w:lang w:val="en-US" w:eastAsia="en-US" w:bidi="ar-SA"/>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F9728B"/>
    <w:pPr>
      <w:keepNext/>
      <w:jc w:val="center"/>
    </w:pPr>
    <w:rPr>
      <w:rFonts w:ascii="Arial" w:hAnsi="Arial"/>
    </w:rPr>
  </w:style>
  <w:style w:type="paragraph" w:styleId="Caption">
    <w:name w:val="caption"/>
    <w:basedOn w:val="Picture"/>
    <w:next w:val="BodyText"/>
    <w:qFormat/>
    <w:rsid w:val="00F9728B"/>
    <w:pPr>
      <w:spacing w:before="60" w:after="240" w:line="220" w:lineRule="atLeast"/>
    </w:pPr>
  </w:style>
  <w:style w:type="paragraph" w:customStyle="1" w:styleId="PartLabel">
    <w:name w:val="Part Label"/>
    <w:basedOn w:val="Normal"/>
    <w:rsid w:val="00F9728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9728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F9728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9728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9728B"/>
  </w:style>
  <w:style w:type="paragraph" w:customStyle="1" w:styleId="CompanyName">
    <w:name w:val="Company Name"/>
    <w:basedOn w:val="Normal"/>
    <w:rsid w:val="00F9728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9728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9728B"/>
    <w:rPr>
      <w:rFonts w:ascii="Arial" w:hAnsi="Arial"/>
      <w:sz w:val="16"/>
    </w:rPr>
  </w:style>
  <w:style w:type="paragraph" w:customStyle="1" w:styleId="FootnoteBase">
    <w:name w:val="Footnote Base"/>
    <w:basedOn w:val="Normal"/>
    <w:rsid w:val="00F9728B"/>
    <w:pPr>
      <w:keepLines/>
      <w:spacing w:line="200" w:lineRule="atLeast"/>
    </w:pPr>
    <w:rPr>
      <w:spacing w:val="-5"/>
      <w:sz w:val="16"/>
    </w:rPr>
  </w:style>
  <w:style w:type="paragraph" w:styleId="CommentText">
    <w:name w:val="annotation text"/>
    <w:basedOn w:val="FootnoteBase"/>
    <w:semiHidden/>
    <w:rsid w:val="00F9728B"/>
  </w:style>
  <w:style w:type="paragraph" w:customStyle="1" w:styleId="TableText">
    <w:name w:val="Table Text"/>
    <w:basedOn w:val="Normal"/>
    <w:rsid w:val="00F9728B"/>
    <w:pPr>
      <w:keepLines/>
      <w:spacing w:before="60"/>
      <w:ind w:left="0"/>
    </w:pPr>
  </w:style>
  <w:style w:type="paragraph" w:customStyle="1" w:styleId="TitleCover">
    <w:name w:val="Title Cover"/>
    <w:basedOn w:val="HeadingBase"/>
    <w:next w:val="Normal"/>
    <w:rsid w:val="00F9728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9728B"/>
  </w:style>
  <w:style w:type="character" w:styleId="Emphasis">
    <w:name w:val="Emphasis"/>
    <w:qFormat/>
    <w:rsid w:val="00F9728B"/>
    <w:rPr>
      <w:rFonts w:ascii="Arial Black" w:hAnsi="Arial Black"/>
      <w:spacing w:val="-4"/>
      <w:sz w:val="18"/>
    </w:rPr>
  </w:style>
  <w:style w:type="character" w:styleId="EndnoteReference">
    <w:name w:val="endnote reference"/>
    <w:semiHidden/>
    <w:rsid w:val="00F9728B"/>
    <w:rPr>
      <w:vertAlign w:val="superscript"/>
    </w:rPr>
  </w:style>
  <w:style w:type="paragraph" w:styleId="EndnoteText">
    <w:name w:val="endnote text"/>
    <w:basedOn w:val="FootnoteBase"/>
    <w:semiHidden/>
    <w:rsid w:val="00F9728B"/>
  </w:style>
  <w:style w:type="paragraph" w:customStyle="1" w:styleId="HeaderBase">
    <w:name w:val="Header Base"/>
    <w:basedOn w:val="Normal"/>
    <w:rsid w:val="00F9728B"/>
    <w:pPr>
      <w:keepLines/>
      <w:tabs>
        <w:tab w:val="center" w:pos="4320"/>
        <w:tab w:val="right" w:pos="9360"/>
      </w:tabs>
      <w:spacing w:line="190" w:lineRule="atLeast"/>
      <w:ind w:left="0"/>
    </w:pPr>
    <w:rPr>
      <w:sz w:val="18"/>
    </w:rPr>
  </w:style>
  <w:style w:type="paragraph" w:styleId="Footer">
    <w:name w:val="footer"/>
    <w:basedOn w:val="HeaderBase"/>
    <w:rsid w:val="00F9728B"/>
  </w:style>
  <w:style w:type="paragraph" w:customStyle="1" w:styleId="FooterEven">
    <w:name w:val="Footer Even"/>
    <w:basedOn w:val="Footer"/>
    <w:rsid w:val="00F9728B"/>
    <w:pPr>
      <w:pBdr>
        <w:top w:val="single" w:sz="6" w:space="2" w:color="auto"/>
      </w:pBdr>
      <w:spacing w:before="600"/>
    </w:pPr>
  </w:style>
  <w:style w:type="paragraph" w:customStyle="1" w:styleId="FooterFirst">
    <w:name w:val="Footer First"/>
    <w:basedOn w:val="Footer"/>
    <w:rsid w:val="00F9728B"/>
    <w:pPr>
      <w:pBdr>
        <w:top w:val="single" w:sz="6" w:space="2" w:color="auto"/>
      </w:pBdr>
      <w:spacing w:before="600"/>
    </w:pPr>
  </w:style>
  <w:style w:type="paragraph" w:customStyle="1" w:styleId="FooterOdd">
    <w:name w:val="Footer Odd"/>
    <w:basedOn w:val="Footer"/>
    <w:rsid w:val="00F9728B"/>
    <w:pPr>
      <w:pBdr>
        <w:top w:val="single" w:sz="6" w:space="2" w:color="auto"/>
      </w:pBdr>
      <w:spacing w:before="600"/>
    </w:pPr>
  </w:style>
  <w:style w:type="character" w:styleId="FootnoteReference">
    <w:name w:val="footnote reference"/>
    <w:semiHidden/>
    <w:rsid w:val="00F9728B"/>
    <w:rPr>
      <w:vertAlign w:val="superscript"/>
    </w:rPr>
  </w:style>
  <w:style w:type="paragraph" w:styleId="FootnoteText">
    <w:name w:val="footnote text"/>
    <w:basedOn w:val="FootnoteBase"/>
    <w:semiHidden/>
    <w:rsid w:val="00F9728B"/>
  </w:style>
  <w:style w:type="paragraph" w:styleId="Header">
    <w:name w:val="header"/>
    <w:basedOn w:val="HeaderBase"/>
    <w:rsid w:val="00F9728B"/>
    <w:pPr>
      <w:tabs>
        <w:tab w:val="clear" w:pos="4320"/>
      </w:tabs>
    </w:pPr>
    <w:rPr>
      <w:u w:val="single"/>
    </w:rPr>
  </w:style>
  <w:style w:type="paragraph" w:customStyle="1" w:styleId="HeaderEven">
    <w:name w:val="Header Even"/>
    <w:basedOn w:val="Header"/>
    <w:rsid w:val="00F9728B"/>
    <w:pPr>
      <w:pBdr>
        <w:bottom w:val="single" w:sz="6" w:space="1" w:color="auto"/>
      </w:pBdr>
      <w:spacing w:after="600"/>
    </w:pPr>
  </w:style>
  <w:style w:type="paragraph" w:customStyle="1" w:styleId="HeaderFirst">
    <w:name w:val="Header First"/>
    <w:basedOn w:val="Header"/>
    <w:rsid w:val="00F9728B"/>
    <w:pPr>
      <w:pBdr>
        <w:top w:val="single" w:sz="6" w:space="2" w:color="auto"/>
      </w:pBdr>
      <w:jc w:val="right"/>
    </w:pPr>
  </w:style>
  <w:style w:type="paragraph" w:customStyle="1" w:styleId="HeaderOdd">
    <w:name w:val="Header Odd"/>
    <w:basedOn w:val="Header"/>
    <w:rsid w:val="00F9728B"/>
    <w:pPr>
      <w:pBdr>
        <w:bottom w:val="single" w:sz="6" w:space="1" w:color="auto"/>
      </w:pBdr>
      <w:spacing w:after="600"/>
    </w:pPr>
  </w:style>
  <w:style w:type="paragraph" w:customStyle="1" w:styleId="IndexBase">
    <w:name w:val="Index Base"/>
    <w:basedOn w:val="Normal"/>
    <w:rsid w:val="00F9728B"/>
    <w:pPr>
      <w:spacing w:line="240" w:lineRule="atLeast"/>
      <w:ind w:left="360" w:hanging="360"/>
    </w:pPr>
    <w:rPr>
      <w:spacing w:val="-5"/>
      <w:sz w:val="18"/>
    </w:rPr>
  </w:style>
  <w:style w:type="paragraph" w:styleId="Index1">
    <w:name w:val="index 1"/>
    <w:basedOn w:val="IndexBase"/>
    <w:autoRedefine/>
    <w:semiHidden/>
    <w:rsid w:val="00F9728B"/>
  </w:style>
  <w:style w:type="paragraph" w:styleId="Index2">
    <w:name w:val="index 2"/>
    <w:basedOn w:val="IndexBase"/>
    <w:autoRedefine/>
    <w:semiHidden/>
    <w:rsid w:val="00F9728B"/>
    <w:pPr>
      <w:spacing w:line="240" w:lineRule="auto"/>
      <w:ind w:left="720"/>
    </w:pPr>
  </w:style>
  <w:style w:type="paragraph" w:styleId="Index3">
    <w:name w:val="index 3"/>
    <w:basedOn w:val="IndexBase"/>
    <w:autoRedefine/>
    <w:semiHidden/>
    <w:rsid w:val="00F9728B"/>
    <w:pPr>
      <w:spacing w:line="240" w:lineRule="auto"/>
      <w:ind w:left="1080"/>
    </w:pPr>
  </w:style>
  <w:style w:type="paragraph" w:styleId="Index4">
    <w:name w:val="index 4"/>
    <w:basedOn w:val="IndexBase"/>
    <w:autoRedefine/>
    <w:semiHidden/>
    <w:rsid w:val="00F9728B"/>
    <w:pPr>
      <w:spacing w:line="240" w:lineRule="auto"/>
      <w:ind w:left="1440"/>
    </w:pPr>
  </w:style>
  <w:style w:type="paragraph" w:styleId="Index5">
    <w:name w:val="index 5"/>
    <w:basedOn w:val="IndexBase"/>
    <w:autoRedefine/>
    <w:semiHidden/>
    <w:rsid w:val="00F9728B"/>
    <w:pPr>
      <w:spacing w:line="240" w:lineRule="auto"/>
      <w:ind w:left="1800"/>
    </w:pPr>
  </w:style>
  <w:style w:type="paragraph" w:styleId="IndexHeading">
    <w:name w:val="index heading"/>
    <w:basedOn w:val="HeadingBase"/>
    <w:next w:val="Index1"/>
    <w:semiHidden/>
    <w:rsid w:val="00F9728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9728B"/>
    <w:rPr>
      <w:rFonts w:ascii="Arial Black" w:hAnsi="Arial Black"/>
      <w:spacing w:val="-4"/>
      <w:sz w:val="18"/>
    </w:rPr>
  </w:style>
  <w:style w:type="character" w:styleId="LineNumber">
    <w:name w:val="line number"/>
    <w:rsid w:val="00F9728B"/>
    <w:rPr>
      <w:sz w:val="18"/>
    </w:rPr>
  </w:style>
  <w:style w:type="paragraph" w:styleId="List">
    <w:name w:val="List"/>
    <w:basedOn w:val="BodyText"/>
    <w:rsid w:val="00F9728B"/>
    <w:pPr>
      <w:ind w:left="1440" w:hanging="360"/>
    </w:pPr>
  </w:style>
  <w:style w:type="paragraph" w:styleId="List2">
    <w:name w:val="List 2"/>
    <w:basedOn w:val="List"/>
    <w:rsid w:val="00F9728B"/>
    <w:pPr>
      <w:ind w:left="1800"/>
    </w:pPr>
  </w:style>
  <w:style w:type="paragraph" w:styleId="List3">
    <w:name w:val="List 3"/>
    <w:basedOn w:val="List"/>
    <w:rsid w:val="00F9728B"/>
    <w:pPr>
      <w:ind w:left="2160"/>
    </w:pPr>
  </w:style>
  <w:style w:type="paragraph" w:styleId="List4">
    <w:name w:val="List 4"/>
    <w:basedOn w:val="List"/>
    <w:rsid w:val="00F9728B"/>
    <w:pPr>
      <w:ind w:left="2520"/>
    </w:pPr>
  </w:style>
  <w:style w:type="paragraph" w:styleId="List5">
    <w:name w:val="List 5"/>
    <w:basedOn w:val="List"/>
    <w:rsid w:val="00F9728B"/>
    <w:pPr>
      <w:ind w:left="2880"/>
    </w:pPr>
  </w:style>
  <w:style w:type="paragraph" w:styleId="ListBullet">
    <w:name w:val="List Bullet"/>
    <w:basedOn w:val="List"/>
    <w:rsid w:val="00F9728B"/>
    <w:pPr>
      <w:numPr>
        <w:numId w:val="1"/>
      </w:numPr>
      <w:tabs>
        <w:tab w:val="clear" w:pos="1440"/>
      </w:tabs>
    </w:pPr>
  </w:style>
  <w:style w:type="paragraph" w:styleId="ListBullet2">
    <w:name w:val="List Bullet 2"/>
    <w:basedOn w:val="ListBullet"/>
    <w:autoRedefine/>
    <w:rsid w:val="00F9728B"/>
    <w:pPr>
      <w:ind w:left="1800"/>
    </w:pPr>
  </w:style>
  <w:style w:type="paragraph" w:styleId="ListBullet3">
    <w:name w:val="List Bullet 3"/>
    <w:basedOn w:val="ListBullet"/>
    <w:autoRedefine/>
    <w:rsid w:val="00F9728B"/>
    <w:pPr>
      <w:ind w:left="2160"/>
    </w:pPr>
  </w:style>
  <w:style w:type="paragraph" w:styleId="ListBullet4">
    <w:name w:val="List Bullet 4"/>
    <w:basedOn w:val="ListBullet"/>
    <w:autoRedefine/>
    <w:rsid w:val="00F9728B"/>
    <w:pPr>
      <w:ind w:left="2520"/>
    </w:pPr>
  </w:style>
  <w:style w:type="paragraph" w:styleId="ListBullet5">
    <w:name w:val="List Bullet 5"/>
    <w:basedOn w:val="ListBullet"/>
    <w:autoRedefine/>
    <w:rsid w:val="00F9728B"/>
    <w:pPr>
      <w:ind w:left="2880"/>
    </w:pPr>
  </w:style>
  <w:style w:type="paragraph" w:styleId="ListContinue">
    <w:name w:val="List Continue"/>
    <w:basedOn w:val="List"/>
    <w:rsid w:val="00F9728B"/>
    <w:pPr>
      <w:ind w:firstLine="0"/>
    </w:pPr>
  </w:style>
  <w:style w:type="paragraph" w:styleId="ListContinue2">
    <w:name w:val="List Continue 2"/>
    <w:basedOn w:val="ListContinue"/>
    <w:rsid w:val="00F9728B"/>
    <w:pPr>
      <w:ind w:left="2160"/>
    </w:pPr>
  </w:style>
  <w:style w:type="paragraph" w:styleId="ListContinue3">
    <w:name w:val="List Continue 3"/>
    <w:basedOn w:val="ListContinue"/>
    <w:rsid w:val="00F9728B"/>
    <w:pPr>
      <w:ind w:left="2520"/>
    </w:pPr>
  </w:style>
  <w:style w:type="paragraph" w:styleId="ListContinue4">
    <w:name w:val="List Continue 4"/>
    <w:basedOn w:val="ListContinue"/>
    <w:rsid w:val="00F9728B"/>
    <w:pPr>
      <w:ind w:left="2880"/>
    </w:pPr>
  </w:style>
  <w:style w:type="paragraph" w:styleId="ListContinue5">
    <w:name w:val="List Continue 5"/>
    <w:basedOn w:val="ListContinue"/>
    <w:rsid w:val="00F9728B"/>
    <w:pPr>
      <w:ind w:left="3240"/>
    </w:pPr>
  </w:style>
  <w:style w:type="paragraph" w:styleId="ListNumber">
    <w:name w:val="List Number"/>
    <w:basedOn w:val="List"/>
    <w:rsid w:val="00F9728B"/>
    <w:pPr>
      <w:numPr>
        <w:numId w:val="75"/>
      </w:numPr>
    </w:pPr>
  </w:style>
  <w:style w:type="paragraph" w:styleId="ListNumber2">
    <w:name w:val="List Number 2"/>
    <w:basedOn w:val="ListNumber"/>
    <w:rsid w:val="00F9728B"/>
    <w:pPr>
      <w:ind w:left="1800"/>
    </w:pPr>
  </w:style>
  <w:style w:type="paragraph" w:styleId="ListNumber3">
    <w:name w:val="List Number 3"/>
    <w:basedOn w:val="ListNumber"/>
    <w:rsid w:val="00F9728B"/>
    <w:pPr>
      <w:ind w:left="2160"/>
    </w:pPr>
  </w:style>
  <w:style w:type="paragraph" w:styleId="ListNumber4">
    <w:name w:val="List Number 4"/>
    <w:basedOn w:val="ListNumber"/>
    <w:rsid w:val="00F9728B"/>
    <w:pPr>
      <w:ind w:left="2520"/>
    </w:pPr>
  </w:style>
  <w:style w:type="paragraph" w:styleId="ListNumber5">
    <w:name w:val="List Number 5"/>
    <w:basedOn w:val="ListNumber"/>
    <w:rsid w:val="00F9728B"/>
    <w:pPr>
      <w:ind w:left="2880"/>
    </w:pPr>
  </w:style>
  <w:style w:type="paragraph" w:customStyle="1" w:styleId="TableHeader">
    <w:name w:val="Table Header"/>
    <w:basedOn w:val="Normal"/>
    <w:rsid w:val="00F9728B"/>
    <w:pPr>
      <w:keepNext/>
      <w:spacing w:before="60"/>
      <w:ind w:left="0"/>
      <w:jc w:val="center"/>
    </w:pPr>
    <w:rPr>
      <w:rFonts w:ascii="Arial Black" w:hAnsi="Arial Black"/>
    </w:rPr>
  </w:style>
  <w:style w:type="paragraph" w:styleId="MessageHeader">
    <w:name w:val="Message Header"/>
    <w:basedOn w:val="BodyText"/>
    <w:rsid w:val="00F9728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9728B"/>
    <w:pPr>
      <w:ind w:left="1440"/>
    </w:pPr>
  </w:style>
  <w:style w:type="character" w:styleId="PageNumber">
    <w:name w:val="page number"/>
    <w:rsid w:val="00F9728B"/>
    <w:rPr>
      <w:rFonts w:ascii="Arial Black" w:hAnsi="Arial Black"/>
      <w:spacing w:val="-10"/>
      <w:sz w:val="18"/>
    </w:rPr>
  </w:style>
  <w:style w:type="paragraph" w:customStyle="1" w:styleId="PartSubtitle">
    <w:name w:val="Part Subtitle"/>
    <w:basedOn w:val="Normal"/>
    <w:next w:val="BodyText"/>
    <w:rsid w:val="00F9728B"/>
    <w:pPr>
      <w:keepNext/>
      <w:spacing w:before="360" w:after="120"/>
    </w:pPr>
    <w:rPr>
      <w:i/>
      <w:kern w:val="28"/>
      <w:sz w:val="26"/>
    </w:rPr>
  </w:style>
  <w:style w:type="paragraph" w:customStyle="1" w:styleId="ReturnAddress">
    <w:name w:val="Return Address"/>
    <w:basedOn w:val="Normal"/>
    <w:rsid w:val="00F9728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9728B"/>
  </w:style>
  <w:style w:type="paragraph" w:customStyle="1" w:styleId="SectionLabel">
    <w:name w:val="Section Label"/>
    <w:basedOn w:val="HeadingBase"/>
    <w:next w:val="BodyText"/>
    <w:rsid w:val="00F9728B"/>
    <w:pPr>
      <w:pBdr>
        <w:bottom w:val="single" w:sz="6" w:space="2" w:color="auto"/>
      </w:pBdr>
      <w:spacing w:before="360" w:after="960"/>
      <w:ind w:left="0"/>
    </w:pPr>
    <w:rPr>
      <w:rFonts w:ascii="Arial Black" w:hAnsi="Arial Black"/>
      <w:spacing w:val="-35"/>
      <w:sz w:val="54"/>
    </w:rPr>
  </w:style>
  <w:style w:type="character" w:customStyle="1" w:styleId="Slogan">
    <w:name w:val="Slogan"/>
    <w:rsid w:val="00F9728B"/>
    <w:rPr>
      <w:i/>
      <w:spacing w:val="-6"/>
      <w:sz w:val="24"/>
    </w:rPr>
  </w:style>
  <w:style w:type="paragraph" w:customStyle="1" w:styleId="SubtitleCover">
    <w:name w:val="Subtitle Cover"/>
    <w:basedOn w:val="TitleCover"/>
    <w:next w:val="BodyText"/>
    <w:rsid w:val="00F9728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9728B"/>
    <w:rPr>
      <w:b/>
      <w:vertAlign w:val="superscript"/>
    </w:rPr>
  </w:style>
  <w:style w:type="paragraph" w:styleId="TableofAuthorities">
    <w:name w:val="table of authorities"/>
    <w:basedOn w:val="Normal"/>
    <w:semiHidden/>
    <w:rsid w:val="00F9728B"/>
    <w:pPr>
      <w:tabs>
        <w:tab w:val="right" w:leader="dot" w:pos="7560"/>
      </w:tabs>
      <w:ind w:left="1440" w:hanging="360"/>
    </w:pPr>
  </w:style>
  <w:style w:type="paragraph" w:customStyle="1" w:styleId="TOCBase">
    <w:name w:val="TOC Base"/>
    <w:basedOn w:val="Normal"/>
    <w:rsid w:val="00F9728B"/>
    <w:pPr>
      <w:tabs>
        <w:tab w:val="right" w:leader="dot" w:pos="9000"/>
      </w:tabs>
      <w:spacing w:after="240" w:line="240" w:lineRule="atLeast"/>
      <w:ind w:left="0"/>
    </w:pPr>
  </w:style>
  <w:style w:type="paragraph" w:styleId="TableofFigures">
    <w:name w:val="table of figures"/>
    <w:basedOn w:val="TOCBase"/>
    <w:semiHidden/>
    <w:rsid w:val="00F9728B"/>
    <w:pPr>
      <w:ind w:left="1440" w:hanging="360"/>
    </w:pPr>
  </w:style>
  <w:style w:type="paragraph" w:styleId="TOAHeading">
    <w:name w:val="toa heading"/>
    <w:basedOn w:val="Normal"/>
    <w:next w:val="TableofAuthorities"/>
    <w:semiHidden/>
    <w:rsid w:val="00F9728B"/>
    <w:pPr>
      <w:keepNext/>
      <w:spacing w:line="480" w:lineRule="atLeast"/>
    </w:pPr>
    <w:rPr>
      <w:rFonts w:ascii="Arial Black" w:hAnsi="Arial Black"/>
      <w:b/>
      <w:spacing w:val="-10"/>
      <w:kern w:val="28"/>
    </w:rPr>
  </w:style>
  <w:style w:type="paragraph" w:styleId="TOC1">
    <w:name w:val="toc 1"/>
    <w:basedOn w:val="Normal"/>
    <w:autoRedefine/>
    <w:uiPriority w:val="39"/>
    <w:rsid w:val="00F9728B"/>
    <w:pPr>
      <w:tabs>
        <w:tab w:val="right" w:leader="dot" w:pos="9000"/>
      </w:tabs>
      <w:spacing w:after="240" w:line="240" w:lineRule="atLeast"/>
      <w:ind w:left="0"/>
    </w:pPr>
    <w:rPr>
      <w:spacing w:val="-4"/>
      <w:sz w:val="22"/>
    </w:rPr>
  </w:style>
  <w:style w:type="paragraph" w:styleId="TOC2">
    <w:name w:val="toc 2"/>
    <w:basedOn w:val="Normal"/>
    <w:autoRedefine/>
    <w:semiHidden/>
    <w:rsid w:val="00F9728B"/>
    <w:pPr>
      <w:tabs>
        <w:tab w:val="right" w:leader="dot" w:pos="9000"/>
      </w:tabs>
      <w:spacing w:after="240" w:line="240" w:lineRule="atLeast"/>
      <w:ind w:left="360" w:right="1440"/>
    </w:pPr>
    <w:rPr>
      <w:sz w:val="22"/>
    </w:rPr>
  </w:style>
  <w:style w:type="paragraph" w:styleId="TOC3">
    <w:name w:val="toc 3"/>
    <w:basedOn w:val="Normal"/>
    <w:autoRedefine/>
    <w:uiPriority w:val="39"/>
    <w:rsid w:val="00B13666"/>
    <w:pPr>
      <w:tabs>
        <w:tab w:val="right" w:leader="dot" w:pos="9000"/>
      </w:tabs>
      <w:spacing w:after="240" w:line="240" w:lineRule="atLeast"/>
      <w:ind w:left="720" w:right="1440"/>
    </w:pPr>
    <w:rPr>
      <w:i/>
      <w:noProof/>
      <w:sz w:val="22"/>
    </w:rPr>
  </w:style>
  <w:style w:type="paragraph" w:styleId="TOC4">
    <w:name w:val="toc 4"/>
    <w:basedOn w:val="TOC3"/>
    <w:next w:val="Normal"/>
    <w:autoRedefine/>
    <w:semiHidden/>
    <w:rsid w:val="00F9728B"/>
    <w:pPr>
      <w:ind w:left="1008"/>
    </w:pPr>
  </w:style>
  <w:style w:type="paragraph" w:styleId="TOC5">
    <w:name w:val="toc 5"/>
    <w:basedOn w:val="Normal"/>
    <w:next w:val="Normal"/>
    <w:autoRedefine/>
    <w:semiHidden/>
    <w:rsid w:val="00F9728B"/>
    <w:pPr>
      <w:ind w:left="880"/>
    </w:pPr>
    <w:rPr>
      <w:rFonts w:ascii="Times New Roman" w:hAnsi="Times New Roman"/>
      <w:sz w:val="22"/>
    </w:rPr>
  </w:style>
  <w:style w:type="paragraph" w:styleId="TOC6">
    <w:name w:val="toc 6"/>
    <w:basedOn w:val="Normal"/>
    <w:next w:val="Normal"/>
    <w:autoRedefine/>
    <w:semiHidden/>
    <w:rsid w:val="00F9728B"/>
    <w:pPr>
      <w:ind w:left="1100"/>
    </w:pPr>
    <w:rPr>
      <w:rFonts w:ascii="Times New Roman" w:hAnsi="Times New Roman"/>
      <w:sz w:val="22"/>
    </w:rPr>
  </w:style>
  <w:style w:type="paragraph" w:styleId="TOC7">
    <w:name w:val="toc 7"/>
    <w:basedOn w:val="Normal"/>
    <w:next w:val="Normal"/>
    <w:autoRedefine/>
    <w:semiHidden/>
    <w:rsid w:val="00F9728B"/>
    <w:pPr>
      <w:ind w:left="1320"/>
    </w:pPr>
    <w:rPr>
      <w:rFonts w:ascii="Times New Roman" w:hAnsi="Times New Roman"/>
      <w:sz w:val="22"/>
    </w:rPr>
  </w:style>
  <w:style w:type="paragraph" w:styleId="TOC8">
    <w:name w:val="toc 8"/>
    <w:basedOn w:val="Normal"/>
    <w:next w:val="Normal"/>
    <w:autoRedefine/>
    <w:semiHidden/>
    <w:rsid w:val="00F9728B"/>
    <w:pPr>
      <w:ind w:left="1540"/>
    </w:pPr>
    <w:rPr>
      <w:rFonts w:ascii="Times New Roman" w:hAnsi="Times New Roman"/>
      <w:sz w:val="22"/>
    </w:rPr>
  </w:style>
  <w:style w:type="paragraph" w:customStyle="1" w:styleId="CodeIDDSamples">
    <w:name w:val="Code/IDD Samples"/>
    <w:basedOn w:val="Normal"/>
    <w:next w:val="BodyText"/>
    <w:rsid w:val="00F9728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F9728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link w:val="IDDDefinition"/>
    <w:rsid w:val="002D7433"/>
    <w:rPr>
      <w:rFonts w:ascii="Courier New" w:hAnsi="Courier New"/>
      <w:sz w:val="16"/>
      <w:lang w:val="en-US" w:eastAsia="en-US" w:bidi="ar-SA"/>
    </w:rPr>
  </w:style>
  <w:style w:type="paragraph" w:customStyle="1" w:styleId="EquationLong">
    <w:name w:val="Equation Long"/>
    <w:basedOn w:val="Normal"/>
    <w:next w:val="BodyText"/>
    <w:rsid w:val="00F9728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F9728B"/>
    <w:pPr>
      <w:tabs>
        <w:tab w:val="left" w:pos="7200"/>
        <w:tab w:val="right" w:pos="8640"/>
      </w:tabs>
      <w:spacing w:before="240" w:after="60"/>
      <w:ind w:left="1440"/>
      <w:jc w:val="both"/>
    </w:pPr>
  </w:style>
  <w:style w:type="paragraph" w:customStyle="1" w:styleId="Equation">
    <w:name w:val="Equation"/>
    <w:basedOn w:val="BodyText"/>
    <w:rsid w:val="00F9728B"/>
    <w:pPr>
      <w:tabs>
        <w:tab w:val="right" w:pos="8640"/>
      </w:tabs>
      <w:spacing w:before="240" w:after="240" w:line="240" w:lineRule="atLeast"/>
      <w:ind w:left="1440"/>
    </w:pPr>
  </w:style>
  <w:style w:type="paragraph" w:customStyle="1" w:styleId="BlockQuotationWide">
    <w:name w:val="Block Quotation Wide"/>
    <w:basedOn w:val="Normal"/>
    <w:rsid w:val="00F9728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F9728B"/>
    <w:pPr>
      <w:spacing w:before="0"/>
    </w:pPr>
  </w:style>
  <w:style w:type="character" w:styleId="Hyperlink">
    <w:name w:val="Hyperlink"/>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rPr>
      <w:rFonts w:ascii="Times New Roman" w:hAnsi="Times New Roman"/>
    </w:rPr>
  </w:style>
  <w:style w:type="character" w:customStyle="1" w:styleId="BodyTextChar">
    <w:name w:val="Body Text Char"/>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semiHidden/>
    <w:rsid w:val="00DA20FB"/>
    <w:pPr>
      <w:ind w:left="1600"/>
    </w:pPr>
  </w:style>
  <w:style w:type="character" w:styleId="HTMLCite">
    <w:name w:val="HTML Cite"/>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lang w:val="en-US" w:eastAsia="en-US" w:bidi="ar-SA"/>
    </w:rPr>
  </w:style>
  <w:style w:type="paragraph" w:customStyle="1" w:styleId="TitleHeader">
    <w:name w:val="Title Header"/>
    <w:basedOn w:val="HeaderBase"/>
    <w:rsid w:val="00F9728B"/>
    <w:rPr>
      <w:caps/>
      <w:sz w:val="32"/>
    </w:rPr>
  </w:style>
  <w:style w:type="paragraph" w:customStyle="1" w:styleId="TOCHeader">
    <w:name w:val="TOC Header"/>
    <w:basedOn w:val="HeaderBase"/>
    <w:rsid w:val="00F9728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rsid w:val="000A55DC"/>
    <w:rPr>
      <w:rFonts w:ascii="Arial" w:eastAsia="Times New Roman" w:hAnsi="Arial" w:cs="Times New Roman"/>
      <w:sz w:val="20"/>
      <w:szCs w:val="20"/>
      <w:lang w:eastAsia="en-US"/>
    </w:rPr>
  </w:style>
  <w:style w:type="character" w:customStyle="1" w:styleId="CharChar2">
    <w:name w:val="Char Char2"/>
    <w:rsid w:val="000A55DC"/>
    <w:rPr>
      <w:rFonts w:ascii="Arial" w:eastAsia="Times New Roman" w:hAnsi="Arial" w:cs="Times New Roman"/>
      <w:b/>
      <w:i/>
      <w:spacing w:val="-4"/>
      <w:kern w:val="28"/>
      <w:sz w:val="20"/>
      <w:szCs w:val="20"/>
      <w:lang w:eastAsia="en-US"/>
    </w:rPr>
  </w:style>
  <w:style w:type="character" w:customStyle="1" w:styleId="CharChar3">
    <w:name w:val="Char Char3"/>
    <w:rsid w:val="002E399E"/>
    <w:rPr>
      <w:rFonts w:ascii="Arial Black" w:eastAsia="Times New Roman" w:hAnsi="Arial Black" w:cs="Times New Roman"/>
      <w:spacing w:val="-10"/>
      <w:kern w:val="28"/>
      <w:sz w:val="20"/>
      <w:szCs w:val="20"/>
      <w:lang w:eastAsia="en-US"/>
    </w:rPr>
  </w:style>
  <w:style w:type="character" w:customStyle="1" w:styleId="CharChar12">
    <w:name w:val="Char Char12"/>
    <w:rsid w:val="00FA0F36"/>
    <w:rPr>
      <w:rFonts w:ascii="Arial" w:hAnsi="Arial"/>
      <w:lang w:val="en-US" w:eastAsia="en-US" w:bidi="ar-SA"/>
    </w:rPr>
  </w:style>
  <w:style w:type="character" w:customStyle="1" w:styleId="CharChar">
    <w:name w:val="Char Char"/>
    <w:rsid w:val="00FA0F36"/>
    <w:rPr>
      <w:rFonts w:ascii="Arial" w:hAnsi="Arial"/>
      <w:lang w:val="en-US" w:eastAsia="en-US" w:bidi="ar-SA"/>
    </w:rPr>
  </w:style>
  <w:style w:type="character" w:customStyle="1" w:styleId="CharChar14">
    <w:name w:val="Char Char14"/>
    <w:rsid w:val="00FA0F36"/>
    <w:rPr>
      <w:rFonts w:ascii="Arial Black" w:hAnsi="Arial Black"/>
      <w:spacing w:val="-10"/>
      <w:kern w:val="28"/>
      <w:lang w:val="en-US" w:eastAsia="en-US" w:bidi="ar-SA"/>
    </w:rPr>
  </w:style>
  <w:style w:type="character" w:customStyle="1" w:styleId="CharChar13">
    <w:name w:val="Char Char13"/>
    <w:rsid w:val="00FA0F36"/>
    <w:rPr>
      <w:rFonts w:ascii="Arial" w:hAnsi="Arial"/>
      <w:b/>
      <w:i/>
      <w:spacing w:val="-4"/>
      <w:kern w:val="28"/>
      <w:lang w:val="en-US" w:eastAsia="en-US" w:bidi="ar-SA"/>
    </w:rPr>
  </w:style>
  <w:style w:type="character" w:customStyle="1" w:styleId="CharChar11">
    <w:name w:val="Char Char11"/>
    <w:rsid w:val="00FA0F36"/>
    <w:rPr>
      <w:rFonts w:ascii="Arial" w:hAnsi="Arial"/>
      <w:lang w:val="en-US" w:eastAsia="en-US" w:bidi="ar-SA"/>
    </w:rPr>
  </w:style>
  <w:style w:type="character" w:customStyle="1" w:styleId="CharChar4">
    <w:name w:val="Char Char4"/>
    <w:rsid w:val="00FA0F36"/>
    <w:rPr>
      <w:rFonts w:ascii="Arial" w:hAnsi="Arial"/>
      <w:lang w:val="en-US" w:eastAsia="en-US" w:bidi="ar-SA"/>
    </w:rPr>
  </w:style>
  <w:style w:type="character" w:customStyle="1" w:styleId="CharChar6">
    <w:name w:val="Char Char6"/>
    <w:rsid w:val="00FA0F36"/>
    <w:rPr>
      <w:rFonts w:ascii="Arial Black" w:hAnsi="Arial Black"/>
      <w:spacing w:val="-10"/>
      <w:kern w:val="28"/>
      <w:lang w:val="en-US" w:eastAsia="en-US" w:bidi="ar-SA"/>
    </w:rPr>
  </w:style>
  <w:style w:type="character" w:customStyle="1" w:styleId="CharChar5">
    <w:name w:val="Char Char5"/>
    <w:rsid w:val="00FA0F36"/>
    <w:rPr>
      <w:rFonts w:ascii="Arial" w:hAnsi="Arial"/>
      <w:b/>
      <w:i/>
      <w:spacing w:val="-4"/>
      <w:kern w:val="28"/>
      <w:lang w:val="en-US" w:eastAsia="en-US" w:bidi="ar-SA"/>
    </w:rPr>
  </w:style>
  <w:style w:type="character" w:customStyle="1" w:styleId="CharChar8">
    <w:name w:val="Char Char8"/>
    <w:rsid w:val="00FA0F36"/>
    <w:rPr>
      <w:rFonts w:ascii="Arial" w:hAnsi="Arial"/>
      <w:lang w:val="en-US" w:eastAsia="en-US" w:bidi="ar-SA"/>
    </w:rPr>
  </w:style>
  <w:style w:type="character" w:customStyle="1" w:styleId="CharChar10">
    <w:name w:val="Char Char10"/>
    <w:rsid w:val="00FA0F36"/>
    <w:rPr>
      <w:rFonts w:ascii="Arial Black" w:hAnsi="Arial Black"/>
      <w:spacing w:val="-10"/>
      <w:kern w:val="28"/>
      <w:lang w:val="en-US" w:eastAsia="en-US" w:bidi="ar-SA"/>
    </w:rPr>
  </w:style>
  <w:style w:type="character" w:customStyle="1" w:styleId="CharChar9">
    <w:name w:val="Char Char9"/>
    <w:rsid w:val="00FA0F36"/>
    <w:rPr>
      <w:rFonts w:ascii="Arial" w:hAnsi="Arial"/>
      <w:b/>
      <w:i/>
      <w:spacing w:val="-4"/>
      <w:kern w:val="28"/>
      <w:lang w:val="en-US" w:eastAsia="en-US" w:bidi="ar-SA"/>
    </w:rPr>
  </w:style>
  <w:style w:type="character" w:customStyle="1" w:styleId="CharChar7">
    <w:name w:val="Char Char7"/>
    <w:rsid w:val="00FA0F36"/>
    <w:rPr>
      <w:rFonts w:ascii="Arial" w:hAnsi="Arial"/>
      <w:lang w:val="en-US" w:eastAsia="en-US" w:bidi="ar-SA"/>
    </w:rPr>
  </w:style>
  <w:style w:type="character" w:customStyle="1" w:styleId="CharChar39">
    <w:name w:val="Char Char39"/>
    <w:rsid w:val="00FA0F36"/>
    <w:rPr>
      <w:rFonts w:ascii="Arial" w:eastAsia="Times New Roman" w:hAnsi="Arial" w:cs="Times New Roman"/>
      <w:sz w:val="20"/>
      <w:szCs w:val="20"/>
    </w:rPr>
  </w:style>
  <w:style w:type="character" w:customStyle="1" w:styleId="CharChar45">
    <w:name w:val="Char Char45"/>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rsid w:val="001441F0"/>
    <w:rPr>
      <w:rFonts w:ascii="Arial" w:eastAsia="Times New Roman" w:hAnsi="Arial" w:cs="Times New Roman"/>
      <w:sz w:val="20"/>
      <w:szCs w:val="20"/>
    </w:rPr>
  </w:style>
  <w:style w:type="character" w:customStyle="1" w:styleId="CharChar16">
    <w:name w:val="Char Char16"/>
    <w:rsid w:val="00CC6AF1"/>
    <w:rPr>
      <w:rFonts w:ascii="Arial" w:hAnsi="Arial"/>
      <w:lang w:val="en-US" w:eastAsia="en-US" w:bidi="ar-SA"/>
    </w:rPr>
  </w:style>
  <w:style w:type="character" w:customStyle="1" w:styleId="CharChar18">
    <w:name w:val="Char Char18"/>
    <w:rsid w:val="00CC6AF1"/>
    <w:rPr>
      <w:rFonts w:ascii="Arial Black" w:hAnsi="Arial Black"/>
      <w:spacing w:val="-10"/>
      <w:kern w:val="28"/>
      <w:lang w:val="en-US" w:eastAsia="en-US" w:bidi="ar-SA"/>
    </w:rPr>
  </w:style>
  <w:style w:type="character" w:customStyle="1" w:styleId="CharChar17">
    <w:name w:val="Char Char17"/>
    <w:rsid w:val="00772F5D"/>
    <w:rPr>
      <w:rFonts w:ascii="Arial" w:hAnsi="Arial"/>
      <w:b/>
      <w:i/>
      <w:spacing w:val="-4"/>
      <w:kern w:val="28"/>
      <w:lang w:val="en-US" w:eastAsia="en-US" w:bidi="ar-SA"/>
    </w:rPr>
  </w:style>
  <w:style w:type="character" w:customStyle="1" w:styleId="CharChar15">
    <w:name w:val="Char Char15"/>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rsid w:val="00DF354C"/>
    <w:rPr>
      <w:rFonts w:ascii="Arial" w:hAnsi="Arial"/>
      <w:lang w:val="en-US" w:eastAsia="en-US" w:bidi="ar-SA"/>
    </w:rPr>
  </w:style>
  <w:style w:type="character" w:customStyle="1" w:styleId="CharChar22">
    <w:name w:val="Char Char22"/>
    <w:rsid w:val="00DF354C"/>
    <w:rPr>
      <w:rFonts w:ascii="Arial Black" w:hAnsi="Arial Black"/>
      <w:spacing w:val="-10"/>
      <w:kern w:val="28"/>
      <w:lang w:val="en-US" w:eastAsia="en-US" w:bidi="ar-SA"/>
    </w:rPr>
  </w:style>
  <w:style w:type="character" w:customStyle="1" w:styleId="CharChar21">
    <w:name w:val="Char Char21"/>
    <w:rsid w:val="00DF354C"/>
    <w:rPr>
      <w:rFonts w:ascii="Arial" w:hAnsi="Arial"/>
      <w:b/>
      <w:i/>
      <w:spacing w:val="-4"/>
      <w:kern w:val="28"/>
      <w:lang w:val="en-US" w:eastAsia="en-US" w:bidi="ar-SA"/>
    </w:rPr>
  </w:style>
  <w:style w:type="character" w:customStyle="1" w:styleId="CharChar19">
    <w:name w:val="Char Char19"/>
    <w:rsid w:val="00DF354C"/>
    <w:rPr>
      <w:rFonts w:ascii="Arial" w:hAnsi="Arial"/>
      <w:lang w:val="en-US" w:eastAsia="en-US" w:bidi="ar-SA"/>
    </w:rPr>
  </w:style>
  <w:style w:type="character" w:customStyle="1" w:styleId="CharChar24">
    <w:name w:val="Char Char24"/>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rsid w:val="006464E6"/>
    <w:rPr>
      <w:rFonts w:ascii="Arial" w:hAnsi="Arial"/>
      <w:lang w:val="en-US" w:eastAsia="en-US" w:bidi="ar-SA"/>
    </w:rPr>
  </w:style>
  <w:style w:type="character" w:customStyle="1" w:styleId="CharChar26">
    <w:name w:val="Char Char26"/>
    <w:rsid w:val="006464E6"/>
    <w:rPr>
      <w:rFonts w:ascii="Arial" w:hAnsi="Arial"/>
      <w:b/>
      <w:i/>
      <w:spacing w:val="-4"/>
      <w:kern w:val="28"/>
      <w:lang w:val="en-US" w:eastAsia="en-US" w:bidi="ar-SA"/>
    </w:rPr>
  </w:style>
  <w:style w:type="character" w:customStyle="1" w:styleId="CharChar27">
    <w:name w:val="Char Char27"/>
    <w:rsid w:val="000D5BFE"/>
    <w:rPr>
      <w:rFonts w:ascii="Arial Black" w:hAnsi="Arial Black"/>
      <w:spacing w:val="-10"/>
      <w:kern w:val="28"/>
      <w:lang w:val="en-US" w:eastAsia="en-US" w:bidi="ar-SA"/>
    </w:rPr>
  </w:style>
  <w:style w:type="character" w:customStyle="1" w:styleId="CharChar23">
    <w:name w:val="Char Char23"/>
    <w:rsid w:val="000D5BFE"/>
    <w:rPr>
      <w:rFonts w:ascii="Arial" w:hAnsi="Arial"/>
      <w:lang w:val="en-US" w:eastAsia="en-US" w:bidi="ar-SA"/>
    </w:rPr>
  </w:style>
  <w:style w:type="character" w:customStyle="1" w:styleId="BodyTextCharChar">
    <w:name w:val="Body Text Char Char"/>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lang w:val="en-US" w:eastAsia="en-US" w:bidi="ar-SA"/>
    </w:rPr>
  </w:style>
  <w:style w:type="character" w:customStyle="1" w:styleId="Heading2Char">
    <w:name w:val="Heading 2 Char"/>
    <w:link w:val="Heading2"/>
    <w:rsid w:val="00E328B6"/>
    <w:rPr>
      <w:rFonts w:ascii="Arial Black" w:hAnsi="Arial Black"/>
      <w:spacing w:val="-15"/>
      <w:kern w:val="28"/>
      <w:sz w:val="22"/>
      <w:lang w:val="en-US" w:eastAsia="en-US" w:bidi="ar-SA"/>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rsid w:val="006F1325"/>
    <w:rPr>
      <w:rFonts w:ascii="Arial" w:hAnsi="Arial"/>
      <w:b/>
      <w:i/>
      <w:spacing w:val="-4"/>
      <w:kern w:val="28"/>
      <w:lang w:val="en-US" w:eastAsia="en-US" w:bidi="ar-SA"/>
    </w:rPr>
  </w:style>
  <w:style w:type="character" w:styleId="PlaceholderText">
    <w:name w:val="Placeholder Text"/>
    <w:basedOn w:val="DefaultParagraphFont"/>
    <w:uiPriority w:val="99"/>
    <w:semiHidden/>
    <w:rsid w:val="007F769B"/>
    <w:rPr>
      <w:color w:val="808080"/>
    </w:rPr>
  </w:style>
  <w:style w:type="character" w:customStyle="1" w:styleId="Heading4Char2">
    <w:name w:val="Heading 4 Char2"/>
    <w:rsid w:val="005B14AE"/>
    <w:rPr>
      <w:rFonts w:ascii="Arial" w:hAnsi="Arial"/>
      <w:b/>
      <w:i/>
      <w:spacing w:val="-4"/>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728B"/>
    <w:pPr>
      <w:ind w:left="1080"/>
    </w:pPr>
    <w:rPr>
      <w:rFonts w:ascii="Arial" w:hAnsi="Arial"/>
    </w:rPr>
  </w:style>
  <w:style w:type="paragraph" w:styleId="Heading1">
    <w:name w:val="heading 1"/>
    <w:basedOn w:val="HeadingBase"/>
    <w:next w:val="BodyText"/>
    <w:link w:val="Heading1Char"/>
    <w:qFormat/>
    <w:rsid w:val="00F9728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F9728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F9728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F9728B"/>
    <w:pPr>
      <w:spacing w:before="120" w:after="120" w:line="240" w:lineRule="atLeast"/>
      <w:outlineLvl w:val="3"/>
    </w:pPr>
    <w:rPr>
      <w:b/>
      <w:i/>
      <w:sz w:val="20"/>
    </w:rPr>
  </w:style>
  <w:style w:type="paragraph" w:styleId="Heading5">
    <w:name w:val="heading 5"/>
    <w:basedOn w:val="HeadingBase"/>
    <w:next w:val="BodyText"/>
    <w:qFormat/>
    <w:rsid w:val="00F9728B"/>
    <w:pPr>
      <w:spacing w:before="0" w:line="240" w:lineRule="atLeast"/>
      <w:ind w:left="1440"/>
      <w:outlineLvl w:val="4"/>
    </w:pPr>
    <w:rPr>
      <w:sz w:val="20"/>
    </w:rPr>
  </w:style>
  <w:style w:type="paragraph" w:styleId="Heading6">
    <w:name w:val="heading 6"/>
    <w:basedOn w:val="HeadingBase"/>
    <w:next w:val="BodyText"/>
    <w:qFormat/>
    <w:rsid w:val="00F9728B"/>
    <w:pPr>
      <w:ind w:left="1440"/>
      <w:outlineLvl w:val="5"/>
    </w:pPr>
    <w:rPr>
      <w:i/>
      <w:sz w:val="20"/>
    </w:rPr>
  </w:style>
  <w:style w:type="paragraph" w:styleId="Heading7">
    <w:name w:val="heading 7"/>
    <w:basedOn w:val="HeadingBase"/>
    <w:next w:val="BodyText"/>
    <w:qFormat/>
    <w:rsid w:val="00F9728B"/>
    <w:pPr>
      <w:outlineLvl w:val="6"/>
    </w:pPr>
    <w:rPr>
      <w:sz w:val="20"/>
    </w:rPr>
  </w:style>
  <w:style w:type="paragraph" w:styleId="Heading8">
    <w:name w:val="heading 8"/>
    <w:basedOn w:val="HeadingBase"/>
    <w:next w:val="BodyText"/>
    <w:qFormat/>
    <w:rsid w:val="00F9728B"/>
    <w:pPr>
      <w:outlineLvl w:val="7"/>
    </w:pPr>
    <w:rPr>
      <w:i/>
      <w:sz w:val="18"/>
    </w:rPr>
  </w:style>
  <w:style w:type="paragraph" w:styleId="Heading9">
    <w:name w:val="heading 9"/>
    <w:basedOn w:val="HeadingBase"/>
    <w:next w:val="BodyText"/>
    <w:qFormat/>
    <w:rsid w:val="00F9728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F9728B"/>
    <w:pPr>
      <w:keepNext/>
      <w:keepLines/>
      <w:spacing w:before="140" w:line="220" w:lineRule="atLeast"/>
    </w:pPr>
    <w:rPr>
      <w:spacing w:val="-4"/>
      <w:kern w:val="28"/>
      <w:sz w:val="22"/>
    </w:rPr>
  </w:style>
  <w:style w:type="paragraph" w:styleId="BodyText">
    <w:name w:val="Body Text"/>
    <w:basedOn w:val="Normal"/>
    <w:link w:val="BodyTextChar1"/>
    <w:rsid w:val="00F9728B"/>
    <w:pPr>
      <w:spacing w:before="60" w:after="60"/>
      <w:jc w:val="both"/>
    </w:pPr>
  </w:style>
  <w:style w:type="character" w:customStyle="1" w:styleId="BodyTextChar1">
    <w:name w:val="Body Text Char1"/>
    <w:link w:val="BodyText"/>
    <w:rsid w:val="00944153"/>
    <w:rPr>
      <w:rFonts w:ascii="Arial" w:hAnsi="Arial"/>
      <w:lang w:val="en-US" w:eastAsia="en-US" w:bidi="ar-SA"/>
    </w:rPr>
  </w:style>
  <w:style w:type="character" w:customStyle="1" w:styleId="Heading3Char">
    <w:name w:val="Heading 3 Char"/>
    <w:link w:val="Heading3"/>
    <w:rsid w:val="00416F64"/>
    <w:rPr>
      <w:rFonts w:ascii="Arial Black" w:hAnsi="Arial Black"/>
      <w:spacing w:val="-10"/>
      <w:kern w:val="28"/>
      <w:lang w:val="en-US" w:eastAsia="en-US" w:bidi="ar-SA"/>
    </w:rPr>
  </w:style>
  <w:style w:type="character" w:customStyle="1" w:styleId="Heading4Char">
    <w:name w:val="Heading 4 Char"/>
    <w:link w:val="Heading4"/>
    <w:rsid w:val="0059088A"/>
    <w:rPr>
      <w:rFonts w:ascii="Arial" w:hAnsi="Arial"/>
      <w:b/>
      <w:i/>
      <w:spacing w:val="-4"/>
      <w:kern w:val="28"/>
      <w:lang w:val="en-US" w:eastAsia="en-US" w:bidi="ar-SA"/>
    </w:rPr>
  </w:style>
  <w:style w:type="paragraph" w:customStyle="1" w:styleId="BlockQuotation">
    <w:name w:val="Block Quotation"/>
    <w:basedOn w:val="Normal"/>
    <w:link w:val="BlockQuotationChar"/>
    <w:rsid w:val="00F9728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link w:val="BlockQuotation"/>
    <w:rsid w:val="000B6B0C"/>
    <w:rPr>
      <w:rFonts w:ascii="Arial Narrow" w:hAnsi="Arial Narrow"/>
      <w:lang w:val="en-US" w:eastAsia="en-US" w:bidi="ar-SA"/>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F9728B"/>
    <w:pPr>
      <w:keepNext/>
      <w:jc w:val="center"/>
    </w:pPr>
    <w:rPr>
      <w:rFonts w:ascii="Arial" w:hAnsi="Arial"/>
    </w:rPr>
  </w:style>
  <w:style w:type="paragraph" w:styleId="Caption">
    <w:name w:val="caption"/>
    <w:basedOn w:val="Picture"/>
    <w:next w:val="BodyText"/>
    <w:qFormat/>
    <w:rsid w:val="00F9728B"/>
    <w:pPr>
      <w:spacing w:before="60" w:after="240" w:line="220" w:lineRule="atLeast"/>
    </w:pPr>
  </w:style>
  <w:style w:type="paragraph" w:customStyle="1" w:styleId="PartLabel">
    <w:name w:val="Part Label"/>
    <w:basedOn w:val="Normal"/>
    <w:rsid w:val="00F9728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9728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F9728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9728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9728B"/>
  </w:style>
  <w:style w:type="paragraph" w:customStyle="1" w:styleId="CompanyName">
    <w:name w:val="Company Name"/>
    <w:basedOn w:val="Normal"/>
    <w:rsid w:val="00F9728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9728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9728B"/>
    <w:rPr>
      <w:rFonts w:ascii="Arial" w:hAnsi="Arial"/>
      <w:sz w:val="16"/>
    </w:rPr>
  </w:style>
  <w:style w:type="paragraph" w:customStyle="1" w:styleId="FootnoteBase">
    <w:name w:val="Footnote Base"/>
    <w:basedOn w:val="Normal"/>
    <w:rsid w:val="00F9728B"/>
    <w:pPr>
      <w:keepLines/>
      <w:spacing w:line="200" w:lineRule="atLeast"/>
    </w:pPr>
    <w:rPr>
      <w:spacing w:val="-5"/>
      <w:sz w:val="16"/>
    </w:rPr>
  </w:style>
  <w:style w:type="paragraph" w:styleId="CommentText">
    <w:name w:val="annotation text"/>
    <w:basedOn w:val="FootnoteBase"/>
    <w:semiHidden/>
    <w:rsid w:val="00F9728B"/>
  </w:style>
  <w:style w:type="paragraph" w:customStyle="1" w:styleId="TableText">
    <w:name w:val="Table Text"/>
    <w:basedOn w:val="Normal"/>
    <w:rsid w:val="00F9728B"/>
    <w:pPr>
      <w:keepLines/>
      <w:spacing w:before="60"/>
      <w:ind w:left="0"/>
    </w:pPr>
  </w:style>
  <w:style w:type="paragraph" w:customStyle="1" w:styleId="TitleCover">
    <w:name w:val="Title Cover"/>
    <w:basedOn w:val="HeadingBase"/>
    <w:next w:val="Normal"/>
    <w:rsid w:val="00F9728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9728B"/>
  </w:style>
  <w:style w:type="character" w:styleId="Emphasis">
    <w:name w:val="Emphasis"/>
    <w:qFormat/>
    <w:rsid w:val="00F9728B"/>
    <w:rPr>
      <w:rFonts w:ascii="Arial Black" w:hAnsi="Arial Black"/>
      <w:spacing w:val="-4"/>
      <w:sz w:val="18"/>
    </w:rPr>
  </w:style>
  <w:style w:type="character" w:styleId="EndnoteReference">
    <w:name w:val="endnote reference"/>
    <w:semiHidden/>
    <w:rsid w:val="00F9728B"/>
    <w:rPr>
      <w:vertAlign w:val="superscript"/>
    </w:rPr>
  </w:style>
  <w:style w:type="paragraph" w:styleId="EndnoteText">
    <w:name w:val="endnote text"/>
    <w:basedOn w:val="FootnoteBase"/>
    <w:semiHidden/>
    <w:rsid w:val="00F9728B"/>
  </w:style>
  <w:style w:type="paragraph" w:customStyle="1" w:styleId="HeaderBase">
    <w:name w:val="Header Base"/>
    <w:basedOn w:val="Normal"/>
    <w:rsid w:val="00F9728B"/>
    <w:pPr>
      <w:keepLines/>
      <w:tabs>
        <w:tab w:val="center" w:pos="4320"/>
        <w:tab w:val="right" w:pos="9360"/>
      </w:tabs>
      <w:spacing w:line="190" w:lineRule="atLeast"/>
      <w:ind w:left="0"/>
    </w:pPr>
    <w:rPr>
      <w:sz w:val="18"/>
    </w:rPr>
  </w:style>
  <w:style w:type="paragraph" w:styleId="Footer">
    <w:name w:val="footer"/>
    <w:basedOn w:val="HeaderBase"/>
    <w:rsid w:val="00F9728B"/>
  </w:style>
  <w:style w:type="paragraph" w:customStyle="1" w:styleId="FooterEven">
    <w:name w:val="Footer Even"/>
    <w:basedOn w:val="Footer"/>
    <w:rsid w:val="00F9728B"/>
    <w:pPr>
      <w:pBdr>
        <w:top w:val="single" w:sz="6" w:space="2" w:color="auto"/>
      </w:pBdr>
      <w:spacing w:before="600"/>
    </w:pPr>
  </w:style>
  <w:style w:type="paragraph" w:customStyle="1" w:styleId="FooterFirst">
    <w:name w:val="Footer First"/>
    <w:basedOn w:val="Footer"/>
    <w:rsid w:val="00F9728B"/>
    <w:pPr>
      <w:pBdr>
        <w:top w:val="single" w:sz="6" w:space="2" w:color="auto"/>
      </w:pBdr>
      <w:spacing w:before="600"/>
    </w:pPr>
  </w:style>
  <w:style w:type="paragraph" w:customStyle="1" w:styleId="FooterOdd">
    <w:name w:val="Footer Odd"/>
    <w:basedOn w:val="Footer"/>
    <w:rsid w:val="00F9728B"/>
    <w:pPr>
      <w:pBdr>
        <w:top w:val="single" w:sz="6" w:space="2" w:color="auto"/>
      </w:pBdr>
      <w:spacing w:before="600"/>
    </w:pPr>
  </w:style>
  <w:style w:type="character" w:styleId="FootnoteReference">
    <w:name w:val="footnote reference"/>
    <w:semiHidden/>
    <w:rsid w:val="00F9728B"/>
    <w:rPr>
      <w:vertAlign w:val="superscript"/>
    </w:rPr>
  </w:style>
  <w:style w:type="paragraph" w:styleId="FootnoteText">
    <w:name w:val="footnote text"/>
    <w:basedOn w:val="FootnoteBase"/>
    <w:semiHidden/>
    <w:rsid w:val="00F9728B"/>
  </w:style>
  <w:style w:type="paragraph" w:styleId="Header">
    <w:name w:val="header"/>
    <w:basedOn w:val="HeaderBase"/>
    <w:rsid w:val="00F9728B"/>
    <w:pPr>
      <w:tabs>
        <w:tab w:val="clear" w:pos="4320"/>
      </w:tabs>
    </w:pPr>
    <w:rPr>
      <w:u w:val="single"/>
    </w:rPr>
  </w:style>
  <w:style w:type="paragraph" w:customStyle="1" w:styleId="HeaderEven">
    <w:name w:val="Header Even"/>
    <w:basedOn w:val="Header"/>
    <w:rsid w:val="00F9728B"/>
    <w:pPr>
      <w:pBdr>
        <w:bottom w:val="single" w:sz="6" w:space="1" w:color="auto"/>
      </w:pBdr>
      <w:spacing w:after="600"/>
    </w:pPr>
  </w:style>
  <w:style w:type="paragraph" w:customStyle="1" w:styleId="HeaderFirst">
    <w:name w:val="Header First"/>
    <w:basedOn w:val="Header"/>
    <w:rsid w:val="00F9728B"/>
    <w:pPr>
      <w:pBdr>
        <w:top w:val="single" w:sz="6" w:space="2" w:color="auto"/>
      </w:pBdr>
      <w:jc w:val="right"/>
    </w:pPr>
  </w:style>
  <w:style w:type="paragraph" w:customStyle="1" w:styleId="HeaderOdd">
    <w:name w:val="Header Odd"/>
    <w:basedOn w:val="Header"/>
    <w:rsid w:val="00F9728B"/>
    <w:pPr>
      <w:pBdr>
        <w:bottom w:val="single" w:sz="6" w:space="1" w:color="auto"/>
      </w:pBdr>
      <w:spacing w:after="600"/>
    </w:pPr>
  </w:style>
  <w:style w:type="paragraph" w:customStyle="1" w:styleId="IndexBase">
    <w:name w:val="Index Base"/>
    <w:basedOn w:val="Normal"/>
    <w:rsid w:val="00F9728B"/>
    <w:pPr>
      <w:spacing w:line="240" w:lineRule="atLeast"/>
      <w:ind w:left="360" w:hanging="360"/>
    </w:pPr>
    <w:rPr>
      <w:spacing w:val="-5"/>
      <w:sz w:val="18"/>
    </w:rPr>
  </w:style>
  <w:style w:type="paragraph" w:styleId="Index1">
    <w:name w:val="index 1"/>
    <w:basedOn w:val="IndexBase"/>
    <w:autoRedefine/>
    <w:semiHidden/>
    <w:rsid w:val="00F9728B"/>
  </w:style>
  <w:style w:type="paragraph" w:styleId="Index2">
    <w:name w:val="index 2"/>
    <w:basedOn w:val="IndexBase"/>
    <w:autoRedefine/>
    <w:semiHidden/>
    <w:rsid w:val="00F9728B"/>
    <w:pPr>
      <w:spacing w:line="240" w:lineRule="auto"/>
      <w:ind w:left="720"/>
    </w:pPr>
  </w:style>
  <w:style w:type="paragraph" w:styleId="Index3">
    <w:name w:val="index 3"/>
    <w:basedOn w:val="IndexBase"/>
    <w:autoRedefine/>
    <w:semiHidden/>
    <w:rsid w:val="00F9728B"/>
    <w:pPr>
      <w:spacing w:line="240" w:lineRule="auto"/>
      <w:ind w:left="1080"/>
    </w:pPr>
  </w:style>
  <w:style w:type="paragraph" w:styleId="Index4">
    <w:name w:val="index 4"/>
    <w:basedOn w:val="IndexBase"/>
    <w:autoRedefine/>
    <w:semiHidden/>
    <w:rsid w:val="00F9728B"/>
    <w:pPr>
      <w:spacing w:line="240" w:lineRule="auto"/>
      <w:ind w:left="1440"/>
    </w:pPr>
  </w:style>
  <w:style w:type="paragraph" w:styleId="Index5">
    <w:name w:val="index 5"/>
    <w:basedOn w:val="IndexBase"/>
    <w:autoRedefine/>
    <w:semiHidden/>
    <w:rsid w:val="00F9728B"/>
    <w:pPr>
      <w:spacing w:line="240" w:lineRule="auto"/>
      <w:ind w:left="1800"/>
    </w:pPr>
  </w:style>
  <w:style w:type="paragraph" w:styleId="IndexHeading">
    <w:name w:val="index heading"/>
    <w:basedOn w:val="HeadingBase"/>
    <w:next w:val="Index1"/>
    <w:semiHidden/>
    <w:rsid w:val="00F9728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9728B"/>
    <w:rPr>
      <w:rFonts w:ascii="Arial Black" w:hAnsi="Arial Black"/>
      <w:spacing w:val="-4"/>
      <w:sz w:val="18"/>
    </w:rPr>
  </w:style>
  <w:style w:type="character" w:styleId="LineNumber">
    <w:name w:val="line number"/>
    <w:rsid w:val="00F9728B"/>
    <w:rPr>
      <w:sz w:val="18"/>
    </w:rPr>
  </w:style>
  <w:style w:type="paragraph" w:styleId="List">
    <w:name w:val="List"/>
    <w:basedOn w:val="BodyText"/>
    <w:rsid w:val="00F9728B"/>
    <w:pPr>
      <w:ind w:left="1440" w:hanging="360"/>
    </w:pPr>
  </w:style>
  <w:style w:type="paragraph" w:styleId="List2">
    <w:name w:val="List 2"/>
    <w:basedOn w:val="List"/>
    <w:rsid w:val="00F9728B"/>
    <w:pPr>
      <w:ind w:left="1800"/>
    </w:pPr>
  </w:style>
  <w:style w:type="paragraph" w:styleId="List3">
    <w:name w:val="List 3"/>
    <w:basedOn w:val="List"/>
    <w:rsid w:val="00F9728B"/>
    <w:pPr>
      <w:ind w:left="2160"/>
    </w:pPr>
  </w:style>
  <w:style w:type="paragraph" w:styleId="List4">
    <w:name w:val="List 4"/>
    <w:basedOn w:val="List"/>
    <w:rsid w:val="00F9728B"/>
    <w:pPr>
      <w:ind w:left="2520"/>
    </w:pPr>
  </w:style>
  <w:style w:type="paragraph" w:styleId="List5">
    <w:name w:val="List 5"/>
    <w:basedOn w:val="List"/>
    <w:rsid w:val="00F9728B"/>
    <w:pPr>
      <w:ind w:left="2880"/>
    </w:pPr>
  </w:style>
  <w:style w:type="paragraph" w:styleId="ListBullet">
    <w:name w:val="List Bullet"/>
    <w:basedOn w:val="List"/>
    <w:rsid w:val="00F9728B"/>
    <w:pPr>
      <w:numPr>
        <w:numId w:val="1"/>
      </w:numPr>
      <w:tabs>
        <w:tab w:val="clear" w:pos="1440"/>
      </w:tabs>
    </w:pPr>
  </w:style>
  <w:style w:type="paragraph" w:styleId="ListBullet2">
    <w:name w:val="List Bullet 2"/>
    <w:basedOn w:val="ListBullet"/>
    <w:autoRedefine/>
    <w:rsid w:val="00F9728B"/>
    <w:pPr>
      <w:ind w:left="1800"/>
    </w:pPr>
  </w:style>
  <w:style w:type="paragraph" w:styleId="ListBullet3">
    <w:name w:val="List Bullet 3"/>
    <w:basedOn w:val="ListBullet"/>
    <w:autoRedefine/>
    <w:rsid w:val="00F9728B"/>
    <w:pPr>
      <w:ind w:left="2160"/>
    </w:pPr>
  </w:style>
  <w:style w:type="paragraph" w:styleId="ListBullet4">
    <w:name w:val="List Bullet 4"/>
    <w:basedOn w:val="ListBullet"/>
    <w:autoRedefine/>
    <w:rsid w:val="00F9728B"/>
    <w:pPr>
      <w:ind w:left="2520"/>
    </w:pPr>
  </w:style>
  <w:style w:type="paragraph" w:styleId="ListBullet5">
    <w:name w:val="List Bullet 5"/>
    <w:basedOn w:val="ListBullet"/>
    <w:autoRedefine/>
    <w:rsid w:val="00F9728B"/>
    <w:pPr>
      <w:ind w:left="2880"/>
    </w:pPr>
  </w:style>
  <w:style w:type="paragraph" w:styleId="ListContinue">
    <w:name w:val="List Continue"/>
    <w:basedOn w:val="List"/>
    <w:rsid w:val="00F9728B"/>
    <w:pPr>
      <w:ind w:firstLine="0"/>
    </w:pPr>
  </w:style>
  <w:style w:type="paragraph" w:styleId="ListContinue2">
    <w:name w:val="List Continue 2"/>
    <w:basedOn w:val="ListContinue"/>
    <w:rsid w:val="00F9728B"/>
    <w:pPr>
      <w:ind w:left="2160"/>
    </w:pPr>
  </w:style>
  <w:style w:type="paragraph" w:styleId="ListContinue3">
    <w:name w:val="List Continue 3"/>
    <w:basedOn w:val="ListContinue"/>
    <w:rsid w:val="00F9728B"/>
    <w:pPr>
      <w:ind w:left="2520"/>
    </w:pPr>
  </w:style>
  <w:style w:type="paragraph" w:styleId="ListContinue4">
    <w:name w:val="List Continue 4"/>
    <w:basedOn w:val="ListContinue"/>
    <w:rsid w:val="00F9728B"/>
    <w:pPr>
      <w:ind w:left="2880"/>
    </w:pPr>
  </w:style>
  <w:style w:type="paragraph" w:styleId="ListContinue5">
    <w:name w:val="List Continue 5"/>
    <w:basedOn w:val="ListContinue"/>
    <w:rsid w:val="00F9728B"/>
    <w:pPr>
      <w:ind w:left="3240"/>
    </w:pPr>
  </w:style>
  <w:style w:type="paragraph" w:styleId="ListNumber">
    <w:name w:val="List Number"/>
    <w:basedOn w:val="List"/>
    <w:rsid w:val="00F9728B"/>
    <w:pPr>
      <w:numPr>
        <w:numId w:val="75"/>
      </w:numPr>
    </w:pPr>
  </w:style>
  <w:style w:type="paragraph" w:styleId="ListNumber2">
    <w:name w:val="List Number 2"/>
    <w:basedOn w:val="ListNumber"/>
    <w:rsid w:val="00F9728B"/>
    <w:pPr>
      <w:ind w:left="1800"/>
    </w:pPr>
  </w:style>
  <w:style w:type="paragraph" w:styleId="ListNumber3">
    <w:name w:val="List Number 3"/>
    <w:basedOn w:val="ListNumber"/>
    <w:rsid w:val="00F9728B"/>
    <w:pPr>
      <w:ind w:left="2160"/>
    </w:pPr>
  </w:style>
  <w:style w:type="paragraph" w:styleId="ListNumber4">
    <w:name w:val="List Number 4"/>
    <w:basedOn w:val="ListNumber"/>
    <w:rsid w:val="00F9728B"/>
    <w:pPr>
      <w:ind w:left="2520"/>
    </w:pPr>
  </w:style>
  <w:style w:type="paragraph" w:styleId="ListNumber5">
    <w:name w:val="List Number 5"/>
    <w:basedOn w:val="ListNumber"/>
    <w:rsid w:val="00F9728B"/>
    <w:pPr>
      <w:ind w:left="2880"/>
    </w:pPr>
  </w:style>
  <w:style w:type="paragraph" w:customStyle="1" w:styleId="TableHeader">
    <w:name w:val="Table Header"/>
    <w:basedOn w:val="Normal"/>
    <w:rsid w:val="00F9728B"/>
    <w:pPr>
      <w:keepNext/>
      <w:spacing w:before="60"/>
      <w:ind w:left="0"/>
      <w:jc w:val="center"/>
    </w:pPr>
    <w:rPr>
      <w:rFonts w:ascii="Arial Black" w:hAnsi="Arial Black"/>
    </w:rPr>
  </w:style>
  <w:style w:type="paragraph" w:styleId="MessageHeader">
    <w:name w:val="Message Header"/>
    <w:basedOn w:val="BodyText"/>
    <w:rsid w:val="00F9728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9728B"/>
    <w:pPr>
      <w:ind w:left="1440"/>
    </w:pPr>
  </w:style>
  <w:style w:type="character" w:styleId="PageNumber">
    <w:name w:val="page number"/>
    <w:rsid w:val="00F9728B"/>
    <w:rPr>
      <w:rFonts w:ascii="Arial Black" w:hAnsi="Arial Black"/>
      <w:spacing w:val="-10"/>
      <w:sz w:val="18"/>
    </w:rPr>
  </w:style>
  <w:style w:type="paragraph" w:customStyle="1" w:styleId="PartSubtitle">
    <w:name w:val="Part Subtitle"/>
    <w:basedOn w:val="Normal"/>
    <w:next w:val="BodyText"/>
    <w:rsid w:val="00F9728B"/>
    <w:pPr>
      <w:keepNext/>
      <w:spacing w:before="360" w:after="120"/>
    </w:pPr>
    <w:rPr>
      <w:i/>
      <w:kern w:val="28"/>
      <w:sz w:val="26"/>
    </w:rPr>
  </w:style>
  <w:style w:type="paragraph" w:customStyle="1" w:styleId="ReturnAddress">
    <w:name w:val="Return Address"/>
    <w:basedOn w:val="Normal"/>
    <w:rsid w:val="00F9728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9728B"/>
  </w:style>
  <w:style w:type="paragraph" w:customStyle="1" w:styleId="SectionLabel">
    <w:name w:val="Section Label"/>
    <w:basedOn w:val="HeadingBase"/>
    <w:next w:val="BodyText"/>
    <w:rsid w:val="00F9728B"/>
    <w:pPr>
      <w:pBdr>
        <w:bottom w:val="single" w:sz="6" w:space="2" w:color="auto"/>
      </w:pBdr>
      <w:spacing w:before="360" w:after="960"/>
      <w:ind w:left="0"/>
    </w:pPr>
    <w:rPr>
      <w:rFonts w:ascii="Arial Black" w:hAnsi="Arial Black"/>
      <w:spacing w:val="-35"/>
      <w:sz w:val="54"/>
    </w:rPr>
  </w:style>
  <w:style w:type="character" w:customStyle="1" w:styleId="Slogan">
    <w:name w:val="Slogan"/>
    <w:rsid w:val="00F9728B"/>
    <w:rPr>
      <w:i/>
      <w:spacing w:val="-6"/>
      <w:sz w:val="24"/>
    </w:rPr>
  </w:style>
  <w:style w:type="paragraph" w:customStyle="1" w:styleId="SubtitleCover">
    <w:name w:val="Subtitle Cover"/>
    <w:basedOn w:val="TitleCover"/>
    <w:next w:val="BodyText"/>
    <w:rsid w:val="00F9728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9728B"/>
    <w:rPr>
      <w:b/>
      <w:vertAlign w:val="superscript"/>
    </w:rPr>
  </w:style>
  <w:style w:type="paragraph" w:styleId="TableofAuthorities">
    <w:name w:val="table of authorities"/>
    <w:basedOn w:val="Normal"/>
    <w:semiHidden/>
    <w:rsid w:val="00F9728B"/>
    <w:pPr>
      <w:tabs>
        <w:tab w:val="right" w:leader="dot" w:pos="7560"/>
      </w:tabs>
      <w:ind w:left="1440" w:hanging="360"/>
    </w:pPr>
  </w:style>
  <w:style w:type="paragraph" w:customStyle="1" w:styleId="TOCBase">
    <w:name w:val="TOC Base"/>
    <w:basedOn w:val="Normal"/>
    <w:rsid w:val="00F9728B"/>
    <w:pPr>
      <w:tabs>
        <w:tab w:val="right" w:leader="dot" w:pos="9000"/>
      </w:tabs>
      <w:spacing w:after="240" w:line="240" w:lineRule="atLeast"/>
      <w:ind w:left="0"/>
    </w:pPr>
  </w:style>
  <w:style w:type="paragraph" w:styleId="TableofFigures">
    <w:name w:val="table of figures"/>
    <w:basedOn w:val="TOCBase"/>
    <w:semiHidden/>
    <w:rsid w:val="00F9728B"/>
    <w:pPr>
      <w:ind w:left="1440" w:hanging="360"/>
    </w:pPr>
  </w:style>
  <w:style w:type="paragraph" w:styleId="TOAHeading">
    <w:name w:val="toa heading"/>
    <w:basedOn w:val="Normal"/>
    <w:next w:val="TableofAuthorities"/>
    <w:semiHidden/>
    <w:rsid w:val="00F9728B"/>
    <w:pPr>
      <w:keepNext/>
      <w:spacing w:line="480" w:lineRule="atLeast"/>
    </w:pPr>
    <w:rPr>
      <w:rFonts w:ascii="Arial Black" w:hAnsi="Arial Black"/>
      <w:b/>
      <w:spacing w:val="-10"/>
      <w:kern w:val="28"/>
    </w:rPr>
  </w:style>
  <w:style w:type="paragraph" w:styleId="TOC1">
    <w:name w:val="toc 1"/>
    <w:basedOn w:val="Normal"/>
    <w:autoRedefine/>
    <w:uiPriority w:val="39"/>
    <w:rsid w:val="00F9728B"/>
    <w:pPr>
      <w:tabs>
        <w:tab w:val="right" w:leader="dot" w:pos="9000"/>
      </w:tabs>
      <w:spacing w:after="240" w:line="240" w:lineRule="atLeast"/>
      <w:ind w:left="0"/>
    </w:pPr>
    <w:rPr>
      <w:spacing w:val="-4"/>
      <w:sz w:val="22"/>
    </w:rPr>
  </w:style>
  <w:style w:type="paragraph" w:styleId="TOC2">
    <w:name w:val="toc 2"/>
    <w:basedOn w:val="Normal"/>
    <w:autoRedefine/>
    <w:semiHidden/>
    <w:rsid w:val="00F9728B"/>
    <w:pPr>
      <w:tabs>
        <w:tab w:val="right" w:leader="dot" w:pos="9000"/>
      </w:tabs>
      <w:spacing w:after="240" w:line="240" w:lineRule="atLeast"/>
      <w:ind w:left="360" w:right="1440"/>
    </w:pPr>
    <w:rPr>
      <w:sz w:val="22"/>
    </w:rPr>
  </w:style>
  <w:style w:type="paragraph" w:styleId="TOC3">
    <w:name w:val="toc 3"/>
    <w:basedOn w:val="Normal"/>
    <w:autoRedefine/>
    <w:uiPriority w:val="39"/>
    <w:rsid w:val="00B13666"/>
    <w:pPr>
      <w:tabs>
        <w:tab w:val="right" w:leader="dot" w:pos="9000"/>
      </w:tabs>
      <w:spacing w:after="240" w:line="240" w:lineRule="atLeast"/>
      <w:ind w:left="720" w:right="1440"/>
    </w:pPr>
    <w:rPr>
      <w:i/>
      <w:noProof/>
      <w:sz w:val="22"/>
    </w:rPr>
  </w:style>
  <w:style w:type="paragraph" w:styleId="TOC4">
    <w:name w:val="toc 4"/>
    <w:basedOn w:val="TOC3"/>
    <w:next w:val="Normal"/>
    <w:autoRedefine/>
    <w:semiHidden/>
    <w:rsid w:val="00F9728B"/>
    <w:pPr>
      <w:ind w:left="1008"/>
    </w:pPr>
  </w:style>
  <w:style w:type="paragraph" w:styleId="TOC5">
    <w:name w:val="toc 5"/>
    <w:basedOn w:val="Normal"/>
    <w:next w:val="Normal"/>
    <w:autoRedefine/>
    <w:semiHidden/>
    <w:rsid w:val="00F9728B"/>
    <w:pPr>
      <w:ind w:left="880"/>
    </w:pPr>
    <w:rPr>
      <w:rFonts w:ascii="Times New Roman" w:hAnsi="Times New Roman"/>
      <w:sz w:val="22"/>
    </w:rPr>
  </w:style>
  <w:style w:type="paragraph" w:styleId="TOC6">
    <w:name w:val="toc 6"/>
    <w:basedOn w:val="Normal"/>
    <w:next w:val="Normal"/>
    <w:autoRedefine/>
    <w:semiHidden/>
    <w:rsid w:val="00F9728B"/>
    <w:pPr>
      <w:ind w:left="1100"/>
    </w:pPr>
    <w:rPr>
      <w:rFonts w:ascii="Times New Roman" w:hAnsi="Times New Roman"/>
      <w:sz w:val="22"/>
    </w:rPr>
  </w:style>
  <w:style w:type="paragraph" w:styleId="TOC7">
    <w:name w:val="toc 7"/>
    <w:basedOn w:val="Normal"/>
    <w:next w:val="Normal"/>
    <w:autoRedefine/>
    <w:semiHidden/>
    <w:rsid w:val="00F9728B"/>
    <w:pPr>
      <w:ind w:left="1320"/>
    </w:pPr>
    <w:rPr>
      <w:rFonts w:ascii="Times New Roman" w:hAnsi="Times New Roman"/>
      <w:sz w:val="22"/>
    </w:rPr>
  </w:style>
  <w:style w:type="paragraph" w:styleId="TOC8">
    <w:name w:val="toc 8"/>
    <w:basedOn w:val="Normal"/>
    <w:next w:val="Normal"/>
    <w:autoRedefine/>
    <w:semiHidden/>
    <w:rsid w:val="00F9728B"/>
    <w:pPr>
      <w:ind w:left="1540"/>
    </w:pPr>
    <w:rPr>
      <w:rFonts w:ascii="Times New Roman" w:hAnsi="Times New Roman"/>
      <w:sz w:val="22"/>
    </w:rPr>
  </w:style>
  <w:style w:type="paragraph" w:customStyle="1" w:styleId="CodeIDDSamples">
    <w:name w:val="Code/IDD Samples"/>
    <w:basedOn w:val="Normal"/>
    <w:next w:val="BodyText"/>
    <w:rsid w:val="00F9728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F9728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link w:val="IDDDefinition"/>
    <w:rsid w:val="002D7433"/>
    <w:rPr>
      <w:rFonts w:ascii="Courier New" w:hAnsi="Courier New"/>
      <w:sz w:val="16"/>
      <w:lang w:val="en-US" w:eastAsia="en-US" w:bidi="ar-SA"/>
    </w:rPr>
  </w:style>
  <w:style w:type="paragraph" w:customStyle="1" w:styleId="EquationLong">
    <w:name w:val="Equation Long"/>
    <w:basedOn w:val="Normal"/>
    <w:next w:val="BodyText"/>
    <w:rsid w:val="00F9728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F9728B"/>
    <w:pPr>
      <w:tabs>
        <w:tab w:val="left" w:pos="7200"/>
        <w:tab w:val="right" w:pos="8640"/>
      </w:tabs>
      <w:spacing w:before="240" w:after="60"/>
      <w:ind w:left="1440"/>
      <w:jc w:val="both"/>
    </w:pPr>
  </w:style>
  <w:style w:type="paragraph" w:customStyle="1" w:styleId="Equation">
    <w:name w:val="Equation"/>
    <w:basedOn w:val="BodyText"/>
    <w:rsid w:val="00F9728B"/>
    <w:pPr>
      <w:tabs>
        <w:tab w:val="right" w:pos="8640"/>
      </w:tabs>
      <w:spacing w:before="240" w:after="240" w:line="240" w:lineRule="atLeast"/>
      <w:ind w:left="1440"/>
    </w:pPr>
  </w:style>
  <w:style w:type="paragraph" w:customStyle="1" w:styleId="BlockQuotationWide">
    <w:name w:val="Block Quotation Wide"/>
    <w:basedOn w:val="Normal"/>
    <w:rsid w:val="00F9728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F9728B"/>
    <w:pPr>
      <w:spacing w:before="0"/>
    </w:pPr>
  </w:style>
  <w:style w:type="character" w:styleId="Hyperlink">
    <w:name w:val="Hyperlink"/>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rPr>
      <w:rFonts w:ascii="Times New Roman" w:hAnsi="Times New Roman"/>
    </w:rPr>
  </w:style>
  <w:style w:type="character" w:customStyle="1" w:styleId="BodyTextChar">
    <w:name w:val="Body Text Char"/>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rPr>
      <w:vanish/>
      <w:color w:val="FF0000"/>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semiHidden/>
    <w:rsid w:val="00DA20FB"/>
    <w:pPr>
      <w:ind w:left="1600"/>
    </w:pPr>
  </w:style>
  <w:style w:type="character" w:styleId="HTMLCite">
    <w:name w:val="HTML Cite"/>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lang w:val="en-US" w:eastAsia="en-US" w:bidi="ar-SA"/>
    </w:rPr>
  </w:style>
  <w:style w:type="paragraph" w:customStyle="1" w:styleId="TitleHeader">
    <w:name w:val="Title Header"/>
    <w:basedOn w:val="HeaderBase"/>
    <w:rsid w:val="00F9728B"/>
    <w:rPr>
      <w:caps/>
      <w:sz w:val="32"/>
    </w:rPr>
  </w:style>
  <w:style w:type="paragraph" w:customStyle="1" w:styleId="TOCHeader">
    <w:name w:val="TOC Header"/>
    <w:basedOn w:val="HeaderBase"/>
    <w:rsid w:val="00F9728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rsid w:val="000A55DC"/>
    <w:rPr>
      <w:rFonts w:ascii="Arial" w:eastAsia="Times New Roman" w:hAnsi="Arial" w:cs="Times New Roman"/>
      <w:sz w:val="20"/>
      <w:szCs w:val="20"/>
      <w:lang w:eastAsia="en-US"/>
    </w:rPr>
  </w:style>
  <w:style w:type="character" w:customStyle="1" w:styleId="CharChar2">
    <w:name w:val="Char Char2"/>
    <w:rsid w:val="000A55DC"/>
    <w:rPr>
      <w:rFonts w:ascii="Arial" w:eastAsia="Times New Roman" w:hAnsi="Arial" w:cs="Times New Roman"/>
      <w:b/>
      <w:i/>
      <w:spacing w:val="-4"/>
      <w:kern w:val="28"/>
      <w:sz w:val="20"/>
      <w:szCs w:val="20"/>
      <w:lang w:eastAsia="en-US"/>
    </w:rPr>
  </w:style>
  <w:style w:type="character" w:customStyle="1" w:styleId="CharChar3">
    <w:name w:val="Char Char3"/>
    <w:rsid w:val="002E399E"/>
    <w:rPr>
      <w:rFonts w:ascii="Arial Black" w:eastAsia="Times New Roman" w:hAnsi="Arial Black" w:cs="Times New Roman"/>
      <w:spacing w:val="-10"/>
      <w:kern w:val="28"/>
      <w:sz w:val="20"/>
      <w:szCs w:val="20"/>
      <w:lang w:eastAsia="en-US"/>
    </w:rPr>
  </w:style>
  <w:style w:type="character" w:customStyle="1" w:styleId="CharChar12">
    <w:name w:val="Char Char12"/>
    <w:rsid w:val="00FA0F36"/>
    <w:rPr>
      <w:rFonts w:ascii="Arial" w:hAnsi="Arial"/>
      <w:lang w:val="en-US" w:eastAsia="en-US" w:bidi="ar-SA"/>
    </w:rPr>
  </w:style>
  <w:style w:type="character" w:customStyle="1" w:styleId="CharChar">
    <w:name w:val="Char Char"/>
    <w:rsid w:val="00FA0F36"/>
    <w:rPr>
      <w:rFonts w:ascii="Arial" w:hAnsi="Arial"/>
      <w:lang w:val="en-US" w:eastAsia="en-US" w:bidi="ar-SA"/>
    </w:rPr>
  </w:style>
  <w:style w:type="character" w:customStyle="1" w:styleId="CharChar14">
    <w:name w:val="Char Char14"/>
    <w:rsid w:val="00FA0F36"/>
    <w:rPr>
      <w:rFonts w:ascii="Arial Black" w:hAnsi="Arial Black"/>
      <w:spacing w:val="-10"/>
      <w:kern w:val="28"/>
      <w:lang w:val="en-US" w:eastAsia="en-US" w:bidi="ar-SA"/>
    </w:rPr>
  </w:style>
  <w:style w:type="character" w:customStyle="1" w:styleId="CharChar13">
    <w:name w:val="Char Char13"/>
    <w:rsid w:val="00FA0F36"/>
    <w:rPr>
      <w:rFonts w:ascii="Arial" w:hAnsi="Arial"/>
      <w:b/>
      <w:i/>
      <w:spacing w:val="-4"/>
      <w:kern w:val="28"/>
      <w:lang w:val="en-US" w:eastAsia="en-US" w:bidi="ar-SA"/>
    </w:rPr>
  </w:style>
  <w:style w:type="character" w:customStyle="1" w:styleId="CharChar11">
    <w:name w:val="Char Char11"/>
    <w:rsid w:val="00FA0F36"/>
    <w:rPr>
      <w:rFonts w:ascii="Arial" w:hAnsi="Arial"/>
      <w:lang w:val="en-US" w:eastAsia="en-US" w:bidi="ar-SA"/>
    </w:rPr>
  </w:style>
  <w:style w:type="character" w:customStyle="1" w:styleId="CharChar4">
    <w:name w:val="Char Char4"/>
    <w:rsid w:val="00FA0F36"/>
    <w:rPr>
      <w:rFonts w:ascii="Arial" w:hAnsi="Arial"/>
      <w:lang w:val="en-US" w:eastAsia="en-US" w:bidi="ar-SA"/>
    </w:rPr>
  </w:style>
  <w:style w:type="character" w:customStyle="1" w:styleId="CharChar6">
    <w:name w:val="Char Char6"/>
    <w:rsid w:val="00FA0F36"/>
    <w:rPr>
      <w:rFonts w:ascii="Arial Black" w:hAnsi="Arial Black"/>
      <w:spacing w:val="-10"/>
      <w:kern w:val="28"/>
      <w:lang w:val="en-US" w:eastAsia="en-US" w:bidi="ar-SA"/>
    </w:rPr>
  </w:style>
  <w:style w:type="character" w:customStyle="1" w:styleId="CharChar5">
    <w:name w:val="Char Char5"/>
    <w:rsid w:val="00FA0F36"/>
    <w:rPr>
      <w:rFonts w:ascii="Arial" w:hAnsi="Arial"/>
      <w:b/>
      <w:i/>
      <w:spacing w:val="-4"/>
      <w:kern w:val="28"/>
      <w:lang w:val="en-US" w:eastAsia="en-US" w:bidi="ar-SA"/>
    </w:rPr>
  </w:style>
  <w:style w:type="character" w:customStyle="1" w:styleId="CharChar8">
    <w:name w:val="Char Char8"/>
    <w:rsid w:val="00FA0F36"/>
    <w:rPr>
      <w:rFonts w:ascii="Arial" w:hAnsi="Arial"/>
      <w:lang w:val="en-US" w:eastAsia="en-US" w:bidi="ar-SA"/>
    </w:rPr>
  </w:style>
  <w:style w:type="character" w:customStyle="1" w:styleId="CharChar10">
    <w:name w:val="Char Char10"/>
    <w:rsid w:val="00FA0F36"/>
    <w:rPr>
      <w:rFonts w:ascii="Arial Black" w:hAnsi="Arial Black"/>
      <w:spacing w:val="-10"/>
      <w:kern w:val="28"/>
      <w:lang w:val="en-US" w:eastAsia="en-US" w:bidi="ar-SA"/>
    </w:rPr>
  </w:style>
  <w:style w:type="character" w:customStyle="1" w:styleId="CharChar9">
    <w:name w:val="Char Char9"/>
    <w:rsid w:val="00FA0F36"/>
    <w:rPr>
      <w:rFonts w:ascii="Arial" w:hAnsi="Arial"/>
      <w:b/>
      <w:i/>
      <w:spacing w:val="-4"/>
      <w:kern w:val="28"/>
      <w:lang w:val="en-US" w:eastAsia="en-US" w:bidi="ar-SA"/>
    </w:rPr>
  </w:style>
  <w:style w:type="character" w:customStyle="1" w:styleId="CharChar7">
    <w:name w:val="Char Char7"/>
    <w:rsid w:val="00FA0F36"/>
    <w:rPr>
      <w:rFonts w:ascii="Arial" w:hAnsi="Arial"/>
      <w:lang w:val="en-US" w:eastAsia="en-US" w:bidi="ar-SA"/>
    </w:rPr>
  </w:style>
  <w:style w:type="character" w:customStyle="1" w:styleId="CharChar39">
    <w:name w:val="Char Char39"/>
    <w:rsid w:val="00FA0F36"/>
    <w:rPr>
      <w:rFonts w:ascii="Arial" w:eastAsia="Times New Roman" w:hAnsi="Arial" w:cs="Times New Roman"/>
      <w:sz w:val="20"/>
      <w:szCs w:val="20"/>
    </w:rPr>
  </w:style>
  <w:style w:type="character" w:customStyle="1" w:styleId="CharChar45">
    <w:name w:val="Char Char45"/>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rsid w:val="001441F0"/>
    <w:rPr>
      <w:rFonts w:ascii="Arial" w:eastAsia="Times New Roman" w:hAnsi="Arial" w:cs="Times New Roman"/>
      <w:sz w:val="20"/>
      <w:szCs w:val="20"/>
    </w:rPr>
  </w:style>
  <w:style w:type="character" w:customStyle="1" w:styleId="CharChar16">
    <w:name w:val="Char Char16"/>
    <w:rsid w:val="00CC6AF1"/>
    <w:rPr>
      <w:rFonts w:ascii="Arial" w:hAnsi="Arial"/>
      <w:lang w:val="en-US" w:eastAsia="en-US" w:bidi="ar-SA"/>
    </w:rPr>
  </w:style>
  <w:style w:type="character" w:customStyle="1" w:styleId="CharChar18">
    <w:name w:val="Char Char18"/>
    <w:rsid w:val="00CC6AF1"/>
    <w:rPr>
      <w:rFonts w:ascii="Arial Black" w:hAnsi="Arial Black"/>
      <w:spacing w:val="-10"/>
      <w:kern w:val="28"/>
      <w:lang w:val="en-US" w:eastAsia="en-US" w:bidi="ar-SA"/>
    </w:rPr>
  </w:style>
  <w:style w:type="character" w:customStyle="1" w:styleId="CharChar17">
    <w:name w:val="Char Char17"/>
    <w:rsid w:val="00772F5D"/>
    <w:rPr>
      <w:rFonts w:ascii="Arial" w:hAnsi="Arial"/>
      <w:b/>
      <w:i/>
      <w:spacing w:val="-4"/>
      <w:kern w:val="28"/>
      <w:lang w:val="en-US" w:eastAsia="en-US" w:bidi="ar-SA"/>
    </w:rPr>
  </w:style>
  <w:style w:type="character" w:customStyle="1" w:styleId="CharChar15">
    <w:name w:val="Char Char15"/>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rsid w:val="00DF354C"/>
    <w:rPr>
      <w:rFonts w:ascii="Arial" w:hAnsi="Arial"/>
      <w:lang w:val="en-US" w:eastAsia="en-US" w:bidi="ar-SA"/>
    </w:rPr>
  </w:style>
  <w:style w:type="character" w:customStyle="1" w:styleId="CharChar22">
    <w:name w:val="Char Char22"/>
    <w:rsid w:val="00DF354C"/>
    <w:rPr>
      <w:rFonts w:ascii="Arial Black" w:hAnsi="Arial Black"/>
      <w:spacing w:val="-10"/>
      <w:kern w:val="28"/>
      <w:lang w:val="en-US" w:eastAsia="en-US" w:bidi="ar-SA"/>
    </w:rPr>
  </w:style>
  <w:style w:type="character" w:customStyle="1" w:styleId="CharChar21">
    <w:name w:val="Char Char21"/>
    <w:rsid w:val="00DF354C"/>
    <w:rPr>
      <w:rFonts w:ascii="Arial" w:hAnsi="Arial"/>
      <w:b/>
      <w:i/>
      <w:spacing w:val="-4"/>
      <w:kern w:val="28"/>
      <w:lang w:val="en-US" w:eastAsia="en-US" w:bidi="ar-SA"/>
    </w:rPr>
  </w:style>
  <w:style w:type="character" w:customStyle="1" w:styleId="CharChar19">
    <w:name w:val="Char Char19"/>
    <w:rsid w:val="00DF354C"/>
    <w:rPr>
      <w:rFonts w:ascii="Arial" w:hAnsi="Arial"/>
      <w:lang w:val="en-US" w:eastAsia="en-US" w:bidi="ar-SA"/>
    </w:rPr>
  </w:style>
  <w:style w:type="character" w:customStyle="1" w:styleId="CharChar24">
    <w:name w:val="Char Char24"/>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rsid w:val="006464E6"/>
    <w:rPr>
      <w:rFonts w:ascii="Arial" w:hAnsi="Arial"/>
      <w:lang w:val="en-US" w:eastAsia="en-US" w:bidi="ar-SA"/>
    </w:rPr>
  </w:style>
  <w:style w:type="character" w:customStyle="1" w:styleId="CharChar26">
    <w:name w:val="Char Char26"/>
    <w:rsid w:val="006464E6"/>
    <w:rPr>
      <w:rFonts w:ascii="Arial" w:hAnsi="Arial"/>
      <w:b/>
      <w:i/>
      <w:spacing w:val="-4"/>
      <w:kern w:val="28"/>
      <w:lang w:val="en-US" w:eastAsia="en-US" w:bidi="ar-SA"/>
    </w:rPr>
  </w:style>
  <w:style w:type="character" w:customStyle="1" w:styleId="CharChar27">
    <w:name w:val="Char Char27"/>
    <w:rsid w:val="000D5BFE"/>
    <w:rPr>
      <w:rFonts w:ascii="Arial Black" w:hAnsi="Arial Black"/>
      <w:spacing w:val="-10"/>
      <w:kern w:val="28"/>
      <w:lang w:val="en-US" w:eastAsia="en-US" w:bidi="ar-SA"/>
    </w:rPr>
  </w:style>
  <w:style w:type="character" w:customStyle="1" w:styleId="CharChar23">
    <w:name w:val="Char Char23"/>
    <w:rsid w:val="000D5BFE"/>
    <w:rPr>
      <w:rFonts w:ascii="Arial" w:hAnsi="Arial"/>
      <w:lang w:val="en-US" w:eastAsia="en-US" w:bidi="ar-SA"/>
    </w:rPr>
  </w:style>
  <w:style w:type="character" w:customStyle="1" w:styleId="BodyTextCharChar">
    <w:name w:val="Body Text Char Char"/>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lang w:val="en-US" w:eastAsia="en-US" w:bidi="ar-SA"/>
    </w:rPr>
  </w:style>
  <w:style w:type="character" w:customStyle="1" w:styleId="Heading2Char">
    <w:name w:val="Heading 2 Char"/>
    <w:link w:val="Heading2"/>
    <w:rsid w:val="00E328B6"/>
    <w:rPr>
      <w:rFonts w:ascii="Arial Black" w:hAnsi="Arial Black"/>
      <w:spacing w:val="-15"/>
      <w:kern w:val="28"/>
      <w:sz w:val="22"/>
      <w:lang w:val="en-US" w:eastAsia="en-US" w:bidi="ar-SA"/>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rsid w:val="006F1325"/>
    <w:rPr>
      <w:rFonts w:ascii="Arial" w:hAnsi="Arial"/>
      <w:b/>
      <w:i/>
      <w:spacing w:val="-4"/>
      <w:kern w:val="28"/>
      <w:lang w:val="en-US" w:eastAsia="en-US" w:bidi="ar-SA"/>
    </w:rPr>
  </w:style>
  <w:style w:type="character" w:styleId="PlaceholderText">
    <w:name w:val="Placeholder Text"/>
    <w:basedOn w:val="DefaultParagraphFont"/>
    <w:uiPriority w:val="99"/>
    <w:semiHidden/>
    <w:rsid w:val="007F769B"/>
    <w:rPr>
      <w:color w:val="808080"/>
    </w:rPr>
  </w:style>
  <w:style w:type="character" w:customStyle="1" w:styleId="Heading4Char2">
    <w:name w:val="Heading 4 Char2"/>
    <w:rsid w:val="005B14AE"/>
    <w:rPr>
      <w:rFonts w:ascii="Arial" w:hAnsi="Arial"/>
      <w:b/>
      <w:i/>
      <w:spacing w:val="-4"/>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klawrie\application%20data\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4085-A4C3-4DDA-870B-214C87B2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177</TotalTime>
  <Pages>27</Pages>
  <Words>13029</Words>
  <Characters>74266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ORNL</Company>
  <LinksUpToDate>false</LinksUpToDate>
  <CharactersWithSpaces>87121</CharactersWithSpaces>
  <SharedDoc>false</SharedDoc>
  <HLinks>
    <vt:vector size="18" baseType="variant">
      <vt:variant>
        <vt:i4>1310783</vt:i4>
      </vt:variant>
      <vt:variant>
        <vt:i4>17</vt:i4>
      </vt:variant>
      <vt:variant>
        <vt:i4>0</vt:i4>
      </vt:variant>
      <vt:variant>
        <vt:i4>5</vt:i4>
      </vt:variant>
      <vt:variant>
        <vt:lpwstr/>
      </vt:variant>
      <vt:variant>
        <vt:lpwstr>_Toc296328914</vt:lpwstr>
      </vt:variant>
      <vt:variant>
        <vt:i4>1310783</vt:i4>
      </vt:variant>
      <vt:variant>
        <vt:i4>11</vt:i4>
      </vt:variant>
      <vt:variant>
        <vt:i4>0</vt:i4>
      </vt:variant>
      <vt:variant>
        <vt:i4>5</vt:i4>
      </vt:variant>
      <vt:variant>
        <vt:lpwstr/>
      </vt:variant>
      <vt:variant>
        <vt:lpwstr>_Toc296328913</vt:lpwstr>
      </vt:variant>
      <vt:variant>
        <vt:i4>1310783</vt:i4>
      </vt:variant>
      <vt:variant>
        <vt:i4>5</vt:i4>
      </vt:variant>
      <vt:variant>
        <vt:i4>0</vt:i4>
      </vt:variant>
      <vt:variant>
        <vt:i4>5</vt:i4>
      </vt:variant>
      <vt:variant>
        <vt:lpwstr/>
      </vt:variant>
      <vt:variant>
        <vt:lpwstr>_Toc296328912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Shen, Bo</cp:lastModifiedBy>
  <cp:revision>97</cp:revision>
  <cp:lastPrinted>2011-08-23T13:43:00Z</cp:lastPrinted>
  <dcterms:created xsi:type="dcterms:W3CDTF">2015-01-05T22:17:00Z</dcterms:created>
  <dcterms:modified xsi:type="dcterms:W3CDTF">2015-01-06T21:46:00Z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